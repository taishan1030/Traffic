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微软雅黑"/>
        </w:rPr>
      </w:pPr>
      <w:bookmarkStart w:id="0" w:name="_GoBack"/>
      <w:bookmarkEnd w:id="0"/>
    </w:p>
    <w:p>
      <w:pPr>
        <w:jc w:val="center"/>
        <w:rPr>
          <w:rFonts w:eastAsia="微软雅黑"/>
        </w:rPr>
      </w:pPr>
    </w:p>
    <w:p>
      <w:pPr>
        <w:jc w:val="center"/>
        <w:rPr>
          <w:rFonts w:eastAsia="微软雅黑"/>
        </w:rPr>
      </w:pPr>
    </w:p>
    <w:p>
      <w:pPr>
        <w:jc w:val="center"/>
        <w:rPr>
          <w:rFonts w:eastAsia="微软雅黑"/>
        </w:rPr>
      </w:pPr>
    </w:p>
    <w:p>
      <w:pPr>
        <w:jc w:val="center"/>
        <w:rPr>
          <w:rFonts w:eastAsia="微软雅黑"/>
        </w:rPr>
      </w:pPr>
    </w:p>
    <w:p>
      <w:pPr>
        <w:jc w:val="center"/>
        <w:rPr>
          <w:rFonts w:eastAsia="微软雅黑"/>
        </w:rPr>
      </w:pPr>
    </w:p>
    <w:p>
      <w:pPr>
        <w:jc w:val="center"/>
        <w:rPr>
          <w:rFonts w:hint="eastAsia" w:eastAsia="微软雅黑"/>
          <w:b/>
          <w:sz w:val="56"/>
        </w:rPr>
      </w:pPr>
    </w:p>
    <w:p>
      <w:pPr>
        <w:jc w:val="center"/>
        <w:rPr>
          <w:rFonts w:hint="eastAsia" w:eastAsia="微软雅黑"/>
          <w:b/>
          <w:sz w:val="56"/>
        </w:rPr>
      </w:pPr>
    </w:p>
    <w:p>
      <w:pPr>
        <w:jc w:val="center"/>
        <w:rPr>
          <w:rFonts w:hint="default" w:eastAsia="微软雅黑"/>
          <w:b/>
          <w:sz w:val="56"/>
          <w:lang w:val="en-US" w:eastAsia="zh-CN"/>
        </w:rPr>
      </w:pPr>
      <w:r>
        <w:rPr>
          <w:rFonts w:hint="eastAsia" w:eastAsia="微软雅黑"/>
          <w:b/>
          <w:sz w:val="56"/>
          <w:lang w:val="en-US" w:eastAsia="zh-CN"/>
        </w:rPr>
        <w:t>基于Flink的城市交通监控平台</w:t>
      </w:r>
    </w:p>
    <w:p>
      <w:pPr>
        <w:rPr>
          <w:rFonts w:eastAsia="微软雅黑"/>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pPr>
    </w:p>
    <w:p>
      <w:pPr>
        <w:pStyle w:val="3"/>
        <w:ind w:left="828" w:hanging="828"/>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项目整体介绍</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近几年来，随着国内经济的快速发展，高速公路建设步伐不断加快，全国机动车辆、驾驶员数量迅速增长，交通管理工作日益繁重，压力与日俱增。为了提高公安交通管理工作的科学化、现代化水平，缓解警力不足，加强和保障道路交通的安全、有序和畅通，减少道路交通违法和事故的发生，全国各地建设和使用了大量的“电子警察”、“高清卡口”、“固定式测速”、“区间测速”、“便携式测速”、“视频监控”、“预警系统”、“能见度天气监测系统”、“LED信息发布系统”等交通监控系统设备。尽管修建了大量的交通设施，增加了诸多前端监控设备，但交通拥挤阻塞、交通安全状况仍然十分严重。由于道路上交通监测设备种类和生产厂家繁多，目前还没有一个统一的数据采集和交换标准，无法对所有的设备、数据进行统一、高效的管理和应用，造成各种设备和管理软件混用的局面，给使用单位带来了很多不便，使得国家大量的基础建设投资未达到预期的效果。各交警支队的设备大都采用本地的数据库管理，交警总队无法看到各支队的监测设备及监测信息，严重影响对全省交通监测的宏观管理；目前网络状况为设备专网、互联网、公安网并存的复杂情况，需要充分考虑公安网的安全性，同时要保证数据的集中式管理；监控数据需要与“六合一”平台、全国机动车稽查布控系统等的数据对接，迫切需要一个全盘考虑面向交警交通行业的智慧交通管控指挥平台系统。</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智慧交通管控指挥平台建成后，达到了以下效果目标：</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0" w:leftChars="0" w:hanging="420" w:firstLineChars="0"/>
        <w:textAlignment w:val="auto"/>
        <w:rPr>
          <w:rFonts w:hint="eastAsia" w:eastAsia="微软雅黑"/>
          <w:lang w:val="en-US" w:eastAsia="zh-CN"/>
        </w:rPr>
      </w:pPr>
      <w:r>
        <w:rPr>
          <w:rFonts w:hint="eastAsia" w:eastAsia="微软雅黑"/>
          <w:lang w:val="en-US" w:eastAsia="zh-CN"/>
        </w:rPr>
        <w:t xml:space="preserve">交通监视和疏导：通过系统将监视区域内的现场图像传回指挥中心，使管理人员直接掌握车辆排队、堵塞、信号灯等交通状况，及时调整信号配时或通过其他手段来疏导交通，改变交通流的分布，以达到缓解交通堵塞的目的。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0" w:leftChars="0" w:hanging="420" w:firstLineChars="0"/>
        <w:textAlignment w:val="auto"/>
        <w:rPr>
          <w:rFonts w:hint="eastAsia" w:eastAsia="微软雅黑"/>
          <w:lang w:val="en-US" w:eastAsia="zh-CN"/>
        </w:rPr>
      </w:pPr>
      <w:r>
        <w:rPr>
          <w:rFonts w:hint="eastAsia" w:eastAsia="微软雅黑"/>
          <w:lang w:val="en-US" w:eastAsia="zh-CN"/>
        </w:rPr>
        <w:t>交通警卫：通过突发事件的跟踪，提高处置突发事件的能力。</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0" w:leftChars="0" w:hanging="420" w:firstLineChars="0"/>
        <w:textAlignment w:val="auto"/>
        <w:rPr>
          <w:rFonts w:hint="eastAsia" w:eastAsia="微软雅黑"/>
          <w:lang w:val="en-US" w:eastAsia="zh-CN"/>
        </w:rPr>
      </w:pPr>
      <w:r>
        <w:rPr>
          <w:rFonts w:hint="eastAsia" w:eastAsia="微软雅黑"/>
          <w:lang w:val="en-US" w:eastAsia="zh-CN"/>
        </w:rPr>
        <w:t xml:space="preserve">建立公路事故、事件预警系统的指标体系及多类分析预警模型，实现对高速公路通行环境、交通运输对象、交通运输行为的综合分析和预警，建立真正意义上的分析及预警体系。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0" w:leftChars="0" w:hanging="420" w:firstLineChars="0"/>
        <w:textAlignment w:val="auto"/>
        <w:rPr>
          <w:rFonts w:hint="eastAsia" w:eastAsia="微软雅黑"/>
          <w:lang w:val="en-US" w:eastAsia="zh-CN"/>
        </w:rPr>
      </w:pPr>
      <w:r>
        <w:rPr>
          <w:rFonts w:hint="eastAsia" w:eastAsia="微软雅黑"/>
          <w:lang w:val="en-US" w:eastAsia="zh-CN"/>
        </w:rPr>
        <w:t>及时准确地掌握所监视路口、路段周围的车辆、行人的流量、交通治安情况等，为指挥人员提供迅速直观的信息从而对交通事故和交通堵塞做出准确判断并及时响应。</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微软雅黑 Light" w:hAnsi="微软雅黑 Light" w:eastAsia="微软雅黑 Light" w:cs="微软雅黑 Light"/>
          <w:lang w:val="en-US" w:eastAsia="zh-CN"/>
        </w:rPr>
      </w:pPr>
      <w:r>
        <w:rPr>
          <w:rFonts w:hint="eastAsia" w:eastAsia="微软雅黑"/>
          <w:lang w:val="en-US" w:eastAsia="zh-CN"/>
        </w:rPr>
        <w:t>收集、处理各类公路网动静态交通安全信息，分析研判交通安全态势和事故隐患，并进行可视化展示和预警提示。</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微软雅黑 Light" w:hAnsi="微软雅黑 Light" w:eastAsia="微软雅黑 Light" w:cs="微软雅黑 Light"/>
          <w:lang w:val="en-US" w:eastAsia="zh-CN"/>
        </w:rPr>
      </w:pPr>
      <w:r>
        <w:rPr>
          <w:rFonts w:hint="eastAsia" w:eastAsia="微软雅黑"/>
          <w:lang w:val="en-US" w:eastAsia="zh-CN"/>
        </w:rPr>
        <w:t>提供接口与其他平台信息共享和关联应用，基于各类动静态信息的大数据分析处理，实现交通违法信息的互联互通、源头监管等功能。</w:t>
      </w:r>
    </w:p>
    <w:p>
      <w:pPr>
        <w:rPr>
          <w:rFonts w:hint="eastAsia"/>
          <w:lang w:val="en-US" w:eastAsia="zh-CN"/>
        </w:rPr>
      </w:pPr>
    </w:p>
    <w:p>
      <w:pPr>
        <w:pStyle w:val="4"/>
        <w:bidi w:val="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项目架构</w:t>
      </w:r>
    </w:p>
    <w:p>
      <w:pPr>
        <w:ind w:firstLine="420" w:firstLineChars="0"/>
        <w:rPr>
          <w:rFonts w:hint="eastAsia"/>
          <w:lang w:val="en-US" w:eastAsia="zh-CN"/>
        </w:rPr>
      </w:pPr>
      <w:r>
        <w:rPr>
          <w:rFonts w:hint="eastAsia" w:eastAsia="微软雅黑"/>
          <w:lang w:val="en-US" w:eastAsia="zh-CN"/>
        </w:rPr>
        <w:t>本项目是与公安交通管理综合应用平台、机动车缉查布控系统等对接的，并且基于交通部门现有的数据平台上，进行的数据实时分析项目。</w:t>
      </w:r>
    </w:p>
    <w:p>
      <w:r>
        <w:drawing>
          <wp:inline distT="0" distB="0" distL="114300" distR="114300">
            <wp:extent cx="5274310" cy="5633720"/>
            <wp:effectExtent l="0" t="0" r="13970" b="508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6"/>
                    <a:stretch>
                      <a:fillRect/>
                    </a:stretch>
                  </pic:blipFill>
                  <pic:spPr>
                    <a:xfrm>
                      <a:off x="0" y="0"/>
                      <a:ext cx="5274310" cy="563372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425" w:leftChars="0" w:hanging="425" w:firstLineChars="0"/>
        <w:textAlignment w:val="auto"/>
        <w:rPr>
          <w:rFonts w:hint="default" w:eastAsia="微软雅黑"/>
          <w:b/>
          <w:bCs/>
          <w:lang w:val="en-US" w:eastAsia="zh-CN"/>
        </w:rPr>
      </w:pPr>
      <w:r>
        <w:rPr>
          <w:rFonts w:hint="eastAsia" w:eastAsia="微软雅黑"/>
          <w:b/>
          <w:bCs/>
          <w:lang w:val="en-US" w:eastAsia="zh-CN"/>
        </w:rPr>
        <w:t>相关概念</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420" w:leftChars="0" w:hanging="420" w:firstLineChars="0"/>
        <w:textAlignment w:val="auto"/>
        <w:rPr>
          <w:rFonts w:hint="eastAsia" w:eastAsia="微软雅黑"/>
          <w:lang w:val="en-US" w:eastAsia="zh-CN"/>
        </w:rPr>
      </w:pPr>
      <w:r>
        <w:rPr>
          <w:rFonts w:hint="eastAsia" w:eastAsia="微软雅黑"/>
          <w:lang w:val="en-US" w:eastAsia="zh-CN"/>
        </w:rPr>
        <w:t>卡口：道路上用于监控的某个点，可能是十字路口，也可能是高速出口等。</w:t>
      </w:r>
    </w:p>
    <w:p>
      <w:r>
        <w:rPr>
          <w:rFonts w:hint="eastAsia"/>
          <w:lang w:val="en-US" w:eastAsia="zh-CN"/>
        </w:rPr>
        <w:t xml:space="preserve">       </w:t>
      </w:r>
      <w:r>
        <w:drawing>
          <wp:inline distT="0" distB="0" distL="114300" distR="114300">
            <wp:extent cx="3786505" cy="2121535"/>
            <wp:effectExtent l="0" t="0" r="8255" b="12065"/>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tretch>
                      <a:fillRect/>
                    </a:stretch>
                  </pic:blipFill>
                  <pic:spPr>
                    <a:xfrm>
                      <a:off x="0" y="0"/>
                      <a:ext cx="3786505" cy="2121535"/>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420" w:leftChars="0" w:hanging="420" w:firstLineChars="0"/>
        <w:textAlignment w:val="auto"/>
        <w:rPr>
          <w:rFonts w:hint="eastAsia" w:eastAsia="微软雅黑"/>
          <w:lang w:val="en-US" w:eastAsia="zh-CN"/>
        </w:rPr>
      </w:pPr>
      <w:r>
        <w:rPr>
          <w:rFonts w:hint="eastAsia" w:eastAsia="微软雅黑"/>
          <w:lang w:val="en-US" w:eastAsia="zh-CN"/>
        </w:rPr>
        <w:t>通道：每个卡口上有多个摄像头，每个摄像头有拍摄的方向。这些摄像头也叫通道。</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420" w:leftChars="0" w:hanging="420" w:firstLineChars="0"/>
        <w:textAlignment w:val="auto"/>
        <w:rPr>
          <w:rFonts w:hint="eastAsia" w:eastAsia="微软雅黑"/>
          <w:lang w:val="en-US" w:eastAsia="zh-CN"/>
        </w:rPr>
      </w:pPr>
      <w:r>
        <w:rPr>
          <w:rFonts w:hint="eastAsia" w:eastAsia="微软雅黑"/>
          <w:lang w:val="en-US" w:eastAsia="zh-CN"/>
        </w:rPr>
        <w:t>“违法王“车辆： 该车辆违法未处理超过50次以上的车。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pPr>
      <w:r>
        <w:rPr>
          <w:rFonts w:hint="eastAsia"/>
          <w:lang w:val="en-US" w:eastAsia="zh-CN"/>
        </w:rPr>
        <w:t xml:space="preserve">              </w:t>
      </w:r>
      <w:r>
        <w:drawing>
          <wp:inline distT="0" distB="0" distL="114300" distR="114300">
            <wp:extent cx="3093720" cy="2270760"/>
            <wp:effectExtent l="0" t="0" r="0"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tretch>
                      <a:fillRect/>
                    </a:stretch>
                  </pic:blipFill>
                  <pic:spPr>
                    <a:xfrm>
                      <a:off x="0" y="0"/>
                      <a:ext cx="3093720" cy="227076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420" w:leftChars="0" w:hanging="420" w:firstLineChars="0"/>
        <w:textAlignment w:val="auto"/>
        <w:rPr>
          <w:rFonts w:hint="default" w:eastAsia="微软雅黑"/>
          <w:lang w:val="en-US" w:eastAsia="zh-CN"/>
        </w:rPr>
      </w:pPr>
      <w:r>
        <w:rPr>
          <w:rFonts w:hint="eastAsia" w:eastAsia="微软雅黑"/>
          <w:lang w:val="en-US" w:eastAsia="zh-CN"/>
        </w:rPr>
        <w:t>摄像头拍照识别：</w:t>
      </w:r>
    </w:p>
    <w:p>
      <w:pPr>
        <w:keepNext w:val="0"/>
        <w:keepLines w:val="0"/>
        <w:pageBreakBefore w:val="0"/>
        <w:widowControl w:val="0"/>
        <w:numPr>
          <w:ilvl w:val="1"/>
          <w:numId w:val="4"/>
        </w:numPr>
        <w:kinsoku/>
        <w:wordWrap/>
        <w:overflowPunct/>
        <w:topLinePunct w:val="0"/>
        <w:autoSpaceDE/>
        <w:autoSpaceDN/>
        <w:bidi w:val="0"/>
        <w:adjustRightInd w:val="0"/>
        <w:snapToGrid w:val="0"/>
        <w:spacing w:line="360" w:lineRule="auto"/>
        <w:ind w:left="840" w:leftChars="0" w:hanging="420" w:firstLineChars="0"/>
        <w:textAlignment w:val="auto"/>
        <w:rPr>
          <w:rFonts w:hint="default" w:eastAsia="微软雅黑"/>
          <w:lang w:val="en-US" w:eastAsia="zh-CN"/>
        </w:rPr>
      </w:pPr>
      <w:r>
        <w:rPr>
          <w:rFonts w:hint="eastAsia" w:eastAsia="微软雅黑"/>
          <w:lang w:val="en-US" w:eastAsia="zh-CN"/>
        </w:rPr>
        <w:t>一次拍照识别：</w:t>
      </w:r>
      <w:r>
        <w:rPr>
          <w:rFonts w:hint="default" w:eastAsia="微软雅黑"/>
          <w:lang w:val="en-US" w:eastAsia="zh-CN"/>
        </w:rPr>
        <w:t>经过卡口</w:t>
      </w:r>
      <w:r>
        <w:rPr>
          <w:rFonts w:hint="eastAsia" w:eastAsia="微软雅黑"/>
          <w:lang w:val="en-US" w:eastAsia="zh-CN"/>
        </w:rPr>
        <w:t>摄像头</w:t>
      </w:r>
      <w:r>
        <w:rPr>
          <w:rFonts w:hint="default" w:eastAsia="微软雅黑"/>
          <w:lang w:val="en-US" w:eastAsia="zh-CN"/>
        </w:rPr>
        <w:t>进行的识别，识别对象的车辆号牌信息、车辆号牌颜色信息等，基于车辆号牌和车辆颜色信息，能够实现基本的违法行为辨识、车辆黑白名单比对报警等功能。</w:t>
      </w:r>
    </w:p>
    <w:p>
      <w:pPr>
        <w:keepNext w:val="0"/>
        <w:keepLines w:val="0"/>
        <w:pageBreakBefore w:val="0"/>
        <w:widowControl w:val="0"/>
        <w:numPr>
          <w:ilvl w:val="1"/>
          <w:numId w:val="4"/>
        </w:numPr>
        <w:kinsoku/>
        <w:wordWrap/>
        <w:overflowPunct/>
        <w:topLinePunct w:val="0"/>
        <w:autoSpaceDE/>
        <w:autoSpaceDN/>
        <w:bidi w:val="0"/>
        <w:adjustRightInd w:val="0"/>
        <w:snapToGrid w:val="0"/>
        <w:spacing w:line="360" w:lineRule="auto"/>
        <w:ind w:left="840" w:leftChars="0" w:hanging="420" w:firstLineChars="0"/>
        <w:textAlignment w:val="auto"/>
        <w:rPr>
          <w:rFonts w:hint="default" w:eastAsia="微软雅黑"/>
          <w:lang w:val="en-US" w:eastAsia="zh-CN"/>
        </w:rPr>
      </w:pPr>
      <w:r>
        <w:rPr>
          <w:rFonts w:hint="eastAsia" w:eastAsia="微软雅黑"/>
          <w:lang w:val="en-US" w:eastAsia="zh-CN"/>
        </w:rPr>
        <w:t>二次拍照识别：可以通过时间差和距离自动计算出车辆的速度。</w:t>
      </w:r>
    </w:p>
    <w:p>
      <w:pPr>
        <w:rPr>
          <w:rFonts w:hint="eastAsia"/>
          <w:lang w:val="en-US" w:eastAsia="zh-CN"/>
        </w:rPr>
      </w:pPr>
    </w:p>
    <w:p>
      <w:pPr>
        <w:pStyle w:val="4"/>
        <w:bidi w:val="0"/>
        <w:rPr>
          <w:rFonts w:hint="eastAsia" w:eastAsia="微软雅黑"/>
          <w:lang w:val="en-US" w:eastAsia="zh-CN"/>
        </w:rPr>
      </w:pPr>
      <w:r>
        <w:rPr>
          <w:rFonts w:hint="eastAsia" w:ascii="微软雅黑" w:hAnsi="微软雅黑" w:eastAsia="微软雅黑" w:cs="微软雅黑"/>
          <w:b/>
          <w:bCs/>
          <w:lang w:val="en-US" w:eastAsia="zh-CN"/>
        </w:rPr>
        <w:t>项目数据流</w:t>
      </w:r>
    </w:p>
    <w:p>
      <w:r>
        <w:drawing>
          <wp:inline distT="0" distB="0" distL="114300" distR="114300">
            <wp:extent cx="6362065" cy="2971800"/>
            <wp:effectExtent l="9525" t="9525" r="13970" b="20955"/>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9"/>
                    <a:stretch>
                      <a:fillRect/>
                    </a:stretch>
                  </pic:blipFill>
                  <pic:spPr>
                    <a:xfrm>
                      <a:off x="0" y="0"/>
                      <a:ext cx="6362065" cy="2971800"/>
                    </a:xfrm>
                    <a:prstGeom prst="rect">
                      <a:avLst/>
                    </a:prstGeom>
                    <a:noFill/>
                    <a:ln w="9525" cap="flat" cmpd="sng">
                      <a:solidFill>
                        <a:srgbClr val="17375E"/>
                      </a:solidFill>
                      <a:prstDash val="solid"/>
                      <a:miter/>
                      <a:headEnd type="none" w="med" len="med"/>
                      <a:tailEnd type="none" w="med" len="med"/>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实时处理流程如下：</w:t>
      </w:r>
    </w:p>
    <w:p>
      <w:pPr>
        <w:rPr>
          <w:rFonts w:hint="eastAsia"/>
          <w:lang w:val="en-US" w:eastAsia="zh-CN"/>
        </w:rPr>
      </w:pPr>
      <w:r>
        <w:rPr>
          <w:rFonts w:hint="eastAsia" w:eastAsia="微软雅黑"/>
          <w:lang w:val="en-US" w:eastAsia="zh-CN"/>
        </w:rPr>
        <w:t xml:space="preserve">http请求 --&gt;数据采集接口--&gt;数据目录--&gt; flume监控目录[监控的目录下的文件是按照日期分的] --&gt;Kafka [也会放在HDFS中，就是上面做的] --&gt;Flink分析数据 --&gt; Mysql[给运营中心使用] </w:t>
      </w:r>
    </w:p>
    <w:p>
      <w:pPr>
        <w:pStyle w:val="4"/>
        <w:bidi w:val="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项目主要模块</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b w:val="0"/>
          <w:bCs w:val="0"/>
          <w:lang w:val="en-US" w:eastAsia="zh-CN"/>
        </w:rPr>
      </w:pPr>
      <w:r>
        <w:rPr>
          <w:rFonts w:hint="eastAsia" w:eastAsia="微软雅黑"/>
          <w:b w:val="0"/>
          <w:bCs w:val="0"/>
          <w:lang w:val="en-US" w:eastAsia="zh-CN"/>
        </w:rPr>
        <w:t>本项目的主要模块有三个方向：</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5" w:leftChars="0" w:hanging="425" w:firstLineChars="0"/>
        <w:textAlignment w:val="auto"/>
        <w:rPr>
          <w:rFonts w:hint="default" w:eastAsia="微软雅黑"/>
          <w:b w:val="0"/>
          <w:bCs w:val="0"/>
          <w:lang w:val="en-US" w:eastAsia="zh-CN"/>
        </w:rPr>
      </w:pPr>
      <w:r>
        <w:rPr>
          <w:rFonts w:hint="eastAsia" w:eastAsia="微软雅黑"/>
          <w:b w:val="0"/>
          <w:bCs w:val="0"/>
          <w:lang w:val="en-US" w:eastAsia="zh-CN"/>
        </w:rPr>
        <w:t>实时卡口监控分析：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firstLine="420" w:firstLineChars="0"/>
        <w:textAlignment w:val="auto"/>
        <w:rPr>
          <w:rFonts w:hint="default" w:eastAsia="微软雅黑"/>
          <w:b w:val="0"/>
          <w:bCs w:val="0"/>
          <w:lang w:val="en-US" w:eastAsia="zh-CN"/>
        </w:rPr>
      </w:pPr>
      <w:r>
        <w:rPr>
          <w:rFonts w:hint="default" w:eastAsia="微软雅黑"/>
          <w:b w:val="0"/>
          <w:bCs w:val="0"/>
          <w:lang w:val="en-US" w:eastAsia="zh-CN"/>
        </w:rPr>
        <w:t>依托卡口云管控平台达到降事故、保畅通、服务决策、引领实战的目的，最</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textAlignment w:val="auto"/>
        <w:rPr>
          <w:rFonts w:hint="default" w:eastAsia="微软雅黑"/>
          <w:b w:val="0"/>
          <w:bCs w:val="0"/>
          <w:lang w:val="en-US" w:eastAsia="zh-CN"/>
        </w:rPr>
      </w:pPr>
      <w:r>
        <w:rPr>
          <w:rFonts w:hint="default" w:eastAsia="微软雅黑"/>
          <w:b w:val="0"/>
          <w:bCs w:val="0"/>
          <w:lang w:val="en-US" w:eastAsia="zh-CN"/>
        </w:rPr>
        <w:t>大限度指导交通管理工作。丰富了办案手段，提高了办案效率、节省警力资源，最终达</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textAlignment w:val="auto"/>
        <w:rPr>
          <w:rFonts w:hint="default" w:eastAsia="微软雅黑"/>
          <w:b w:val="0"/>
          <w:bCs w:val="0"/>
          <w:lang w:val="en-US" w:eastAsia="zh-CN"/>
        </w:rPr>
      </w:pPr>
      <w:r>
        <w:rPr>
          <w:rFonts w:hint="default" w:eastAsia="微软雅黑"/>
          <w:b w:val="0"/>
          <w:bCs w:val="0"/>
          <w:lang w:val="en-US" w:eastAsia="zh-CN"/>
        </w:rPr>
        <w:t>到牵引警务模式的变革。</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firstLine="420" w:firstLineChars="0"/>
        <w:textAlignment w:val="auto"/>
        <w:rPr>
          <w:rFonts w:hint="default" w:eastAsia="微软雅黑"/>
          <w:b w:val="0"/>
          <w:bCs w:val="0"/>
          <w:lang w:val="en-US" w:eastAsia="zh-CN"/>
        </w:rPr>
      </w:pPr>
      <w:r>
        <w:rPr>
          <w:rFonts w:hint="eastAsia" w:eastAsia="微软雅黑"/>
          <w:b w:val="0"/>
          <w:bCs w:val="0"/>
          <w:lang w:val="en-US" w:eastAsia="zh-CN"/>
        </w:rPr>
        <w:t>利用摄像头拍摄的车辆数据来分析每个卡口车辆超速监控、卡口拥堵情况监控、每个区域卡口车流量TopN统计。</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5" w:leftChars="0" w:hanging="425" w:firstLineChars="0"/>
        <w:textAlignment w:val="auto"/>
        <w:rPr>
          <w:rFonts w:hint="default" w:eastAsia="微软雅黑"/>
          <w:b w:val="0"/>
          <w:bCs w:val="0"/>
          <w:lang w:val="en-US" w:eastAsia="zh-CN"/>
        </w:rPr>
      </w:pPr>
      <w:r>
        <w:rPr>
          <w:rFonts w:hint="eastAsia" w:eastAsia="微软雅黑"/>
          <w:b w:val="0"/>
          <w:bCs w:val="0"/>
          <w:lang w:val="en-US" w:eastAsia="zh-CN"/>
        </w:rPr>
        <w:t>实时智能报警：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firstLine="420" w:firstLineChars="0"/>
        <w:textAlignment w:val="auto"/>
        <w:rPr>
          <w:rFonts w:hint="default" w:eastAsia="微软雅黑"/>
          <w:b w:val="0"/>
          <w:bCs w:val="0"/>
          <w:lang w:val="en-US" w:eastAsia="zh-CN"/>
        </w:rPr>
      </w:pPr>
      <w:r>
        <w:rPr>
          <w:rFonts w:hint="eastAsia" w:eastAsia="微软雅黑"/>
          <w:b w:val="0"/>
          <w:bCs w:val="0"/>
          <w:lang w:val="en-US" w:eastAsia="zh-CN"/>
        </w:rPr>
        <w:t>该模块主要针对路口一些无法直接用单一摄像头拍摄违章的车辆，通过海量数据分析并实时智能报警。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firstLine="420" w:firstLineChars="0"/>
        <w:textAlignment w:val="auto"/>
        <w:rPr>
          <w:rFonts w:hint="default" w:eastAsia="微软雅黑"/>
          <w:b w:val="0"/>
          <w:bCs w:val="0"/>
          <w:lang w:val="en-US" w:eastAsia="zh-CN"/>
        </w:rPr>
      </w:pPr>
      <w:r>
        <w:rPr>
          <w:rFonts w:hint="eastAsia" w:eastAsia="微软雅黑"/>
          <w:b w:val="0"/>
          <w:bCs w:val="0"/>
          <w:lang w:val="en-US" w:eastAsia="zh-CN"/>
        </w:rPr>
        <w:t>在</w:t>
      </w:r>
      <w:r>
        <w:rPr>
          <w:rFonts w:hint="default" w:eastAsia="微软雅黑"/>
          <w:b w:val="0"/>
          <w:bCs w:val="0"/>
          <w:lang w:val="en-US" w:eastAsia="zh-CN"/>
        </w:rPr>
        <w:t>一时间段内同时在 2 个区域出现的车辆记录</w:t>
      </w:r>
      <w:r>
        <w:rPr>
          <w:rFonts w:hint="eastAsia" w:eastAsia="微软雅黑"/>
          <w:b w:val="0"/>
          <w:bCs w:val="0"/>
          <w:lang w:val="en-US" w:eastAsia="zh-CN"/>
        </w:rPr>
        <w:t>则为可能为套牌车。这个模块包括：实时套牌分析，实时危险驾驶车辆分析。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5" w:leftChars="0" w:hanging="425" w:firstLineChars="0"/>
        <w:textAlignment w:val="auto"/>
        <w:rPr>
          <w:rFonts w:hint="default" w:eastAsia="微软雅黑"/>
          <w:b w:val="0"/>
          <w:bCs w:val="0"/>
          <w:lang w:val="en-US" w:eastAsia="zh-CN"/>
        </w:rPr>
      </w:pPr>
      <w:r>
        <w:rPr>
          <w:rFonts w:hint="eastAsia" w:eastAsia="微软雅黑"/>
          <w:b w:val="0"/>
          <w:bCs w:val="0"/>
          <w:lang w:val="en-US" w:eastAsia="zh-CN"/>
        </w:rPr>
        <w:t>智能车辆布控：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firstLine="420" w:firstLineChars="0"/>
        <w:textAlignment w:val="auto"/>
        <w:rPr>
          <w:rFonts w:hint="eastAsia" w:eastAsia="微软雅黑"/>
          <w:b w:val="0"/>
          <w:bCs w:val="0"/>
          <w:lang w:val="en-US" w:eastAsia="zh-CN"/>
        </w:rPr>
      </w:pPr>
      <w:r>
        <w:rPr>
          <w:rFonts w:hint="eastAsia" w:eastAsia="微软雅黑"/>
          <w:b w:val="0"/>
          <w:bCs w:val="0"/>
          <w:lang w:val="en-US" w:eastAsia="zh-CN"/>
        </w:rPr>
        <w:t>该模块主要从整体上实时监控整个城市的车辆情况，并且对整个城市中出现“违法王”的车辆进行布控。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firstLine="420" w:firstLineChars="0"/>
        <w:textAlignment w:val="auto"/>
        <w:rPr>
          <w:rFonts w:hint="eastAsia" w:eastAsia="微软雅黑"/>
          <w:b w:val="0"/>
          <w:bCs w:val="0"/>
          <w:lang w:val="en-US" w:eastAsia="zh-CN"/>
        </w:rPr>
      </w:pPr>
      <w:r>
        <w:rPr>
          <w:rFonts w:hint="eastAsia" w:eastAsia="微软雅黑"/>
          <w:b w:val="0"/>
          <w:bCs w:val="0"/>
          <w:lang w:val="en-US" w:eastAsia="zh-CN"/>
        </w:rPr>
        <w:t>主要功能包括：单一车辆轨迹跟踪布控，“违法王”轨迹跟踪布控，实时车辆分布分析，实时外地车分布分析。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lang w:val="en-US" w:eastAsia="zh-CN"/>
        </w:rPr>
      </w:pPr>
      <w:r>
        <w:drawing>
          <wp:inline distT="0" distB="0" distL="114300" distR="114300">
            <wp:extent cx="5268595" cy="3926205"/>
            <wp:effectExtent l="0" t="0" r="4445" b="5715"/>
            <wp:docPr id="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
                    <pic:cNvPicPr>
                      <a:picLocks noChangeAspect="1"/>
                    </pic:cNvPicPr>
                  </pic:nvPicPr>
                  <pic:blipFill>
                    <a:blip r:embed="rId10"/>
                    <a:stretch>
                      <a:fillRect/>
                    </a:stretch>
                  </pic:blipFill>
                  <pic:spPr>
                    <a:xfrm>
                      <a:off x="0" y="0"/>
                      <a:ext cx="5268595" cy="39262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b w:val="0"/>
          <w:bCs w:val="0"/>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jc w:val="center"/>
        <w:textAlignment w:val="auto"/>
        <w:rPr>
          <w:rFonts w:hint="eastAsia" w:eastAsia="微软雅黑"/>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center"/>
        <w:textAlignment w:val="auto"/>
        <w:rPr>
          <w:rFonts w:hint="default"/>
          <w:lang w:val="en-US" w:eastAsia="zh-CN"/>
        </w:rPr>
      </w:pPr>
    </w:p>
    <w:p>
      <w:pPr>
        <w:pStyle w:val="3"/>
        <w:ind w:left="828" w:hanging="828"/>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项目数据字典</w:t>
      </w:r>
    </w:p>
    <w:p>
      <w:pPr>
        <w:pStyle w:val="4"/>
        <w:bidi w:val="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卡口车辆采集数据</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卡口数据通过Flume采集过来之后存入Kafka中，其中数据的格式为：</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`action_time` </w:t>
            </w:r>
            <w:r>
              <w:rPr>
                <w:rFonts w:hint="eastAsia" w:eastAsia="微软雅黑"/>
                <w:b w:val="0"/>
                <w:bCs w:val="0"/>
                <w:sz w:val="18"/>
                <w:szCs w:val="21"/>
                <w:vertAlign w:val="baseline"/>
                <w:lang w:val="en-US" w:eastAsia="zh-CN"/>
              </w:rPr>
              <w:t>long  --摄像头拍摄时间戳，精确到秒</w:t>
            </w: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`monitor_id` string</w:t>
            </w:r>
            <w:r>
              <w:rPr>
                <w:rFonts w:hint="eastAsia" w:eastAsia="微软雅黑"/>
                <w:b w:val="0"/>
                <w:bCs w:val="0"/>
                <w:sz w:val="18"/>
                <w:szCs w:val="21"/>
                <w:vertAlign w:val="baseline"/>
                <w:lang w:val="en-US" w:eastAsia="zh-CN"/>
              </w:rPr>
              <w:t xml:space="preserve">  --卡口号</w:t>
            </w: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`camera_id` string</w:t>
            </w:r>
            <w:r>
              <w:rPr>
                <w:rFonts w:hint="eastAsia" w:eastAsia="微软雅黑"/>
                <w:b w:val="0"/>
                <w:bCs w:val="0"/>
                <w:sz w:val="18"/>
                <w:szCs w:val="21"/>
                <w:vertAlign w:val="baseline"/>
                <w:lang w:val="en-US" w:eastAsia="zh-CN"/>
              </w:rPr>
              <w:t xml:space="preserve">   --摄像头编号</w:t>
            </w: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`car` string</w:t>
            </w:r>
            <w:r>
              <w:rPr>
                <w:rFonts w:hint="eastAsia" w:eastAsia="微软雅黑"/>
                <w:b w:val="0"/>
                <w:bCs w:val="0"/>
                <w:sz w:val="18"/>
                <w:szCs w:val="21"/>
                <w:vertAlign w:val="baseline"/>
                <w:lang w:val="en-US" w:eastAsia="zh-CN"/>
              </w:rPr>
              <w:t xml:space="preserve">  --车牌号码</w:t>
            </w: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`speed` </w:t>
            </w:r>
            <w:r>
              <w:rPr>
                <w:rFonts w:hint="eastAsia" w:eastAsia="微软雅黑"/>
                <w:b w:val="0"/>
                <w:bCs w:val="0"/>
                <w:sz w:val="18"/>
                <w:szCs w:val="21"/>
                <w:vertAlign w:val="baseline"/>
                <w:lang w:val="en-US" w:eastAsia="zh-CN"/>
              </w:rPr>
              <w:t>double  --通过卡扣的速度</w:t>
            </w: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`road_id` string</w:t>
            </w:r>
            <w:r>
              <w:rPr>
                <w:rFonts w:hint="eastAsia" w:eastAsia="微软雅黑"/>
                <w:b w:val="0"/>
                <w:bCs w:val="0"/>
                <w:sz w:val="18"/>
                <w:szCs w:val="21"/>
                <w:vertAlign w:val="baseline"/>
                <w:lang w:val="en-US" w:eastAsia="zh-CN"/>
              </w:rPr>
              <w:t xml:space="preserve">  --道路id</w:t>
            </w: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`area_id` string</w:t>
            </w:r>
            <w:r>
              <w:rPr>
                <w:rFonts w:hint="eastAsia" w:eastAsia="微软雅黑"/>
                <w:b w:val="0"/>
                <w:bCs w:val="0"/>
                <w:sz w:val="18"/>
                <w:szCs w:val="21"/>
                <w:vertAlign w:val="baseline"/>
                <w:lang w:val="en-US" w:eastAsia="zh-CN"/>
              </w:rPr>
              <w:t xml:space="preserve">  --区域id</w:t>
            </w: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vertAlign w:val="baseline"/>
                <w:lang w:val="en-US" w:eastAsia="zh-CN"/>
              </w:rPr>
            </w:pPr>
            <w:r>
              <w:rPr>
                <w:rFonts w:hint="default" w:eastAsia="微软雅黑"/>
                <w:b w:val="0"/>
                <w:bCs w:val="0"/>
                <w:sz w:val="18"/>
                <w:szCs w:val="21"/>
                <w:vertAlign w:val="baseline"/>
                <w:lang w:val="en-US" w:eastAsia="zh-CN"/>
              </w:rPr>
              <w:t>)</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其中每个字段之间使用逗号隔开。</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区域ID代表：一个城市的行政区域。</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摄像头编号：一个卡口往往会有多个摄像头，每个摄像头都有一个唯一编号。</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r>
        <w:rPr>
          <w:rFonts w:hint="eastAsia" w:eastAsia="微软雅黑"/>
          <w:lang w:val="en-US" w:eastAsia="zh-CN"/>
        </w:rPr>
        <w:t>道路ID：城市中每一条道路都有名字，比如：蔡锷路。交通部门会给蔡锷路一个唯一编号。</w:t>
      </w:r>
    </w:p>
    <w:p>
      <w:pPr>
        <w:pStyle w:val="4"/>
        <w:bidi w:val="0"/>
        <w:rPr>
          <w:rFonts w:hint="default" w:eastAsia="微软雅黑"/>
          <w:b/>
          <w:bCs/>
          <w:lang w:val="en-US" w:eastAsia="zh-CN"/>
        </w:rPr>
      </w:pPr>
      <w:r>
        <w:rPr>
          <w:rFonts w:hint="eastAsia" w:eastAsia="微软雅黑"/>
          <w:b/>
          <w:bCs/>
          <w:lang w:val="en-US" w:eastAsia="zh-CN"/>
        </w:rPr>
        <w:t>城市交通管理数据表</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Mysql数据库中有两张表是由城市交通管理平台提供的，本项目需要读取这两张表的数据来进行分析计算。</w:t>
      </w:r>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425" w:leftChars="0" w:hanging="425" w:firstLineChars="0"/>
        <w:textAlignment w:val="auto"/>
        <w:rPr>
          <w:rFonts w:hint="default" w:eastAsia="微软雅黑"/>
          <w:lang w:val="en-US" w:eastAsia="zh-CN"/>
        </w:rPr>
      </w:pPr>
      <w:r>
        <w:rPr>
          <w:rFonts w:hint="eastAsia" w:eastAsia="微软雅黑"/>
          <w:lang w:val="en-US" w:eastAsia="zh-CN"/>
        </w:rPr>
        <w:t>城市区域表： t_area_info</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DROP TABLE IF EXISTS `</w:t>
            </w:r>
            <w:r>
              <w:rPr>
                <w:rFonts w:hint="eastAsia" w:eastAsia="微软雅黑"/>
                <w:lang w:val="en-US" w:eastAsia="zh-CN"/>
              </w:rPr>
              <w:t>t_area_info</w:t>
            </w:r>
            <w:r>
              <w:rPr>
                <w:rFonts w:hint="default" w:eastAsia="微软雅黑"/>
                <w:b w:val="0"/>
                <w:bCs w:val="0"/>
                <w:sz w:val="18"/>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CREATE TABLE `area_info`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`area_id`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`area_name`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--导入数据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t_area_info</w:t>
            </w:r>
            <w:r>
              <w:rPr>
                <w:rFonts w:hint="default" w:eastAsia="微软雅黑"/>
                <w:b w:val="0"/>
                <w:bCs w:val="0"/>
                <w:sz w:val="18"/>
                <w:szCs w:val="21"/>
                <w:vertAlign w:val="baseline"/>
                <w:lang w:val="en-US" w:eastAsia="zh-CN"/>
              </w:rPr>
              <w:t>` VALUES ('01', '海淀区');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t_area_info</w:t>
            </w:r>
            <w:r>
              <w:rPr>
                <w:rFonts w:hint="default" w:eastAsia="微软雅黑"/>
                <w:b w:val="0"/>
                <w:bCs w:val="0"/>
                <w:sz w:val="18"/>
                <w:szCs w:val="21"/>
                <w:vertAlign w:val="baseline"/>
                <w:lang w:val="en-US" w:eastAsia="zh-CN"/>
              </w:rPr>
              <w:t>` VALUES ('02', '昌平区');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t_area_info</w:t>
            </w:r>
            <w:r>
              <w:rPr>
                <w:rFonts w:hint="default" w:eastAsia="微软雅黑"/>
                <w:b w:val="0"/>
                <w:bCs w:val="0"/>
                <w:sz w:val="18"/>
                <w:szCs w:val="21"/>
                <w:vertAlign w:val="baseline"/>
                <w:lang w:val="en-US" w:eastAsia="zh-CN"/>
              </w:rPr>
              <w:t>` VALUES ('03', '朝阳区');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t_area_info</w:t>
            </w:r>
            <w:r>
              <w:rPr>
                <w:rFonts w:hint="default" w:eastAsia="微软雅黑"/>
                <w:b w:val="0"/>
                <w:bCs w:val="0"/>
                <w:sz w:val="18"/>
                <w:szCs w:val="21"/>
                <w:vertAlign w:val="baseline"/>
                <w:lang w:val="en-US" w:eastAsia="zh-CN"/>
              </w:rPr>
              <w:t>` VALUES ('04', '顺义区');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w:t>
            </w:r>
            <w:r>
              <w:rPr>
                <w:rFonts w:hint="default" w:eastAsia="微软雅黑"/>
                <w:b w:val="0"/>
                <w:bCs w:val="0"/>
                <w:sz w:val="18"/>
                <w:szCs w:val="21"/>
                <w:vertAlign w:val="baseline"/>
                <w:lang w:val="en-US" w:eastAsia="zh-CN"/>
              </w:rPr>
              <w:t>o` VALUES ('05', '西城区');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t_area_info</w:t>
            </w:r>
            <w:r>
              <w:rPr>
                <w:rFonts w:hint="default" w:eastAsia="微软雅黑"/>
                <w:b w:val="0"/>
                <w:bCs w:val="0"/>
                <w:sz w:val="18"/>
                <w:szCs w:val="21"/>
                <w:vertAlign w:val="baseline"/>
                <w:lang w:val="en-US" w:eastAsia="zh-CN"/>
              </w:rPr>
              <w:t>` VALUES ('06', '东城区');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t_area_info</w:t>
            </w:r>
            <w:r>
              <w:rPr>
                <w:rFonts w:hint="default" w:eastAsia="微软雅黑"/>
                <w:b w:val="0"/>
                <w:bCs w:val="0"/>
                <w:sz w:val="18"/>
                <w:szCs w:val="21"/>
                <w:vertAlign w:val="baseline"/>
                <w:lang w:val="en-US" w:eastAsia="zh-CN"/>
              </w:rPr>
              <w:t>` VALUES ('07', '大兴区');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t_area_info</w:t>
            </w:r>
            <w:r>
              <w:rPr>
                <w:rFonts w:hint="default" w:eastAsia="微软雅黑"/>
                <w:b w:val="0"/>
                <w:bCs w:val="0"/>
                <w:sz w:val="18"/>
                <w:szCs w:val="21"/>
                <w:vertAlign w:val="baseline"/>
                <w:lang w:val="en-US" w:eastAsia="zh-CN"/>
              </w:rPr>
              <w:t>` VALUES ('08', '石景山');</w:t>
            </w:r>
          </w:p>
        </w:tc>
      </w:tr>
    </w:tbl>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425" w:leftChars="0" w:hanging="425" w:firstLineChars="0"/>
        <w:textAlignment w:val="auto"/>
        <w:rPr>
          <w:rFonts w:hint="default" w:eastAsia="微软雅黑"/>
          <w:lang w:val="en-US" w:eastAsia="zh-CN"/>
        </w:rPr>
      </w:pPr>
      <w:r>
        <w:rPr>
          <w:rFonts w:hint="eastAsia" w:eastAsia="微软雅黑"/>
          <w:lang w:val="en-US" w:eastAsia="zh-CN"/>
        </w:rPr>
        <w:t xml:space="preserve">城市“违法”车辆列表：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0"/>
        <w:textAlignment w:val="auto"/>
        <w:rPr>
          <w:rFonts w:hint="default" w:eastAsia="微软雅黑"/>
          <w:lang w:val="en-US" w:eastAsia="zh-CN"/>
        </w:rPr>
      </w:pPr>
      <w:r>
        <w:rPr>
          <w:rFonts w:hint="eastAsia" w:eastAsia="微软雅黑"/>
          <w:lang w:val="en-US" w:eastAsia="zh-CN"/>
        </w:rPr>
        <w:t>城市“违法”车辆，一般是指需要进行实时布控的违法车辆。</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DROP TABLE IF EXISTS `</w:t>
            </w:r>
            <w:r>
              <w:rPr>
                <w:rFonts w:hint="eastAsia" w:eastAsia="微软雅黑"/>
                <w:lang w:val="en-US" w:eastAsia="zh-CN"/>
              </w:rPr>
              <w:t>t_violation_list</w:t>
            </w:r>
            <w:r>
              <w:rPr>
                <w:rFonts w:hint="default" w:eastAsia="微软雅黑"/>
                <w:b w:val="0"/>
                <w:bCs w:val="0"/>
                <w:sz w:val="18"/>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CREATE TABLE `t_violation_list`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`car` varchar(255) NOT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`violation` varchar(1000)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`create_time` bigint(20)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PRIMARY KEY (`car`)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ENGINE=InnoDB DEFAULT CHARSET=utf8;</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--导入数据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京P88888</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违章未处理超过89次</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京P99999</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违章未处理超过239次</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京P77777</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违章未处理超过567次</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京P66666</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嫌疑套牌车</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京P55555</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嫌疑套牌车</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京P44444</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嫌疑套牌车</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京P33333</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违章未处理超过123次</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w:t>
            </w:r>
            <w:r>
              <w:rPr>
                <w:rFonts w:hint="eastAsia" w:eastAsia="微软雅黑"/>
                <w:lang w:val="en-US" w:eastAsia="zh-CN"/>
              </w:rPr>
              <w:t>t_violation_list</w:t>
            </w:r>
            <w:r>
              <w:rPr>
                <w:rFonts w:hint="default" w:eastAsia="微软雅黑"/>
                <w:b w:val="0"/>
                <w:bCs w:val="0"/>
                <w:sz w:val="18"/>
                <w:szCs w:val="21"/>
                <w:vertAlign w:val="baseline"/>
                <w:lang w:val="en-US" w:eastAsia="zh-CN"/>
              </w:rPr>
              <w:t>` VALUES ('</w:t>
            </w:r>
            <w:r>
              <w:rPr>
                <w:rFonts w:hint="eastAsia" w:eastAsia="微软雅黑"/>
                <w:b w:val="0"/>
                <w:bCs w:val="0"/>
                <w:sz w:val="18"/>
                <w:szCs w:val="21"/>
                <w:vertAlign w:val="baseline"/>
                <w:lang w:val="en-US" w:eastAsia="zh-CN"/>
              </w:rPr>
              <w:t>京P22222</w:t>
            </w:r>
            <w:r>
              <w:rPr>
                <w:rFonts w:hint="default" w:eastAsia="微软雅黑"/>
                <w:b w:val="0"/>
                <w:bCs w:val="0"/>
                <w:sz w:val="18"/>
                <w:szCs w:val="21"/>
                <w:vertAlign w:val="baseline"/>
                <w:lang w:val="en-US" w:eastAsia="zh-CN"/>
              </w:rPr>
              <w:t>', '</w:t>
            </w:r>
            <w:r>
              <w:rPr>
                <w:rFonts w:hint="eastAsia" w:eastAsia="微软雅黑"/>
                <w:b w:val="0"/>
                <w:bCs w:val="0"/>
                <w:sz w:val="18"/>
                <w:szCs w:val="21"/>
                <w:vertAlign w:val="baseline"/>
                <w:lang w:val="en-US" w:eastAsia="zh-CN"/>
              </w:rPr>
              <w:t>违章未处理超过432次</w:t>
            </w:r>
            <w:r>
              <w:rPr>
                <w:rFonts w:hint="default" w:eastAsia="微软雅黑"/>
                <w:b w:val="0"/>
                <w:bCs w:val="0"/>
                <w:sz w:val="18"/>
                <w:szCs w:val="21"/>
                <w:vertAlign w:val="baseline"/>
                <w:lang w:val="en-US" w:eastAsia="zh-CN"/>
              </w:rPr>
              <w:t>',null);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tc>
      </w:tr>
    </w:tbl>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425" w:leftChars="0" w:hanging="425" w:firstLineChars="0"/>
        <w:textAlignment w:val="auto"/>
        <w:rPr>
          <w:rFonts w:hint="default" w:eastAsia="微软雅黑"/>
          <w:lang w:val="en-US" w:eastAsia="zh-CN"/>
        </w:rPr>
      </w:pPr>
      <w:r>
        <w:rPr>
          <w:rFonts w:hint="eastAsia" w:eastAsia="微软雅黑"/>
          <w:lang w:val="en-US" w:eastAsia="zh-CN"/>
        </w:rPr>
        <w:t xml:space="preserve">城市卡口限速信息表：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0"/>
        <w:textAlignment w:val="auto"/>
        <w:rPr>
          <w:rFonts w:hint="default" w:eastAsia="微软雅黑"/>
          <w:lang w:val="en-US" w:eastAsia="zh-CN"/>
        </w:rPr>
      </w:pPr>
      <w:r>
        <w:rPr>
          <w:rFonts w:hint="eastAsia" w:eastAsia="微软雅黑"/>
          <w:lang w:val="en-US" w:eastAsia="zh-CN"/>
        </w:rPr>
        <w:t>城市中有些卡口有限制设置，一般超过当前限速的10%要扣分。</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DROP TABLE IF EXISTS `</w:t>
            </w:r>
            <w:r>
              <w:rPr>
                <w:rFonts w:hint="eastAsia" w:eastAsia="微软雅黑"/>
                <w:b w:val="0"/>
                <w:bCs w:val="0"/>
                <w:sz w:val="18"/>
                <w:szCs w:val="21"/>
                <w:vertAlign w:val="baseline"/>
                <w:lang w:val="en-US" w:eastAsia="zh-CN"/>
              </w:rPr>
              <w:t>t_monitor</w:t>
            </w:r>
            <w:r>
              <w:rPr>
                <w:rFonts w:hint="eastAsia" w:eastAsia="微软雅黑"/>
                <w:lang w:val="en-US" w:eastAsia="zh-CN"/>
              </w:rPr>
              <w:t>_info</w:t>
            </w:r>
            <w:r>
              <w:rPr>
                <w:rFonts w:hint="default" w:eastAsia="微软雅黑"/>
                <w:b w:val="0"/>
                <w:bCs w:val="0"/>
                <w:sz w:val="18"/>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CREATE TABLE `t_monitor_info`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 xml:space="preserve">  `monitor_id` varchar(255) NOT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 xml:space="preserve">  `road_id` varchar(255) NOT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 xml:space="preserve">  `speed_limit` int(11)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 xml:space="preserve">  `area_id`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 xml:space="preserve">  PRIMARY KEY (`monitor_id`)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 ENGINE=InnoDB DEFAULT CHARSET=utf8;</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b w:val="0"/>
                <w:bCs w:val="0"/>
                <w:sz w:val="18"/>
                <w:szCs w:val="21"/>
                <w:vertAlign w:val="baseline"/>
                <w:lang w:val="en-US" w:eastAsia="zh-CN"/>
              </w:rPr>
            </w:pPr>
            <w:r>
              <w:rPr>
                <w:rFonts w:hint="eastAsia" w:eastAsia="微软雅黑"/>
                <w:b w:val="0"/>
                <w:bCs w:val="0"/>
                <w:sz w:val="18"/>
                <w:szCs w:val="21"/>
                <w:vertAlign w:val="baseline"/>
                <w:lang w:val="en-US" w:eastAsia="zh-CN"/>
              </w:rPr>
              <w:t>--导入数据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`t_monit</w:t>
            </w:r>
            <w:r>
              <w:rPr>
                <w:rFonts w:hint="eastAsia" w:eastAsia="微软雅黑"/>
                <w:b w:val="0"/>
                <w:bCs w:val="0"/>
                <w:sz w:val="18"/>
                <w:szCs w:val="21"/>
                <w:vertAlign w:val="baseline"/>
                <w:lang w:val="en-US" w:eastAsia="zh-CN"/>
              </w:rPr>
              <w:t>o</w:t>
            </w:r>
            <w:r>
              <w:rPr>
                <w:rFonts w:hint="default" w:eastAsia="微软雅黑"/>
                <w:b w:val="0"/>
                <w:bCs w:val="0"/>
                <w:sz w:val="18"/>
                <w:szCs w:val="21"/>
                <w:vertAlign w:val="baseline"/>
                <w:lang w:val="en-US" w:eastAsia="zh-CN"/>
              </w:rPr>
              <w:t>r_info` VALUES ('0000', '02', 60, '01');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`t_monit</w:t>
            </w:r>
            <w:r>
              <w:rPr>
                <w:rFonts w:hint="eastAsia" w:eastAsia="微软雅黑"/>
                <w:b w:val="0"/>
                <w:bCs w:val="0"/>
                <w:sz w:val="18"/>
                <w:szCs w:val="21"/>
                <w:vertAlign w:val="baseline"/>
                <w:lang w:val="en-US" w:eastAsia="zh-CN"/>
              </w:rPr>
              <w:t>o</w:t>
            </w:r>
            <w:r>
              <w:rPr>
                <w:rFonts w:hint="default" w:eastAsia="微软雅黑"/>
                <w:b w:val="0"/>
                <w:bCs w:val="0"/>
                <w:sz w:val="18"/>
                <w:szCs w:val="21"/>
                <w:vertAlign w:val="baseline"/>
                <w:lang w:val="en-US" w:eastAsia="zh-CN"/>
              </w:rPr>
              <w:t>r_info` VALUES ('0001', '02', 60, '02');</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`t_monit</w:t>
            </w:r>
            <w:r>
              <w:rPr>
                <w:rFonts w:hint="eastAsia" w:eastAsia="微软雅黑"/>
                <w:b w:val="0"/>
                <w:bCs w:val="0"/>
                <w:sz w:val="18"/>
                <w:szCs w:val="21"/>
                <w:vertAlign w:val="baseline"/>
                <w:lang w:val="en-US" w:eastAsia="zh-CN"/>
              </w:rPr>
              <w:t>o</w:t>
            </w:r>
            <w:r>
              <w:rPr>
                <w:rFonts w:hint="default" w:eastAsia="微软雅黑"/>
                <w:b w:val="0"/>
                <w:bCs w:val="0"/>
                <w:sz w:val="18"/>
                <w:szCs w:val="21"/>
                <w:vertAlign w:val="baseline"/>
                <w:lang w:val="en-US" w:eastAsia="zh-CN"/>
              </w:rPr>
              <w:t>r_info` VALUES ('0002', '03', 80, '</w:t>
            </w:r>
            <w:r>
              <w:rPr>
                <w:rFonts w:hint="eastAsia" w:eastAsia="微软雅黑"/>
                <w:b w:val="0"/>
                <w:bCs w:val="0"/>
                <w:sz w:val="18"/>
                <w:szCs w:val="21"/>
                <w:vertAlign w:val="baseline"/>
                <w:lang w:val="en-US" w:eastAsia="zh-CN"/>
              </w:rPr>
              <w:t>0</w:t>
            </w:r>
            <w:r>
              <w:rPr>
                <w:rFonts w:hint="default" w:eastAsia="微软雅黑"/>
                <w:b w:val="0"/>
                <w:bCs w:val="0"/>
                <w:sz w:val="18"/>
                <w:szCs w:val="21"/>
                <w:vertAlign w:val="baseline"/>
                <w:lang w:val="en-US" w:eastAsia="zh-CN"/>
              </w:rPr>
              <w:t>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`t_monit</w:t>
            </w:r>
            <w:r>
              <w:rPr>
                <w:rFonts w:hint="eastAsia" w:eastAsia="微软雅黑"/>
                <w:b w:val="0"/>
                <w:bCs w:val="0"/>
                <w:sz w:val="18"/>
                <w:szCs w:val="21"/>
                <w:vertAlign w:val="baseline"/>
                <w:lang w:val="en-US" w:eastAsia="zh-CN"/>
              </w:rPr>
              <w:t>o</w:t>
            </w:r>
            <w:r>
              <w:rPr>
                <w:rFonts w:hint="default" w:eastAsia="微软雅黑"/>
                <w:b w:val="0"/>
                <w:bCs w:val="0"/>
                <w:sz w:val="18"/>
                <w:szCs w:val="21"/>
                <w:vertAlign w:val="baseline"/>
                <w:lang w:val="en-US" w:eastAsia="zh-CN"/>
              </w:rPr>
              <w:t>r_info` VALUES ('0004', '05', 100, '03');</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`t_monit</w:t>
            </w:r>
            <w:r>
              <w:rPr>
                <w:rFonts w:hint="eastAsia" w:eastAsia="微软雅黑"/>
                <w:b w:val="0"/>
                <w:bCs w:val="0"/>
                <w:sz w:val="18"/>
                <w:szCs w:val="21"/>
                <w:vertAlign w:val="baseline"/>
                <w:lang w:val="en-US" w:eastAsia="zh-CN"/>
              </w:rPr>
              <w:t>o</w:t>
            </w:r>
            <w:r>
              <w:rPr>
                <w:rFonts w:hint="default" w:eastAsia="微软雅黑"/>
                <w:b w:val="0"/>
                <w:bCs w:val="0"/>
                <w:sz w:val="18"/>
                <w:szCs w:val="21"/>
                <w:vertAlign w:val="baseline"/>
                <w:lang w:val="en-US" w:eastAsia="zh-CN"/>
              </w:rPr>
              <w:t>r_info` VALUES ('0005', '04', 0,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`t_monit</w:t>
            </w:r>
            <w:r>
              <w:rPr>
                <w:rFonts w:hint="eastAsia" w:eastAsia="微软雅黑"/>
                <w:b w:val="0"/>
                <w:bCs w:val="0"/>
                <w:sz w:val="18"/>
                <w:szCs w:val="21"/>
                <w:vertAlign w:val="baseline"/>
                <w:lang w:val="en-US" w:eastAsia="zh-CN"/>
              </w:rPr>
              <w:t>o</w:t>
            </w:r>
            <w:r>
              <w:rPr>
                <w:rFonts w:hint="default" w:eastAsia="微软雅黑"/>
                <w:b w:val="0"/>
                <w:bCs w:val="0"/>
                <w:sz w:val="18"/>
                <w:szCs w:val="21"/>
                <w:vertAlign w:val="baseline"/>
                <w:lang w:val="en-US" w:eastAsia="zh-CN"/>
              </w:rPr>
              <w:t>r_info` VALUES ('0021', '04', 0,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INSERT INTO `t_monit</w:t>
            </w:r>
            <w:r>
              <w:rPr>
                <w:rFonts w:hint="eastAsia" w:eastAsia="微软雅黑"/>
                <w:b w:val="0"/>
                <w:bCs w:val="0"/>
                <w:sz w:val="18"/>
                <w:szCs w:val="21"/>
                <w:vertAlign w:val="baseline"/>
                <w:lang w:val="en-US" w:eastAsia="zh-CN"/>
              </w:rPr>
              <w:t>o</w:t>
            </w:r>
            <w:r>
              <w:rPr>
                <w:rFonts w:hint="default" w:eastAsia="微软雅黑"/>
                <w:b w:val="0"/>
                <w:bCs w:val="0"/>
                <w:sz w:val="18"/>
                <w:szCs w:val="21"/>
                <w:vertAlign w:val="baseline"/>
                <w:lang w:val="en-US" w:eastAsia="zh-CN"/>
              </w:rPr>
              <w:t>r_info` VALUES ('0023', '05', 0, NULL);</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default" w:eastAsia="微软雅黑"/>
          <w:lang w:val="en-US" w:eastAsia="zh-CN"/>
        </w:rPr>
      </w:pPr>
    </w:p>
    <w:p>
      <w:pPr>
        <w:pStyle w:val="4"/>
        <w:bidi w:val="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车辆轨迹数据表</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eastAsia="微软雅黑"/>
          <w:lang w:val="en-US" w:eastAsia="zh-CN"/>
        </w:rPr>
      </w:pPr>
      <w:r>
        <w:rPr>
          <w:rFonts w:hint="eastAsia" w:eastAsia="微软雅黑"/>
          <w:lang w:val="en-US" w:eastAsia="zh-CN"/>
        </w:rPr>
        <w:t>在智能车辆布控模块中，需要保存一些车辆的实时行驶轨迹，为了方便其他部门和项目方便查询获取，我们在Mysql数据库设计一张车辆实时轨迹表。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DROP TABLE IF EXISTS `</w:t>
            </w:r>
            <w:r>
              <w:rPr>
                <w:rFonts w:hint="eastAsia" w:eastAsia="微软雅黑"/>
                <w:lang w:val="en-US" w:eastAsia="zh-CN"/>
              </w:rPr>
              <w:t>t_track_info</w:t>
            </w:r>
            <w:r>
              <w:rPr>
                <w:rFonts w:hint="default" w:eastAsia="微软雅黑"/>
                <w:b w:val="0"/>
                <w:bCs w:val="0"/>
                <w:sz w:val="18"/>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CREATE TABLE `t_track_info`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`id` int(11) NOT NULL AUTO_INCREMENT,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`car`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`action_time` bigint(20)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`monitor_id`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`road_id`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`area_id`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`speed` double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PRIMARY KEY (`id`)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ENGINE=InnoDB DEFAULT CHARSET=utf8;</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eastAsia="微软雅黑"/>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jc w:val="center"/>
        <w:textAlignment w:val="auto"/>
        <w:rPr>
          <w:rFonts w:hint="default" w:eastAsia="微软雅黑"/>
          <w:lang w:val="en-US" w:eastAsia="zh-CN"/>
        </w:rPr>
      </w:pPr>
    </w:p>
    <w:p>
      <w:pPr>
        <w:pStyle w:val="3"/>
        <w:ind w:left="828" w:hanging="828"/>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实时卡口监控分析</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b w:val="0"/>
          <w:bCs w:val="0"/>
          <w:lang w:val="en-US" w:eastAsia="zh-CN"/>
        </w:rPr>
      </w:pPr>
      <w:r>
        <w:rPr>
          <w:rFonts w:hint="default" w:eastAsia="微软雅黑"/>
          <w:b w:val="0"/>
          <w:bCs w:val="0"/>
          <w:lang w:val="en-US" w:eastAsia="zh-CN"/>
        </w:rPr>
        <w:t>首先要实现的是</w:t>
      </w:r>
      <w:r>
        <w:rPr>
          <w:rFonts w:hint="eastAsia" w:eastAsia="微软雅黑"/>
          <w:b w:val="0"/>
          <w:bCs w:val="0"/>
          <w:lang w:val="en-US" w:eastAsia="zh-CN"/>
        </w:rPr>
        <w:t>实时卡口监控分析</w:t>
      </w:r>
      <w:r>
        <w:rPr>
          <w:rFonts w:hint="default" w:eastAsia="微软雅黑"/>
          <w:b w:val="0"/>
          <w:bCs w:val="0"/>
          <w:lang w:val="en-US" w:eastAsia="zh-CN"/>
        </w:rPr>
        <w:t>，</w:t>
      </w:r>
      <w:r>
        <w:rPr>
          <w:rFonts w:hint="eastAsia" w:eastAsia="微软雅黑"/>
          <w:b w:val="0"/>
          <w:bCs w:val="0"/>
          <w:lang w:val="en-US" w:eastAsia="zh-CN"/>
        </w:rPr>
        <w:t>由于前面课程项目中已经讲解了数据的ETL，本项目我们省略数据采集、等ETL操作。</w:t>
      </w:r>
      <w:r>
        <w:rPr>
          <w:rFonts w:hint="default" w:eastAsia="微软雅黑"/>
          <w:b w:val="0"/>
          <w:bCs w:val="0"/>
          <w:lang w:val="en-US" w:eastAsia="zh-CN"/>
        </w:rPr>
        <w:t>我们将</w:t>
      </w:r>
      <w:r>
        <w:rPr>
          <w:rFonts w:hint="eastAsia" w:eastAsia="微软雅黑"/>
          <w:b w:val="0"/>
          <w:bCs w:val="0"/>
          <w:lang w:val="en-US" w:eastAsia="zh-CN"/>
        </w:rPr>
        <w:t>读取Kafka中的</w:t>
      </w:r>
      <w:r>
        <w:rPr>
          <w:rFonts w:hint="default" w:eastAsia="微软雅黑"/>
          <w:b w:val="0"/>
          <w:bCs w:val="0"/>
          <w:lang w:val="en-US" w:eastAsia="zh-CN"/>
        </w:rPr>
        <w:t>数据集来进行分析。</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eastAsia="微软雅黑"/>
          <w:b w:val="0"/>
          <w:bCs w:val="0"/>
          <w:lang w:val="en-US" w:eastAsia="zh-CN"/>
        </w:rPr>
      </w:pPr>
      <w:r>
        <w:rPr>
          <w:rFonts w:hint="default" w:eastAsia="微软雅黑"/>
          <w:b w:val="0"/>
          <w:bCs w:val="0"/>
          <w:lang w:val="en-US" w:eastAsia="zh-CN"/>
        </w:rPr>
        <w:t>项目主体用Scala编写，采用IDEA作为开发环境进行项目编写，采用maven作为项目构建和管理工具。首先我们需要搭建项目框架。</w:t>
      </w:r>
    </w:p>
    <w:p>
      <w:pPr>
        <w:pStyle w:val="4"/>
        <w:bidi w:val="0"/>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创建Maven项目</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打开IDEA，创建一个maven项目，我们整个项目需要的工具的不同版本可能会对程序运行造成影响，所以应该在porm.xml文件的最上面声明所有工具的版本信息。</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在pom.xml中加入以下配置：</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pStyle w:val="29"/>
              <w:shd w:val="clear" w:color="auto" w:fill="FFFFFF"/>
              <w:spacing w:line="360" w:lineRule="auto"/>
              <w:ind w:firstLine="420" w:firstLineChars="200"/>
              <w:rPr>
                <w:rFonts w:hint="eastAsia" w:ascii="Consolas" w:hAnsi="Consolas"/>
                <w:color w:val="000000"/>
                <w:sz w:val="21"/>
                <w:szCs w:val="21"/>
              </w:rPr>
            </w:pPr>
            <w:r>
              <w:rPr>
                <w:rFonts w:hint="eastAsia" w:ascii="Consolas" w:hAnsi="Consolas"/>
                <w:color w:val="000000"/>
                <w:sz w:val="21"/>
                <w:szCs w:val="21"/>
              </w:rPr>
              <w:t>&lt;properties&gt;</w:t>
            </w:r>
          </w:p>
          <w:p>
            <w:pPr>
              <w:pStyle w:val="29"/>
              <w:shd w:val="clear" w:color="auto" w:fill="FFFFFF"/>
              <w:spacing w:line="360" w:lineRule="auto"/>
              <w:ind w:firstLine="420" w:firstLineChars="200"/>
              <w:rPr>
                <w:rFonts w:hint="eastAsia" w:ascii="Consolas" w:hAnsi="Consolas"/>
                <w:color w:val="000000"/>
                <w:sz w:val="21"/>
                <w:szCs w:val="21"/>
              </w:rPr>
            </w:pPr>
            <w:r>
              <w:rPr>
                <w:rFonts w:hint="eastAsia" w:ascii="Consolas" w:hAnsi="Consolas"/>
                <w:color w:val="000000"/>
                <w:sz w:val="21"/>
                <w:szCs w:val="21"/>
              </w:rPr>
              <w:t xml:space="preserve">        &lt;flink.version&gt;1.7.2&lt;/flink.version&gt;</w:t>
            </w:r>
          </w:p>
          <w:p>
            <w:pPr>
              <w:pStyle w:val="29"/>
              <w:shd w:val="clear" w:color="auto" w:fill="FFFFFF"/>
              <w:spacing w:line="360" w:lineRule="auto"/>
              <w:ind w:firstLine="420" w:firstLineChars="200"/>
              <w:rPr>
                <w:rFonts w:hint="eastAsia" w:ascii="Consolas" w:hAnsi="Consolas"/>
                <w:color w:val="000000"/>
                <w:sz w:val="21"/>
                <w:szCs w:val="21"/>
              </w:rPr>
            </w:pPr>
            <w:r>
              <w:rPr>
                <w:rFonts w:hint="eastAsia" w:ascii="Consolas" w:hAnsi="Consolas"/>
                <w:color w:val="000000"/>
                <w:sz w:val="21"/>
                <w:szCs w:val="21"/>
              </w:rPr>
              <w:t xml:space="preserve">        &lt;scala.binary.version&gt;2.11&lt;/scala.binary.version&gt;</w:t>
            </w:r>
          </w:p>
          <w:p>
            <w:pPr>
              <w:pStyle w:val="29"/>
              <w:shd w:val="clear" w:color="auto" w:fill="FFFFFF"/>
              <w:spacing w:line="360" w:lineRule="auto"/>
              <w:ind w:firstLine="420" w:firstLineChars="200"/>
              <w:rPr>
                <w:rFonts w:hint="eastAsia" w:ascii="Consolas" w:hAnsi="Consolas"/>
                <w:color w:val="000000"/>
                <w:sz w:val="21"/>
                <w:szCs w:val="21"/>
              </w:rPr>
            </w:pPr>
            <w:r>
              <w:rPr>
                <w:rFonts w:hint="eastAsia" w:ascii="Consolas" w:hAnsi="Consolas"/>
                <w:color w:val="000000"/>
                <w:sz w:val="21"/>
                <w:szCs w:val="21"/>
              </w:rPr>
              <w:t xml:space="preserve">        &lt;kafka.version&gt;0.11.0.0&lt;/kafka.version&gt;</w:t>
            </w:r>
          </w:p>
          <w:p>
            <w:pPr>
              <w:pStyle w:val="29"/>
              <w:shd w:val="clear" w:color="auto" w:fill="FFFFFF"/>
              <w:spacing w:line="360" w:lineRule="auto"/>
              <w:ind w:firstLine="420" w:firstLineChars="200"/>
              <w:rPr>
                <w:rFonts w:ascii="Consolas" w:hAnsi="Consolas"/>
                <w:color w:val="000000"/>
              </w:rPr>
            </w:pPr>
            <w:r>
              <w:rPr>
                <w:rFonts w:hint="eastAsia" w:ascii="Consolas" w:hAnsi="Consolas"/>
                <w:color w:val="000000"/>
                <w:sz w:val="21"/>
                <w:szCs w:val="21"/>
              </w:rPr>
              <w:t>&lt;/properties&gt;</w:t>
            </w:r>
          </w:p>
        </w:tc>
      </w:tr>
    </w:tbl>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left="425" w:leftChars="0" w:hanging="425" w:firstLineChars="0"/>
        <w:textAlignment w:val="auto"/>
        <w:rPr>
          <w:rFonts w:hint="eastAsia" w:eastAsia="微软雅黑"/>
          <w:b/>
          <w:bCs/>
          <w:lang w:val="en-US" w:eastAsia="zh-CN"/>
        </w:rPr>
      </w:pPr>
      <w:r>
        <w:rPr>
          <w:rFonts w:hint="eastAsia" w:eastAsia="微软雅黑"/>
          <w:b/>
          <w:bCs/>
          <w:lang w:val="en-US" w:eastAsia="zh-CN"/>
        </w:rPr>
        <w:t>添加项目依赖</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r>
        <w:rPr>
          <w:rFonts w:hint="eastAsia" w:eastAsia="微软雅黑"/>
          <w:lang w:val="en-US" w:eastAsia="zh-CN"/>
        </w:rPr>
        <w:t>对于整个项目而言，所有模块都会用到flink相关的组件，添加Flink相关组件依赖：</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&lt;dependencies&gt;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&lt;groupId&gt;org.apache.flink&lt;/groupId&gt;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&lt;artifactId&gt;flink-scala_${scala.binary.version}&lt;/artifactId&gt;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&lt;version&gt;${flink.version}&lt;/version&gt;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ind w:left="840" w:hanging="840" w:hangingChars="400"/>
              <w:rPr>
                <w:rFonts w:hint="eastAsia" w:ascii="Consolas" w:hAnsi="Consolas"/>
                <w:color w:val="000000"/>
                <w:sz w:val="21"/>
                <w:szCs w:val="21"/>
              </w:rPr>
            </w:pPr>
            <w:r>
              <w:rPr>
                <w:rFonts w:hint="eastAsia" w:ascii="Consolas" w:hAnsi="Consolas"/>
                <w:color w:val="000000"/>
                <w:sz w:val="21"/>
                <w:szCs w:val="21"/>
              </w:rPr>
              <w:t xml:space="preserve">        &lt;groupId&gt;org.apache.flink&lt;/groupId&gt;       &lt;artifactId&gt;flink-streaming-scala_${scala.binary.version}&lt;/artifactId&gt;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&lt;version&gt;${flink.version}&lt;/version&gt;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&lt;groupId&gt;org.apache.kafka&lt;/groupId&gt;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&lt;artifactId&gt;kafka_${scala.binary.version}&lt;/artifactId&gt;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&lt;version&gt;${kafka.version}&lt;/version&gt;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ind w:left="630" w:hanging="630" w:hangingChars="300"/>
              <w:rPr>
                <w:rFonts w:hint="eastAsia" w:ascii="Consolas" w:hAnsi="Consolas"/>
                <w:color w:val="000000"/>
                <w:sz w:val="21"/>
                <w:szCs w:val="21"/>
              </w:rPr>
            </w:pPr>
            <w:r>
              <w:rPr>
                <w:rFonts w:hint="eastAsia" w:ascii="Consolas" w:hAnsi="Consolas"/>
                <w:color w:val="000000"/>
                <w:sz w:val="21"/>
                <w:szCs w:val="21"/>
              </w:rPr>
              <w:t xml:space="preserve">       &lt;groupId&gt;org.apache.flink&lt;/groupId&gt;          &lt;artifactId&gt;flink-connector-kafka_${scala.binary.version}&lt;/artifactId&gt;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&lt;version&gt;${flink.version}&lt;/version&gt;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&lt;groupId&gt;redis.clients&lt;/groupId&gt;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&lt;artifactId&gt;jedis&lt;/artifactId&gt;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&lt;version&gt;2.8.1&lt;/version&gt;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&lt;groupId&gt;org.apache.flink&lt;/groupId&gt;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&lt;artifactId&gt;flink-cep-scala_${scala.binary.version}&lt;/artifactId&gt;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&lt;version&gt;${flink.version}&lt;/version&gt;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&lt;/dependency&gt;</w:t>
            </w:r>
          </w:p>
          <w:p>
            <w:pPr>
              <w:pStyle w:val="29"/>
              <w:shd w:val="clear" w:color="auto" w:fill="FFFFFF"/>
              <w:spacing w:line="360" w:lineRule="auto"/>
              <w:rPr>
                <w:rFonts w:ascii="Consolas" w:hAnsi="Consolas"/>
                <w:color w:val="000000"/>
                <w:sz w:val="21"/>
                <w:szCs w:val="21"/>
              </w:rPr>
            </w:pPr>
            <w:r>
              <w:rPr>
                <w:rFonts w:hint="eastAsia" w:ascii="Consolas" w:hAnsi="Consolas"/>
                <w:color w:val="000000"/>
                <w:sz w:val="21"/>
                <w:szCs w:val="21"/>
              </w:rPr>
              <w:t>&lt;/dependencies&gt;</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jc w:val="center"/>
        <w:textAlignment w:val="auto"/>
        <w:rPr>
          <w:rFonts w:hint="default" w:eastAsia="微软雅黑"/>
          <w:lang w:val="en-US" w:eastAsia="zh-CN"/>
        </w:rPr>
      </w:pPr>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left="425" w:leftChars="0" w:hanging="425" w:firstLineChars="0"/>
        <w:textAlignment w:val="auto"/>
        <w:rPr>
          <w:rFonts w:hint="eastAsia" w:eastAsia="微软雅黑"/>
          <w:b/>
          <w:bCs/>
          <w:lang w:val="en-US" w:eastAsia="zh-CN"/>
        </w:rPr>
      </w:pPr>
      <w:r>
        <w:rPr>
          <w:rFonts w:hint="eastAsia" w:eastAsia="微软雅黑"/>
          <w:b/>
          <w:bCs/>
          <w:lang w:val="en-US" w:eastAsia="zh-CN"/>
        </w:rPr>
        <w:t>添加Scala和打包插件</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&lt;build&gt;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&lt;plugins&gt;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 该插件用于将Scala代码编译成class文件 --&gt;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&lt;plugin&gt;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&lt;groupId&gt;net.alchim31.maven&lt;/groupId&gt;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&lt;artifactId&gt;scala-maven-plugin&lt;/artifactId&gt;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&lt;version&gt;3.4.6&lt;/version&gt;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 声明绑定到maven的compile阶段 --&gt;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&lt;goals&gt;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&lt;goal&gt;testCompile&lt;/goal&gt;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&lt;/goals&gt;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&lt;/plugin&gt;</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&lt;plugin&gt;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&lt;groupId&gt;org.apache.maven.plugins&lt;/groupId&gt;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&lt;artifactId&gt;maven-assembly-plugin&lt;/artifactId&gt;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&lt;version&gt;3.0.0&lt;/version&gt;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&lt;configuration&gt;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&lt;descriptorRefs&gt;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&lt;descriptorRef&gt;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jar-with-dependencies</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&lt;/descriptorRef&gt;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&lt;/descriptorRefs&gt;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&lt;/configuration&gt;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&lt;id&gt;make-assembly&lt;/id&gt;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&lt;phase&gt;package&lt;/phase&gt;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&lt;goals&gt;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&lt;goal&gt;single&lt;/goal&gt;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&lt;/goals&gt;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&lt;/executions&gt;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&lt;/plugin&gt;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&lt;/plugins&gt;</w:t>
            </w:r>
          </w:p>
          <w:p>
            <w:pPr>
              <w:pStyle w:val="29"/>
              <w:shd w:val="clear" w:color="auto" w:fill="FFFFFF"/>
              <w:spacing w:line="360" w:lineRule="auto"/>
              <w:rPr>
                <w:rFonts w:ascii="Consolas" w:hAnsi="Consolas"/>
                <w:color w:val="000000"/>
                <w:sz w:val="21"/>
                <w:szCs w:val="21"/>
              </w:rPr>
            </w:pPr>
            <w:r>
              <w:rPr>
                <w:rFonts w:hint="eastAsia" w:ascii="Consolas" w:hAnsi="Consolas"/>
                <w:color w:val="000000"/>
                <w:sz w:val="21"/>
                <w:szCs w:val="21"/>
              </w:rPr>
              <w:t>&lt;/build&gt;</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eastAsia="微软雅黑"/>
          <w:b/>
          <w:bCs/>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jc w:val="center"/>
        <w:textAlignment w:val="auto"/>
        <w:rPr>
          <w:rFonts w:hint="default" w:eastAsia="微软雅黑"/>
          <w:lang w:val="en-US" w:eastAsia="zh-CN"/>
        </w:rPr>
      </w:pPr>
    </w:p>
    <w:p>
      <w:pPr>
        <w:pStyle w:val="4"/>
        <w:bidi w:val="0"/>
        <w:rPr>
          <w:rFonts w:hint="default" w:eastAsia="微软雅黑"/>
          <w:lang w:val="en-US" w:eastAsia="zh-CN"/>
        </w:rPr>
      </w:pPr>
      <w:r>
        <w:rPr>
          <w:rFonts w:hint="eastAsia" w:eastAsia="微软雅黑"/>
          <w:lang w:val="en-US" w:eastAsia="zh-CN"/>
        </w:rPr>
        <w:t>准备数据</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由于在前面的课程中已经学过数据的采集和ETL，本项目不再赘述，现在我们直接随机生成数据到文件中（方便测试），同时也写入Kafka。</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object CreateData {</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def main(args: Array[String]): Unit = {</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out:FileOutputStream =null</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pw:PrintWriter =null</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val r = new Random()</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producer:KafkaProducer[Nothing,String] =null</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val props = new Properties()</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props.setProperty("bootstrap.servers","hadoop101:9092,hadoop102:9092,hadoop103:9092")</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props.setProperty("key.serializer",classOf[StringSerializer].getName)</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props.setProperty("value.serializer",classOf[StringSerializer].getName)</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try{</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out =new FileOutputStream("E:\\monitor_flow_action",false)</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pw =new PrintWriter(new OutputStreamWriter(out,"UTF-8"))</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producer = new KafkaProducer[Nothing,String](props)</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//定义车牌所在的城市，里面有一些是外地车牌</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val locations = Array("鲁","京","京","京","沪","京","京","深","京","京")</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date =DateUtils.getTodayDate()</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//模拟300000台车</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for (i&lt;-1 to 30000){</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car =locations(r.nextInt(10)) + (65+r.nextInt(26)).toChar + "%05d".format(r.nextInt(100000))</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//得到一个随机的车辆行驶的起始时间(小时)</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baseHour ="%02d".format(r.nextInt(24))</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//这里的for循环是模拟每一辆车经过不同的卡口，由不同的摄像头拍摄数据</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for(j&lt;-1 to 10+r.nextInt(300)){</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//模拟每一辆车被30个摄像头拍摄之后，时间上累计加1小时，这样做数据更真实。</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if(j % 30==0){</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newHour =baseHour.toInt +1</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if(newHour==24){</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newHour=0</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baseHour ="%02d".format(newHour)</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//经过卡口的时间，精确到秒，格式是yyyy-MM-dd HH:mm:ss</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actionTime=date+" "+baseHour+":"+"%02d".format(r.nextInt(60))+":"+"%02d".format(r.nextInt(60))</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//得到时间戳</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val actionTime2: Date = DateUtils.TIME_FORMAT.parse(actionTime)</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monitorId="%04d".format(r.nextInt(30)) //模拟一共30多个个卡口中的随机一个</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speed =r.nextInt(260)+1 //模拟车速</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roadId ="%02d".format(r.nextInt(50)) //模拟道路ID，一共50条道路</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cameraId="%05d".format(r.nextInt(100000)) //模拟摄像头的ID</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areaId ="%02d".format(r.nextInt(8)) //模拟北京的8个区</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//生成一条完整的数据</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var content =actionTime2.getTime+","+monitorId+","+cameraId+","+car+","+speed+","+roadId+","+areaId</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//数据写入文件中</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pw.write(content+"\n")</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//数据写入Kafka中</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val record = new ProducerRecord("t_0210",content)</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producer.send(record)</w:t>
            </w:r>
          </w:p>
          <w:p>
            <w:pPr>
              <w:pStyle w:val="29"/>
              <w:shd w:val="clear" w:color="auto" w:fill="FFFFFF"/>
              <w:spacing w:line="360" w:lineRule="auto"/>
              <w:rPr>
                <w:rFonts w:hint="eastAsia" w:ascii="Consolas" w:hAnsi="Consolas"/>
                <w:color w:val="000000"/>
                <w:sz w:val="21"/>
                <w:szCs w:val="21"/>
              </w:rPr>
            </w:pP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pw.flush()</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}catch { case e:Exception=&gt; e.printStackTrace()}</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finally {</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pw.close()</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out.close()</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producer.close()</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w:t>
            </w:r>
          </w:p>
          <w:p>
            <w:pPr>
              <w:pStyle w:val="29"/>
              <w:shd w:val="clear" w:color="auto" w:fill="FFFFFF"/>
              <w:spacing w:line="360" w:lineRule="auto"/>
              <w:rPr>
                <w:rFonts w:hint="eastAsia" w:ascii="Consolas" w:hAnsi="Consolas"/>
                <w:color w:val="000000"/>
                <w:sz w:val="21"/>
                <w:szCs w:val="21"/>
              </w:rPr>
            </w:pPr>
            <w:r>
              <w:rPr>
                <w:rFonts w:hint="eastAsia" w:ascii="Consolas" w:hAnsi="Consolas"/>
                <w:color w:val="000000"/>
                <w:sz w:val="21"/>
                <w:szCs w:val="21"/>
              </w:rPr>
              <w:t xml:space="preserve">  }</w:t>
            </w:r>
          </w:p>
          <w:p>
            <w:pPr>
              <w:pStyle w:val="29"/>
              <w:shd w:val="clear" w:color="auto" w:fill="FFFFFF"/>
              <w:spacing w:line="360" w:lineRule="auto"/>
              <w:rPr>
                <w:rFonts w:ascii="Consolas" w:hAnsi="Consolas"/>
                <w:color w:val="000000"/>
                <w:sz w:val="21"/>
                <w:szCs w:val="21"/>
              </w:rPr>
            </w:pPr>
            <w:r>
              <w:rPr>
                <w:rFonts w:hint="eastAsia" w:ascii="Consolas" w:hAnsi="Consolas"/>
                <w:color w:val="000000"/>
                <w:sz w:val="21"/>
                <w:szCs w:val="21"/>
              </w:rPr>
              <w:t>}</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p>
    <w:p>
      <w:pPr>
        <w:pStyle w:val="4"/>
        <w:bidi w:val="0"/>
        <w:rPr>
          <w:rFonts w:hint="default" w:eastAsia="微软雅黑"/>
          <w:lang w:val="en-US" w:eastAsia="zh-CN"/>
        </w:rPr>
      </w:pPr>
      <w:r>
        <w:rPr>
          <w:rFonts w:hint="eastAsia" w:eastAsia="微软雅黑"/>
          <w:lang w:val="en-US" w:eastAsia="zh-CN"/>
        </w:rPr>
        <w:t>实时车辆超速监控</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r>
        <w:rPr>
          <w:rFonts w:hint="eastAsia" w:eastAsia="微软雅黑"/>
          <w:lang w:val="en-US" w:eastAsia="zh-CN"/>
        </w:rPr>
        <w:t>在城市交通管理数据库中，存储了每个卡口的限速信息，但是不是所有卡口都有限速信息，其中有一些卡口有限制。Flink中有广播状态流。JobManger统一管理，TaskManger中正在运行的Task不可以修改这个广播状态。只能定时更新（自定义Source）。</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我们通过实时计算，需要把所有超速超过10%的车辆找出来，并写入关系型数据库中。超速结果表如下：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DROP TABLE IF EXISTS `t_speeding_info`;</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CREATE TABLE `t_speeding_info`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`id` int(11) NOT NULL</w:t>
            </w:r>
            <w:r>
              <w:rPr>
                <w:rFonts w:hint="eastAsia" w:eastAsia="微软雅黑"/>
                <w:b w:val="0"/>
                <w:bCs w:val="0"/>
                <w:sz w:val="18"/>
                <w:szCs w:val="21"/>
                <w:vertAlign w:val="baseline"/>
                <w:lang w:val="en-US" w:eastAsia="zh-CN"/>
              </w:rPr>
              <w:t xml:space="preserve"> </w:t>
            </w:r>
            <w:r>
              <w:rPr>
                <w:rFonts w:hint="default" w:eastAsia="微软雅黑"/>
                <w:b w:val="0"/>
                <w:bCs w:val="0"/>
                <w:sz w:val="18"/>
                <w:szCs w:val="21"/>
                <w:vertAlign w:val="baseline"/>
                <w:lang w:val="en-US" w:eastAsia="zh-CN"/>
              </w:rPr>
              <w:t>AUTO_INCREMENT,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`car` varchar(255) NOT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`monitor_id`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`road_id`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`real_speed` double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`limit_speed` int(11)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180" w:firstLineChars="100"/>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`action_time` bigint(20)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PRIMARY KEY (`id`)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ENGINE=InnoDB DEFAULT CHARSET=utf8;</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在当前需求中，需要不定时的从数据库表中查询所有限速的卡口，再根据限速的卡口列表来实时的判断是否存在超速的车辆，如果找到超速的车辆，把这些车辆超速的信息保存到Mysql数据库的超速违章记录表中</w:t>
      </w:r>
      <w:r>
        <w:rPr>
          <w:rFonts w:hint="default" w:eastAsia="微软雅黑"/>
          <w:lang w:val="en-US" w:eastAsia="zh-CN"/>
        </w:rPr>
        <w:t>t_speeding_info</w:t>
      </w:r>
      <w:r>
        <w:rPr>
          <w:rFonts w:hint="eastAsia" w:eastAsia="微软雅黑"/>
          <w:lang w:val="en-US"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我们把查询限速卡口列表数据作为一个事件流，车辆通行日志数据作为第二个事件流。广播状态可以用于通过一个特定的方式来组合并共同处理两个事件流。第一个流的事件被广播到另一个operator的所有并发实例，这些事件将被保存为状态。另一个流的事件不会被广播，而是发送给同一个operator的各个实例，并与广播流的事件一起处理。广播状态非常适合两个流中一个吞吐大，一个吞吐小，或者需要动态修改处理逻辑的情况。</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default" w:eastAsia="微软雅黑"/>
          <w:lang w:val="en-US" w:eastAsia="zh-CN"/>
        </w:rPr>
        <w:t>我们对两个流使用了connect()方法，并在连接</w:t>
      </w:r>
      <w:r>
        <w:rPr>
          <w:rFonts w:hint="eastAsia" w:eastAsia="微软雅黑"/>
          <w:lang w:val="en-US" w:eastAsia="zh-CN"/>
        </w:rPr>
        <w:t>之后调用BroadcastProcessFunction接口处理两个流：</w:t>
      </w:r>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left="420" w:leftChars="0" w:hanging="420" w:firstLineChars="0"/>
        <w:textAlignment w:val="auto"/>
        <w:rPr>
          <w:rFonts w:hint="default" w:eastAsia="微软雅黑"/>
          <w:lang w:val="en-US" w:eastAsia="zh-CN"/>
        </w:rPr>
      </w:pPr>
      <w:r>
        <w:rPr>
          <w:rFonts w:hint="default" w:eastAsia="微软雅黑"/>
          <w:lang w:val="en-US" w:eastAsia="zh-CN"/>
        </w:rPr>
        <w:t>processBroadcastElement()方法：每次收到广播流的记录时会调用。将接收到的</w:t>
      </w:r>
      <w:r>
        <w:rPr>
          <w:rFonts w:hint="eastAsia" w:eastAsia="微软雅黑"/>
          <w:lang w:val="en-US" w:eastAsia="zh-CN"/>
        </w:rPr>
        <w:t>卡口限速</w:t>
      </w:r>
      <w:r>
        <w:rPr>
          <w:rFonts w:hint="default" w:eastAsia="微软雅黑"/>
          <w:lang w:val="en-US" w:eastAsia="zh-CN"/>
        </w:rPr>
        <w:t>记录放入广播状态中；</w:t>
      </w:r>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left="420" w:leftChars="0" w:hanging="420" w:firstLineChars="0"/>
        <w:textAlignment w:val="auto"/>
        <w:rPr>
          <w:rFonts w:hint="default" w:eastAsia="微软雅黑"/>
          <w:lang w:val="en-US" w:eastAsia="zh-CN"/>
        </w:rPr>
      </w:pPr>
      <w:r>
        <w:rPr>
          <w:rFonts w:hint="default" w:eastAsia="微软雅黑"/>
          <w:lang w:val="en-US" w:eastAsia="zh-CN"/>
        </w:rPr>
        <w:t>processElement()方法：接受到</w:t>
      </w:r>
      <w:r>
        <w:rPr>
          <w:rFonts w:hint="eastAsia" w:eastAsia="微软雅黑"/>
          <w:lang w:val="en-US" w:eastAsia="zh-CN"/>
        </w:rPr>
        <w:t>车辆通行日志</w:t>
      </w:r>
      <w:r>
        <w:rPr>
          <w:rFonts w:hint="default" w:eastAsia="微软雅黑"/>
          <w:lang w:val="en-US" w:eastAsia="zh-CN"/>
        </w:rPr>
        <w:t>流的每条消息时会调用。并能够对广播状态进行只读操作，以防止导致跨越类中多个并发实例的不同广播状态的修改。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eastAsia="微软雅黑"/>
          <w:lang w:val="en-US" w:eastAsia="zh-CN"/>
        </w:rPr>
      </w:pPr>
      <w:r>
        <w:rPr>
          <w:rFonts w:hint="eastAsia" w:eastAsia="微软雅黑"/>
          <w:lang w:val="en-US" w:eastAsia="zh-CN"/>
        </w:rPr>
        <w:t>代码如下：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object OutOfSpeedMonitor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def main(args: Array[String]):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streamEnv: StreamExecutionEnvironment = StreamExecutionEnvironment.getExecutionEnvironment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//导入隐式转换</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import org.apache.flink.streaming.api.scala._</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//定义Kafka的连接属性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props = new Properties()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props.setProperty("bootstrap.servers","hadoop101:9092,hadoop102:9092,hadoop103:9092")</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props.setProperty("group.id","traffic01")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props.setProperty("key.deserializer",classOf[StringDeserializer].getName)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props.setProperty("value.deserializer",classOf[StringDeserializer].getName)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props.setProperty("auto.offset.reset","latest")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//定义KafkaSource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 DataStream[TrafficMonitorLog] = streamEnv.addSource( //主流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FlinkKafkaConsumer[String]("t_traffic0210", new SimpleStringSchema(), props).setStartFromEarliest()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val stream: DataStream[TrafficMonitorLog] = streamEnv.socketTextStream("hadoop101",9999)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.map(line =&gt;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arr: Array[String] = line.split(",")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TrafficMonitorLog(arr(0).toLong, arr(1), arr(2), arr(3), arr(4).toDouble, arr(5), arr(6))</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//广播状态的操作步骤： 1、读取广播状态数据的Source（addSource）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//2 、 把读取的数据广播出去</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//3、  调用主流.connect算子，再调用Process底层API</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//4、 定义一个底层的BroadcastProcessFunction ,实现两个方法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//获取广播状态流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broadcastStream: BroadcastStream[MonitorInfo] = streamEnv.addSource(new JdbcReadSource("MonitorInfo"))</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.map(_.asInstanceOf[MonitorInfo])</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.broadcast(GLobalConstant.MONITOR_STATE_DESCRIPTOR) //广播出去</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stream.connect(broadcastStream)</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.process(new ProcessOutOfSpeedFunction)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//写入Mysql表中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.addSink(new JdbcWriterSink[OutOfLimitSpeed](classOf[OutOfLimitSpeed]))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streamEnv.execute()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ProcessOutOfSpeedFunction extends BroadcastProcessFunction[TrafficMonitorLog,MonitorInfo,OutOfLimitSpeed]{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//处理主流中的数据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processElement(value: TrafficMonitorLog, ctx: BroadcastProcessFunction[TrafficMonitorLog, MonitorInfo, OutOfLimitSpeed]#ReadOnlyContext, out: Collector[OutOfLimitSpeed]):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//根据卡口ID，从广播状态中得到当前卡口的限速对象</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monitorInfo: MonitorInfo = ctx.getBroadcastState(GLobalConstant.MONITOR_STATE_DESCRIPTOR).get(value.monitorId)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if(monitorInfo!=null){//有限速的设置</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limitSpeed=monitorInfo.speedLimit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realSpeed=value.speed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if(limitSpeed* 1.1 &lt;=realSpeed) {//超时通过卡口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outOfLimitSpeed = new OutOfLimitSpeed(value.car,value.monitorId,value.roadId,realSpeed,limitSpeed,value.actionTime)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out.collect(outOfLimitSpeed) //只要超速就对外输出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//处理广播状态流中的数据,从数据流中得到数据，放入广播状态中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processBroadcastElement(value: MonitorInfo, ctx: BroadcastProcessFunction[TrafficMonitorLog, MonitorInfo, OutOfLimitSpeed]#Context, out: Collector[OutOfLimitSpeed]):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bcState: BroadcastState[String, MonitorInfo] = ctx.getBroadcastState(GLobalConstant.MONITOR_STATE_DESCRIPTOR)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bcState.put(value.monitorId,value)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default" w:eastAsia="微软雅黑"/>
          <w:lang w:val="en-US" w:eastAsia="zh-CN"/>
        </w:rPr>
      </w:pPr>
    </w:p>
    <w:p>
      <w:pPr>
        <w:pStyle w:val="4"/>
        <w:bidi w:val="0"/>
        <w:rPr>
          <w:rFonts w:hint="default" w:eastAsia="微软雅黑"/>
          <w:lang w:val="en-US" w:eastAsia="zh-CN"/>
        </w:rPr>
      </w:pPr>
      <w:r>
        <w:rPr>
          <w:rFonts w:hint="default" w:eastAsia="微软雅黑"/>
          <w:lang w:val="en-US" w:eastAsia="zh-CN"/>
        </w:rPr>
        <w:t>实时卡口拥堵情况监控</w:t>
      </w:r>
    </w:p>
    <w:p>
      <w:pPr>
        <w:ind w:firstLine="420" w:firstLineChars="0"/>
        <w:rPr>
          <w:rFonts w:hint="eastAsia" w:eastAsia="微软雅黑"/>
          <w:lang w:val="en-US" w:eastAsia="zh-CN"/>
        </w:rPr>
      </w:pPr>
      <w:r>
        <w:rPr>
          <w:rFonts w:hint="eastAsia" w:eastAsia="微软雅黑"/>
          <w:lang w:val="en-US" w:eastAsia="zh-CN"/>
        </w:rPr>
        <w:t>卡口的实时拥堵情况，其实就是通过卡口的车辆平均车速和通过的车辆的数量，为了统计实时的平均车速，我设定一个滑动窗口，窗口长度是为5分钟，滑动步长为1分钟。平均车速=当前窗口内通过车辆的车速之和 / 当前窗口内通过的车辆数量 ；并且在Flume采集数据的时候，我们发现数据可能出现时间乱序问题，最长迟到5秒。</w:t>
      </w:r>
    </w:p>
    <w:p>
      <w:pPr>
        <w:ind w:firstLine="420" w:firstLineChars="0"/>
        <w:rPr>
          <w:rFonts w:hint="eastAsia" w:eastAsia="微软雅黑"/>
          <w:lang w:val="en-US" w:eastAsia="zh-CN"/>
        </w:rPr>
      </w:pPr>
      <w:r>
        <w:rPr>
          <w:rFonts w:hint="eastAsia" w:eastAsia="微软雅黑"/>
          <w:lang w:val="en-US" w:eastAsia="zh-CN"/>
        </w:rPr>
        <w:t>实时卡口平均速度需要保存到Mysql数据库中，结果表设计为：</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DROP TABLE IF EXISTS `t_average_speed`;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CREATE TABLE `t_average_speed`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`id` int(11) NOT NULL AUTO_INCREMENT,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`start_time` bigint(20)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`end_time` bigint(20)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`monitor_id` varchar(255)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`avg_speed` double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`car_count` int(11) DEFAULT 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PRIMARY KEY (`id`)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ENGINE=InnoDB DEFAULT CHARSET=utf8;</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lang w:val="en-US" w:eastAsia="zh-CN"/>
        </w:rPr>
      </w:pPr>
      <w:r>
        <w:rPr>
          <w:rFonts w:hint="eastAsia" w:eastAsia="微软雅黑"/>
          <w:lang w:val="en-US" w:eastAsia="zh-CN"/>
        </w:rPr>
        <w:t>完整的代码：</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object AverageSpeedMonitor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def main(args: Array[String]):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streamEnv: StreamExecutionEnvironment = StreamExecutionEnvironment.getExecutionEnvironment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streamEnv.setParallelism(1)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streamEnv.setStreamTimeCharacteristic(TimeCharacteristic.EventTime)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//导入隐式转换</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import org.apache.flink.streaming.api.scala._</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//定义Kafka的连接属性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props = new Properties()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props.setProperty("bootstrap.servers","hadoop101:9092,hadoop102:9092,hadoop103:9092")</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props.setProperty("group.id","traffic01")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props.setProperty("key.deserializer",classOf[StringDeserializer].getName)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props.setProperty("value.deserializer",classOf[StringDeserializer].getName)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props.setProperty("auto.offset.reset","latest")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//定义KafkaSource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val stream: DataStream[TrafficMonitorLog] = streamEnv.addSource( //主流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new FlinkKafkaConsumer[String]("t_traffic0210", new SimpleStringSchema(), props).setStartFromEarliest()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 DataStream[TrafficMonitorLog] = streamEnv.socketTextStream("hadoop101",9999)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.map(line =&gt;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arr: Array[String] = line.split(",")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TrafficMonitorLog(arr(0).toLong, arr(1), arr(2), arr(3), arr(4).toDouble, arr(5), arr(6))</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.assignTimestampsAndWatermarks(new BoundedOutOfOrdernessTimestampExtractor[TrafficMonitorLog](Time.seconds(5))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extractTimestamp(element: TrafficMonitorLog) = element.actionTime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//统计每个卡口的平均车速，设置滑动窗口，测试的时候，滑动步长为10秒，窗口长度为30秒</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stream.keyBy(_.monitorId)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.timeWindow(Time.seconds(30),Time.seconds(10))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.aggregate(new SpeedAggregate() ,new AverageSpeedFunction)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.addSink(new JdbcWriterSink[AverageSpeedInfo](classOf[AverageSpeedInfo]))</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streamEnv.execute()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//当前需求中，累加器需要同时计算车辆的数量，还需要累加所有的车速之后,使用二元组(累加车速之后，车的数量)</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SpeedAggregate() extends AggregateFunction[TrafficMonitorLog,(Double,Long),(Double,Long)]{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createAccumulator(): (Double, Long) = (0.0,0)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add(value: TrafficMonitorLog, accumulator: (Double, Long)): (Double, Long) = {(accumulator._1+value.speed,accumulator._2+1)}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getResult(accumulator: (Double, Long)): (Double, Long) = accumulator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merge(a: (Double, Long), b: (Double, Long)): (Double, Long) = {(a._1+b._1,a._2+b._2)}</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AverageSpeedFunction extends WindowFunction[(Double,Long),AverageSpeedInfo,String,TimeWindow]{</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//计算平均速度，然后输出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apply(key: String, window: TimeWindow, input: Iterable[(Double, Long)], out: Collector[AverageSpeedInfo]):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t: (Double, Long) = input.iterator.next()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avg:Double=(t._1/t._2).formatted("%.2f").toDouble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out.collect(new AverageSpeedInfo(window.getStart,window.getEnd,key,avg,t._2.toInt))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w:t>
            </w:r>
          </w:p>
        </w:tc>
      </w:tr>
    </w:tbl>
    <w:p>
      <w:pPr>
        <w:pStyle w:val="4"/>
        <w:bidi w:val="0"/>
        <w:rPr>
          <w:rFonts w:hint="default" w:eastAsia="微软雅黑"/>
          <w:lang w:val="en-US" w:eastAsia="zh-CN"/>
        </w:rPr>
      </w:pPr>
      <w:r>
        <w:rPr>
          <w:rFonts w:hint="eastAsia" w:eastAsia="微软雅黑"/>
          <w:lang w:val="en-US" w:eastAsia="zh-CN"/>
        </w:rPr>
        <w:t>实时最通畅的TopN卡口</w:t>
      </w:r>
    </w:p>
    <w:p>
      <w:pPr>
        <w:ind w:firstLine="420" w:firstLineChars="0"/>
        <w:rPr>
          <w:rFonts w:hint="default"/>
          <w:lang w:val="en-US" w:eastAsia="zh-CN"/>
        </w:rPr>
      </w:pPr>
      <w:r>
        <w:rPr>
          <w:rFonts w:hint="eastAsia" w:eastAsia="微软雅黑"/>
          <w:lang w:val="en-US" w:eastAsia="zh-CN"/>
        </w:rPr>
        <w:t>所谓的最通畅的卡口，其实就是当时的车辆数量最少的卡口，所以，其实之后在上一个功能的基础上再次开启第二个窗口操作。然后使用AllWindowFunction实现一个自定义的TopN函数Top来计算车速排名前3名的卡口，并将排名结果格式化成字符串，便于后续输出。（第二种方法：不用Flink计算，直接在Mysql数据库中计算平均车速的Top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lang w:val="en-US" w:eastAsia="zh-CN"/>
        </w:rPr>
      </w:pPr>
      <w:r>
        <w:rPr>
          <w:rFonts w:hint="eastAsia" w:eastAsia="微软雅黑"/>
          <w:lang w:val="en-US" w:eastAsia="zh-CN"/>
        </w:rPr>
        <w:t>完整的代码：</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//把上一个窗口的结果数据做全量的排序计算</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//根据每个窗口输出的数据（一个窗口输出多条数据） ,然后按照count降序排序。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result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.timeWindowAll(Time.minutes(1))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.timeWindowAll(Time.seconds(5))</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.process(new TopNProccessFunction(3))</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streamEnv.execute()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降序排序，并取topN，其中n可以通过参数传入</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@param topN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TopNProccessFunction(topN:Int) extends ProcessAllWindowFunction[AverageSpeed,String,TimeWindow]{</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process(context: Context, elements: Iterable[AverageSpeed], out: Collector[String]):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//从Iterable 得到数据按照访问的次数降序排序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list: List[AverageSpeed] = elements.toList.sortBy(_.avgSpeed)(Ordering.Double.reverse).take(topN)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sb :StringBuilder =new StringBuilder()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sb.append(" 前 "+topN +"个  窗口时间："+ new Date(context.window.getEnd) +" \n")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list.foreach(t=&gt;{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sb.append("卡口ID："+t.monitorId+",平均车速是: "+t.avgSpeed+"\n")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sb.append("----------------------------------\n")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out.collect(sb.toString())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lang w:val="en-US" w:eastAsia="zh-CN"/>
        </w:rPr>
      </w:pPr>
    </w:p>
    <w:p>
      <w:pPr>
        <w:pStyle w:val="3"/>
        <w:ind w:left="828" w:hanging="828"/>
        <w:rPr>
          <w:rFonts w:hint="default" w:eastAsia="微软雅黑"/>
          <w:lang w:val="en-US" w:eastAsia="zh-CN"/>
        </w:rPr>
      </w:pPr>
      <w:r>
        <w:rPr>
          <w:rFonts w:hint="default" w:eastAsia="微软雅黑"/>
          <w:lang w:val="en-US" w:eastAsia="zh-CN"/>
        </w:rPr>
        <w:t>智能实时报警</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本模块主要负责城市交通管理中，可能存在违章或者违法非常严重的行为，系统可以自动实时报警。可以实现亿级数据在线分布式计算秒级反馈。满足实战的“实时”需要，争分夺秒、聚力办案。做的真正“零”延迟的报警和出警。主要功能包括：实时套牌分析，实时危险驾驶分析等。</w:t>
      </w:r>
    </w:p>
    <w:p>
      <w:pPr>
        <w:pStyle w:val="4"/>
        <w:bidi w:val="0"/>
        <w:rPr>
          <w:rFonts w:hint="default" w:eastAsia="微软雅黑"/>
          <w:lang w:val="en-US" w:eastAsia="zh-CN"/>
        </w:rPr>
      </w:pPr>
      <w:r>
        <w:rPr>
          <w:rFonts w:hint="eastAsia" w:eastAsia="微软雅黑"/>
          <w:lang w:val="en-US" w:eastAsia="zh-CN"/>
        </w:rPr>
        <w:t>实时套牌分析</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当某个卡口中出现一辆行驶的汽车，我们可以通过摄像头识别车牌号，然后在10秒内，另外一个卡口（或者当前卡口）也识别到了同样车牌的车辆，那么很有可能这两辆车之中有很大几率存在套牌车，因为一般情况下不可能有车辆在10秒内经过两个卡口。如果发现涉嫌套牌车，系统实时发出报警信息，同时这些存在套牌车嫌疑的车辆，写入Mysql数据库的结果表中，在后面的模块中，可以对这些违法车辆进行实时轨迹跟踪。</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r>
        <w:rPr>
          <w:rFonts w:hint="eastAsia" w:eastAsia="微软雅黑"/>
          <w:lang w:val="en-US" w:eastAsia="zh-CN"/>
        </w:rPr>
        <w:t>本需求可以使用CEP编程，也可以使用状态编程。我们采用状态编程。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lang w:val="en-US" w:eastAsia="zh-CN"/>
        </w:rPr>
      </w:pPr>
      <w:r>
        <w:rPr>
          <w:rFonts w:hint="eastAsia" w:eastAsia="微软雅黑"/>
          <w:lang w:val="en-US" w:eastAsia="zh-CN"/>
        </w:rPr>
        <w:t>完整的代码：</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实时套牌车报警,数据不考虑乱序的情况,因为一般情况下不可能有车辆在10秒内经过两个卡口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object RepetitionCarWarningAnalysis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def main(args: Array[String]):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streamEnv: StreamExecutionEnvironment = StreamExecutionEnvironment.getExecutionEnvironment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streamEnv.setParallelism(1)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streamEnv.setStreamTimeCharacteristic(TimeCharacteristic.EventTime)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import org.apache.flink.streaming.api.scala._</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//读取车辆数据流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 DataStream[TrafficMonitorLog] = streamEnv.socketTextStream("hadoop101", 9999)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.map(line =&gt;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arr: Array[String] = line.split(",")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TrafficMonitorLog(arr(0).trim.toLong, arr(1).trim, arr(2).trim, arr(3).trim, arr(4).trim.toDouble, arr(5).trim, arr(6).trim)</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}).assignAscendingTimestamps(_.actionTime)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stream.keyBy(_.car)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.process(new RepetitionCarWarningProcess) //必须使用底层的API，因为需要使用状态编程和触发器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.addSink(new JdbcSink[RepetitionCarWarning]("RepetitionCarWarning"))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streamEnv.execute()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//当前的业务，需要判断在10秒钟内，不同的卡口，或者同一个卡口，出现同一个车牌</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RepetitionCarWarningProcess extends KeyedProcessFunction[String,TrafficMonitorLog,RepetitionCarWarning]{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//使用状态保存该车辆第一次的通过卡口的时间</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lazy val firstState :ValueState[TrafficMonitorLog] =getRuntimeContext.getState(new ValueStateDescriptor[TrafficMonitorLog]("first",classOf[TrafficMonitorLog]))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processElement(value: TrafficMonitorLog, ctx: KeyedProcessFunction[String, TrafficMonitorLog, RepetitionCarWarning]#Context, out: Collector[RepetitionCarWarning]):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first: TrafficMonitorLog = firstState.value()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if(first==null){//表示当前车辆第一次经过某个卡口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firstState.update(value)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}else{//当前车辆之前已经出现在某个卡口，现在要判断时间间隔是否超过10秒，超过10秒我们认为不是套牌车的概率大，如果没有超过10秒是套牌车的概率大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nowTime =value.actionTime;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less: Long = (nowTime-first.actionTime)/1000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if(less&lt;=10){//可能是套牌车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warning =new RepetitionCarWarning(value.car,first.monitorId,value.monitorId,"涉嫌套牌车",System.currentTimeMillis())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firstState.update(null)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out.collect(warning)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}else{//不是套牌车，把第二次的数据保存到状态中，以便下次判断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firstState.update(value)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w:t>
            </w:r>
          </w:p>
        </w:tc>
      </w:tr>
    </w:tbl>
    <w:p>
      <w:pPr>
        <w:pStyle w:val="4"/>
        <w:bidi w:val="0"/>
        <w:rPr>
          <w:rFonts w:hint="default" w:eastAsia="微软雅黑"/>
          <w:lang w:val="en-US" w:eastAsia="zh-CN"/>
        </w:rPr>
      </w:pPr>
      <w:r>
        <w:rPr>
          <w:rFonts w:hint="default" w:eastAsia="微软雅黑"/>
          <w:lang w:val="en-US" w:eastAsia="zh-CN"/>
        </w:rPr>
        <w:t>实时危险驾驶分析</w:t>
      </w:r>
    </w:p>
    <w:p>
      <w:pPr>
        <w:ind w:firstLine="420" w:firstLineChars="0"/>
        <w:rPr>
          <w:rFonts w:hint="default" w:eastAsia="微软雅黑"/>
          <w:lang w:val="en-US" w:eastAsia="zh-CN"/>
        </w:rPr>
      </w:pPr>
      <w:r>
        <w:rPr>
          <w:rFonts w:hint="eastAsia" w:eastAsia="微软雅黑"/>
          <w:lang w:val="en-US" w:eastAsia="zh-CN"/>
        </w:rPr>
        <w:t>在本项目中，危险驾驶是指在道路上驾驶机动车：追逐超速竞驶。我们规定：如果一辆机动车在2分钟内，超速通过卡口超过3次以上;而且每次超速的超过了规定速度的20%以上;这样的机动车涉嫌危险驾驶。系统需要实时找出这些机动车，并报警，追踪这些车辆的轨迹。注意：如果有些卡口没有设置限速值，可以设置一个城市默认限速。</w:t>
      </w:r>
    </w:p>
    <w:p>
      <w:pPr>
        <w:ind w:firstLine="420" w:firstLineChars="0"/>
        <w:rPr>
          <w:rFonts w:hint="eastAsia" w:eastAsia="微软雅黑"/>
          <w:lang w:val="en-US" w:eastAsia="zh-CN"/>
        </w:rPr>
      </w:pPr>
      <w:r>
        <w:rPr>
          <w:rFonts w:hint="eastAsia" w:eastAsia="微软雅黑"/>
          <w:lang w:val="en-US" w:eastAsia="zh-CN"/>
        </w:rPr>
        <w:t>这样的需求在Flink也是有两种解决思路，第一：状态编程。第二：CEP编程。但是当前的需求使用状态编程过于复杂了。所以我们采用第二种。同时还要注意：Flume在采集数据的过程中出现了数据乱序问题，一般最长延迟5秒。</w:t>
      </w:r>
    </w:p>
    <w:p>
      <w:pPr>
        <w:ind w:firstLine="420" w:firstLineChars="0"/>
        <w:rPr>
          <w:rFonts w:hint="default" w:eastAsia="微软雅黑"/>
          <w:lang w:val="en-US" w:eastAsia="zh-CN"/>
        </w:rPr>
      </w:pPr>
      <w:r>
        <w:rPr>
          <w:rFonts w:hint="eastAsia" w:eastAsia="微软雅黑"/>
          <w:lang w:val="en-US" w:eastAsia="zh-CN"/>
        </w:rPr>
        <w:t>涉嫌危险驾驶的车辆信息保存到Mysql数据库表（t_violation_list）中，以便后面的功能中统一追踪这些车辆的轨迹。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lang w:val="en-US" w:eastAsia="zh-CN"/>
        </w:rPr>
      </w:pPr>
      <w:r>
        <w:rPr>
          <w:rFonts w:hint="eastAsia" w:eastAsia="微软雅黑"/>
          <w:lang w:val="en-US" w:eastAsia="zh-CN"/>
        </w:rPr>
        <w:t>完整的代码：</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stream2: DataStream[OutOfLimitSpeed] = stream.map(new RichTrafficeOutOfSpeedFunction(80)) //80：没有设置限速的卡口默认是限速是80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//定义Pattern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pattern: Pattern[OutOfLimitSpeed, OutOfLimitSpeed] = Pattern.begin[OutOfLimitSpeed]("first")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.where(t =&gt;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(t.limitSpeed * 1.2 &lt;= t.realSpeed) //超速20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.timesOrMore(3) //超过三次以上</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.greedy //尽可能多的匹配次数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.within(Time.seconds(5))</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stream3: PatternStream[OutOfLimitSpeed] = CEP.pattern(stream2.keyBy(_.car),pattern)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result: DataStream[(String, String, Long)] = stream3.select(new PatternSelectFunction[OutOfLimitSpeed, (String, String, Long)]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select(pattern: util.Map[String, util.List[OutOfLimitSpeed]])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list: util.List[OutOfLimitSpeed] = pattern.get("first")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first: OutOfLimitSpeed = list.get(0)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dangeroursMsg:StringBuilder = new mutable.StringBuilder().append("涉嫌危险驾驶，经过的卡口有：")</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.append(first.monitorId)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.append("-&gt;")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for (i &lt;- 1 until list.size())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dangeroursMsg.append(list.get(i).monitorId).append("-&gt;")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(first.car, dangeroursMsg.toString(), first.actionTime)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result.print()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streamEnv.execute()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RichTrafficeOutOfSpeedFunction(baseSpeed:Double) extends RichMapFunction[TrafficMonitorLog,OutOfLimitSpeed]{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monitorMap:scala.collection.mutable.HashMap[String,MonitorInfo] =new mutable.HashMap[String,MonitorInfo]()</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open(parameters: Configuration):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conn :Connection =DriverManager.getConnection("jdbc:mysql://localhost/traffic_monitor","root","123123")</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pst :PreparedStatement=conn.prepareStatement("select monitor_id,road_id,speed_limit,area_id from t_monitor_info where speed_limit&gt;0")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res: ResultSet = pst.executeQuery()</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while(res.next()){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m = new MonitorInfo(res.getString(1),res.getString(2),res.getInt(3),res.getString(4))</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monitorMap.put(m.monitorId,m)</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res.close()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pst.close()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conn.close()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map(value: TrafficMonitorLog): OutOfLimitSpeed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monitorInfo: MonitorInfo = monitorMap.getOrElse(value.monitorId,new MonitorInfo(value.monitorId,value.roadId,baseSpeed.toInt,value.areaId))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OutOfLimitSpeed(value.car,value.monitorId,value.roadId,value.speed,monitorInfo.speedLimit,value.actionTime)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微软雅黑"/>
          <w:lang w:val="en-US" w:eastAsia="zh-CN"/>
        </w:rPr>
      </w:pPr>
      <w:r>
        <w:rPr>
          <w:rFonts w:hint="eastAsia" w:eastAsia="微软雅黑"/>
          <w:lang w:val="en-US" w:eastAsia="zh-CN"/>
        </w:rPr>
        <w:t>思考题：实时违法车辆的出警分析：</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r>
        <w:rPr>
          <w:rFonts w:hint="default" w:eastAsia="微软雅黑"/>
          <w:lang w:val="en-US" w:eastAsia="zh-CN"/>
        </w:rPr>
        <w:t>第一种，当前的违法车辆（在5分钟内）如果已经出警了。（最后输出道主流中做删除处理）。</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r>
        <w:rPr>
          <w:rFonts w:hint="default" w:eastAsia="微软雅黑"/>
          <w:lang w:val="en-US" w:eastAsia="zh-CN"/>
        </w:rPr>
        <w:t>第二种，当前违法车辆（在5分钟后）交警没有出警（发出出警的提示，在侧流中发出第一个侧流）。</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eastAsia="微软雅黑"/>
          <w:lang w:val="en-US" w:eastAsia="zh-CN"/>
        </w:rPr>
      </w:pPr>
      <w:r>
        <w:rPr>
          <w:rFonts w:hint="default" w:eastAsia="微软雅黑"/>
          <w:lang w:val="en-US" w:eastAsia="zh-CN"/>
        </w:rPr>
        <w:t>第三种，有交警的出警记录，但是不是由监控平台报的警。(第二次侧流中)</w:t>
      </w:r>
    </w:p>
    <w:p>
      <w:pPr>
        <w:pStyle w:val="4"/>
        <w:bidi w:val="0"/>
        <w:rPr>
          <w:rFonts w:hint="default" w:eastAsia="微软雅黑"/>
          <w:lang w:val="en-US" w:eastAsia="zh-CN"/>
        </w:rPr>
      </w:pPr>
      <w:r>
        <w:rPr>
          <w:rFonts w:hint="eastAsia" w:eastAsia="微软雅黑"/>
          <w:lang w:val="en-US" w:eastAsia="zh-CN"/>
        </w:rPr>
        <w:t>违法车辆轨迹跟踪</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eastAsia="微软雅黑"/>
          <w:lang w:val="en-US" w:eastAsia="zh-CN"/>
        </w:rPr>
      </w:pPr>
      <w:r>
        <w:rPr>
          <w:rFonts w:hint="eastAsia" w:eastAsia="微软雅黑"/>
          <w:lang w:val="en-US" w:eastAsia="zh-CN"/>
        </w:rPr>
        <w:t>城市交通中，有些车辆需要实时轨迹跟踪，这些需要跟踪轨迹的车辆，保存在城市违法表中：t_violation_list。系统需要实时打印这些车辆经过的卡口，并且把轨迹数据插入数据表t_track_info（Hbase数据库）中。根据前面所学的知识，我们应该使用Flink中的广播状态完成该功能。</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eastAsia="微软雅黑"/>
          <w:lang w:val="en-US" w:eastAsia="zh-CN"/>
        </w:rPr>
      </w:pPr>
      <w:r>
        <w:rPr>
          <w:rFonts w:hint="eastAsia" w:eastAsia="微软雅黑"/>
          <w:lang w:val="en-US" w:eastAsia="zh-CN"/>
        </w:rPr>
        <w:t>完整的代码：</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//读取车辆数据流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 DataStream[TrafficMonitorLog] = streamEnv.socketTextStream("hadoop101", 9999)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.map(line =&gt;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arr: Array[String] = line.split(",")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TrafficMonitorLog(arr(0).trim.toLong, arr(1).trim, arr(2).trim, arr(3).trim, arr(4).trim.toDouble, arr(5).trim, arr(6).trim)</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//读取卡口信息流，并广播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broadcastStream: BroadcastStream[ViolationInfo] = streamEnv.addSource(new JdbcSource("ViolationInfo")).map(_.asInstanceOf[ViolationInfo])</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.broadcast(GlobalConstant.VIOLATION_DESCRIPTOR) //广播出去</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result: DataStream[TrackInfo] = stream.connect(broadcastStream)</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.process(new BroadcastProcessFunction[TrafficMonitorLog, ViolationInfo, TrackInfo]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processElement(value: TrafficMonitorLog, ctx: BroadcastProcessFunction[TrafficMonitorLog, ViolationInfo, TrackInfo]#ReadOnlyContext, out: Collector[TrackInfo])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m: ViolationInfo = ctx.getBroadcastState(GlobalConstant.VIOLATION_DESCRIPTOR).get(value.car)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 (m != null) { //需要跟踪轨迹的车辆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trackInfo = new TrackInfo(value.car,value.actionTime,value.monitorId,value.roadId,value.areaId,value.speed)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out.collect(trackInfo)</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processBroadcastElement(value: ViolationInfo, ctx: BroadcastProcessFunction[TrafficMonitorLog, ViolationInfo, TrackInfo]#Context, out: Collector[TrackInfo])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bcState: BroadcastState[String, ViolationInfo] = ctx.getBroadcastState(GlobalConstant.VIOLATION_DESCRIPTOR)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bcState.put(value.car, value)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eastAsia="微软雅黑"/>
          <w:lang w:val="en-US" w:eastAsia="zh-CN"/>
        </w:rPr>
      </w:pPr>
    </w:p>
    <w:p>
      <w:pPr>
        <w:pStyle w:val="3"/>
        <w:ind w:left="828" w:hanging="828"/>
        <w:rPr>
          <w:rFonts w:hint="default" w:eastAsia="微软雅黑"/>
          <w:lang w:val="en-US" w:eastAsia="zh-CN"/>
        </w:rPr>
      </w:pPr>
      <w:r>
        <w:rPr>
          <w:rFonts w:hint="eastAsia" w:eastAsia="微软雅黑"/>
          <w:lang w:val="en-US" w:eastAsia="zh-CN"/>
        </w:rPr>
        <w:t>实时车辆布控</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eastAsia="微软雅黑"/>
          <w:lang w:val="en-US" w:eastAsia="zh-CN"/>
        </w:rPr>
      </w:pPr>
      <w:r>
        <w:rPr>
          <w:rFonts w:hint="eastAsia" w:eastAsia="微软雅黑"/>
          <w:lang w:val="en-US" w:eastAsia="zh-CN"/>
        </w:rPr>
        <w:t>在交警部门的指挥中心应该实时的知道整个城市的上路车辆情况，需要知道每个区一共有多少辆车？现在是否有大量的外地车进入城市等等。本模块主要是针对整个城市整体的实时车辆情况统计。</w:t>
      </w:r>
    </w:p>
    <w:p>
      <w:pPr>
        <w:pStyle w:val="4"/>
        <w:bidi w:val="0"/>
        <w:rPr>
          <w:rFonts w:hint="default" w:eastAsia="微软雅黑"/>
          <w:lang w:val="en-US" w:eastAsia="zh-CN"/>
        </w:rPr>
      </w:pPr>
      <w:r>
        <w:rPr>
          <w:rFonts w:hint="eastAsia" w:eastAsia="微软雅黑"/>
          <w:lang w:val="en-US" w:eastAsia="zh-CN"/>
        </w:rPr>
        <w:t>实时车辆分布情况</w:t>
      </w:r>
    </w:p>
    <w:p>
      <w:pPr>
        <w:ind w:firstLine="420" w:firstLineChars="0"/>
        <w:rPr>
          <w:rFonts w:hint="default"/>
          <w:lang w:val="en-US" w:eastAsia="zh-CN"/>
        </w:rPr>
      </w:pPr>
      <w:r>
        <w:rPr>
          <w:rFonts w:hint="eastAsia" w:eastAsia="微软雅黑"/>
          <w:lang w:val="en-US" w:eastAsia="zh-CN"/>
        </w:rPr>
        <w:t>实时车辆分布情况，是指在一段时间内（比如：10分钟）整个城市中每个区多少分布多少量车。这里要注意车辆的去重，因为在10分钟内一定会有很多的车，经过不同的卡口。这些车牌相同的车，我们只统计一次。其实就是根据车牌号去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eastAsia="微软雅黑"/>
          <w:lang w:val="en-US" w:eastAsia="zh-CN"/>
        </w:rPr>
      </w:pPr>
      <w:r>
        <w:rPr>
          <w:rFonts w:hint="eastAsia" w:eastAsia="微软雅黑"/>
          <w:lang w:val="en-US" w:eastAsia="zh-CN"/>
        </w:rPr>
        <w:t>代码如下：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//读取车辆数据流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 DataStream[TrafficMonitorLog] = streamEnv.readTextFile(getClass.getResource("/monitor_flow_action").getPath)</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.map(line =&gt;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arr: Array[String] = line.split(",")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TrafficMonitorLog(arr(0).trim.toLong, arr(1).trim, arr(2).trim, arr(3).trim, arr(4).trim.toDouble, arr(5).trim, arr(6).trim)</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}).assignTimestampsAndWatermarks(new BoundedOutOfOrdernessTimestampExtractor[TrafficMonitorLog](Time.seconds(5))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extractTimestamp(element: TrafficMonitorLog) = element.actionTime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stream.keyBy(_.areaId)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.timeWindow(Time.minutes(10))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.apply(new WindowFunction[TrafficMonitorLog,(String,Long),String,TimeWindow]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apply(key: String, window: TimeWindow, input: Iterable[TrafficMonitorLog], out: Collector[(String, Long)]):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 collection.mutable.Set[Long] = collection.mutable.Set()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idSet = Set[String]()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for ( t  &lt;- input)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idSet += t.car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str:String=s"区域ID：${key},在${window.getStart} - 到 - ${window.getEnd} 的时间范围中，一共有上路车辆："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println(str)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out.collect((str,idSet.size))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.print() //写入数据库Mysql中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streamEnv.execute()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default" w:eastAsia="微软雅黑"/>
          <w:lang w:val="en-US" w:eastAsia="zh-CN"/>
        </w:rPr>
      </w:pPr>
    </w:p>
    <w:p>
      <w:pPr>
        <w:rPr>
          <w:rFonts w:hint="default"/>
          <w:lang w:val="en-US" w:eastAsia="zh-CN"/>
        </w:rPr>
      </w:pPr>
    </w:p>
    <w:p>
      <w:pPr>
        <w:pStyle w:val="4"/>
        <w:bidi w:val="0"/>
        <w:rPr>
          <w:rFonts w:hint="default" w:eastAsia="微软雅黑"/>
          <w:lang w:val="en-US" w:eastAsia="zh-CN"/>
        </w:rPr>
      </w:pPr>
      <w:r>
        <w:rPr>
          <w:rFonts w:hint="eastAsia" w:eastAsia="微软雅黑"/>
          <w:lang w:val="en-US" w:eastAsia="zh-CN"/>
        </w:rPr>
        <w:t>布隆过滤器(Bloom Filter)</w:t>
      </w:r>
    </w:p>
    <w:p>
      <w:pPr>
        <w:ind w:firstLine="420" w:firstLineChars="0"/>
        <w:rPr>
          <w:rFonts w:hint="default" w:eastAsia="微软雅黑"/>
          <w:lang w:val="en-US" w:eastAsia="zh-CN"/>
        </w:rPr>
      </w:pPr>
      <w:r>
        <w:rPr>
          <w:rFonts w:hint="eastAsia" w:eastAsia="微软雅黑"/>
          <w:lang w:val="en-US" w:eastAsia="zh-CN"/>
        </w:rPr>
        <w:t>在上节的例子中，我们把所有数据的车牌号car都存在了窗口计算的状态里，在窗口收集数据的过程中，状态会不断增大。一般情况下，只要不超出内存的承受范围，这种做法也没什么问题；但如果我们遇到的数据量很大呢？</w:t>
      </w:r>
    </w:p>
    <w:p>
      <w:pPr>
        <w:ind w:firstLine="420" w:firstLineChars="0"/>
        <w:rPr>
          <w:rFonts w:hint="default" w:eastAsia="微软雅黑"/>
          <w:lang w:val="en-US" w:eastAsia="zh-CN"/>
        </w:rPr>
      </w:pPr>
      <w:r>
        <w:rPr>
          <w:rFonts w:hint="eastAsia" w:eastAsia="微软雅黑"/>
          <w:lang w:val="en-US" w:eastAsia="zh-CN"/>
        </w:rPr>
        <w:t>把所有数据暂存放到内存里，显然不是一个好注意。我们会想到，可以利用redis这种内存级k-v数据库，为我们做一个缓存。但如果我们遇到的情况非常极端，数据大到惊人呢？比如上千万级，亿级的卡口车辆数据呢？（假设）要去重计算。</w:t>
      </w:r>
    </w:p>
    <w:p>
      <w:pPr>
        <w:ind w:firstLine="420" w:firstLineChars="0"/>
        <w:rPr>
          <w:rFonts w:hint="default" w:eastAsia="微软雅黑"/>
          <w:lang w:val="en-US" w:eastAsia="zh-CN"/>
        </w:rPr>
      </w:pPr>
      <w:r>
        <w:rPr>
          <w:rFonts w:hint="eastAsia" w:eastAsia="微软雅黑"/>
          <w:lang w:val="en-US" w:eastAsia="zh-CN"/>
        </w:rPr>
        <w:t>如果放到redis中，假设有6千万车牌号（每个10-20字节左右的话）可能需要几G的空间来存储。当然放到redis中，用集群进行扩展也不是不可以，但明显代价太大了。</w:t>
      </w:r>
    </w:p>
    <w:p>
      <w:pPr>
        <w:spacing w:line="480" w:lineRule="auto"/>
        <w:ind w:firstLine="420" w:firstLineChars="0"/>
        <w:rPr>
          <w:rFonts w:hint="eastAsia" w:eastAsia="微软雅黑"/>
          <w:lang w:val="en-US" w:eastAsia="zh-CN"/>
        </w:rPr>
      </w:pPr>
      <w:r>
        <w:rPr>
          <w:rFonts w:hint="eastAsia" w:eastAsia="微软雅黑"/>
          <w:lang w:val="en-US" w:eastAsia="zh-CN"/>
        </w:rPr>
        <w:t>一个更好的想法是，其实我们不需要完整地存车辆的信息，只要知道他在不在就行了。所以其实我们可以进行压缩处理，用一位（bit）就可以表示一个车辆的状态。这个思想的具体实现就是布隆过滤器（Bloom Filter）。</w:t>
      </w:r>
    </w:p>
    <w:p>
      <w:pPr>
        <w:pStyle w:val="70"/>
        <w:numPr>
          <w:ilvl w:val="0"/>
          <w:numId w:val="9"/>
        </w:numPr>
        <w:ind w:left="425" w:leftChars="0" w:hanging="425" w:firstLineChars="0"/>
      </w:pPr>
      <w:r>
        <w:rPr>
          <w:rFonts w:hint="eastAsia" w:eastAsia="微软雅黑"/>
          <w:lang w:val="en-US" w:eastAsia="zh-CN"/>
        </w:rPr>
        <w:t>布隆过滤器的原理</w:t>
      </w:r>
    </w:p>
    <w:p>
      <w:pPr>
        <w:ind w:firstLine="420" w:firstLineChars="0"/>
        <w:rPr>
          <w:rFonts w:hint="default" w:eastAsia="微软雅黑"/>
          <w:lang w:val="en-US" w:eastAsia="zh-CN"/>
        </w:rPr>
      </w:pPr>
      <w:r>
        <w:rPr>
          <w:rFonts w:hint="eastAsia" w:eastAsia="微软雅黑"/>
          <w:lang w:val="en-US" w:eastAsia="zh-CN"/>
        </w:rPr>
        <w:t>本质上布隆过滤器是一种数据结构，比较巧妙的概率型数据结构（probabilistic data structure），特点是高效地插入和查询，可以用来告诉你 “某样东西一定不存在或者可能存在”。</w:t>
      </w:r>
    </w:p>
    <w:p>
      <w:pPr>
        <w:ind w:firstLine="420" w:firstLineChars="0"/>
        <w:rPr>
          <w:rFonts w:hint="default" w:eastAsia="微软雅黑"/>
          <w:lang w:val="en-US" w:eastAsia="zh-CN"/>
        </w:rPr>
      </w:pPr>
      <w:r>
        <w:rPr>
          <w:rFonts w:hint="eastAsia" w:eastAsia="微软雅黑"/>
          <w:lang w:val="en-US" w:eastAsia="zh-CN"/>
        </w:rPr>
        <w:t>它本身是一个很长的二进制向量，既然是二进制的向量，那么显而易见的，存放的不是0，就是1。相比于传统的 List、Set、Map 等数据结构，它更高效、占用空间更少。我们的目标就是，利用某种方法（一般是Hash函数）把每个数据，对应到一个位图的某一位上去；如果数据存在，那一位就是1，不存在则为0。</w:t>
      </w:r>
    </w:p>
    <w:p>
      <w:pPr>
        <w:ind w:firstLine="420" w:firstLineChars="0"/>
        <w:rPr>
          <w:rFonts w:hint="eastAsia" w:eastAsia="微软雅黑"/>
          <w:lang w:val="en-US" w:eastAsia="zh-CN"/>
        </w:rPr>
      </w:pPr>
      <w:r>
        <w:rPr>
          <w:rFonts w:hint="eastAsia" w:eastAsia="微软雅黑"/>
          <w:lang w:val="en-US" w:eastAsia="zh-CN"/>
        </w:rPr>
        <w:t>Bloom Filter是一种空间效率很高的随机数据结构，它利用位数组很简洁地表示一个集合，并能判断一个元素是否属于这个集合。Bloom Filter的这种高效是有一定代价的：在判断一个元素是否属于某个集合时，有可能会把不属于这个集合的元素误认为属于这个集合（false positive）。因此，Bloom Filter不适合那些“零错误”的应用场合。而在能容忍低错误率的应用场合下，Bloom Filter通过极少的错误换取了存储空间的极大节省。</w:t>
      </w:r>
    </w:p>
    <w:p>
      <w:pPr>
        <w:numPr>
          <w:ilvl w:val="0"/>
          <w:numId w:val="9"/>
        </w:numPr>
        <w:ind w:left="425" w:leftChars="0" w:hanging="425" w:firstLineChars="0"/>
        <w:rPr>
          <w:rFonts w:hint="default" w:eastAsia="微软雅黑"/>
          <w:lang w:val="en-US" w:eastAsia="zh-CN"/>
        </w:rPr>
      </w:pPr>
      <w:r>
        <w:rPr>
          <w:rFonts w:hint="eastAsia" w:eastAsia="微软雅黑"/>
          <w:lang w:val="en-US" w:eastAsia="zh-CN"/>
        </w:rPr>
        <w:t>简单的例子</w:t>
      </w:r>
    </w:p>
    <w:p>
      <w:pPr>
        <w:numPr>
          <w:ilvl w:val="0"/>
          <w:numId w:val="0"/>
        </w:numPr>
        <w:ind w:leftChars="0" w:firstLine="420" w:firstLineChars="0"/>
        <w:rPr>
          <w:rFonts w:hint="eastAsia" w:eastAsia="微软雅黑"/>
          <w:lang w:val="en-US" w:eastAsia="zh-CN"/>
        </w:rPr>
      </w:pPr>
      <w:r>
        <w:rPr>
          <w:rFonts w:hint="default" w:eastAsia="微软雅黑"/>
          <w:lang w:val="en-US" w:eastAsia="zh-CN"/>
        </w:rPr>
        <w:t>下面是一个简单的 Bloom filter 结构，开始时集合内没有元素</w:t>
      </w:r>
      <w:r>
        <w:rPr>
          <w:rFonts w:hint="eastAsia" w:eastAsia="微软雅黑"/>
          <w:lang w:val="en-US" w:eastAsia="zh-CN"/>
        </w:rPr>
        <w:t>：</w:t>
      </w:r>
    </w:p>
    <w:p>
      <w:pPr>
        <w:numPr>
          <w:ilvl w:val="0"/>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381250" cy="371475"/>
            <wp:effectExtent l="0" t="0" r="1143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2381250" cy="371475"/>
                    </a:xfrm>
                    <a:prstGeom prst="rect">
                      <a:avLst/>
                    </a:prstGeom>
                    <a:noFill/>
                    <a:ln w="9525">
                      <a:noFill/>
                    </a:ln>
                  </pic:spPr>
                </pic:pic>
              </a:graphicData>
            </a:graphic>
          </wp:inline>
        </w:drawing>
      </w:r>
    </w:p>
    <w:p>
      <w:pPr>
        <w:numPr>
          <w:ilvl w:val="0"/>
          <w:numId w:val="0"/>
        </w:numPr>
        <w:ind w:leftChars="0" w:firstLine="420" w:firstLineChars="0"/>
        <w:rPr>
          <w:rFonts w:hint="default" w:eastAsia="微软雅黑"/>
          <w:lang w:val="en-US" w:eastAsia="zh-CN"/>
        </w:rPr>
      </w:pPr>
      <w:r>
        <w:rPr>
          <w:rFonts w:hint="default" w:eastAsia="微软雅黑"/>
          <w:lang w:val="en-US" w:eastAsia="zh-CN"/>
        </w:rPr>
        <w:t>当来了一个元素 a，进行判断，这里</w:t>
      </w:r>
      <w:r>
        <w:rPr>
          <w:rFonts w:hint="eastAsia" w:eastAsia="微软雅黑"/>
          <w:lang w:val="en-US" w:eastAsia="zh-CN"/>
        </w:rPr>
        <w:t>需要一个（或者多个）</w:t>
      </w:r>
      <w:r>
        <w:rPr>
          <w:rFonts w:hint="default" w:eastAsia="微软雅黑"/>
          <w:lang w:val="en-US" w:eastAsia="zh-CN"/>
        </w:rPr>
        <w:t>哈希函数</w:t>
      </w:r>
      <w:r>
        <w:rPr>
          <w:rFonts w:hint="eastAsia" w:eastAsia="微软雅黑"/>
          <w:lang w:val="en-US" w:eastAsia="zh-CN"/>
        </w:rPr>
        <w:t>然后二进制运算（模运算）</w:t>
      </w:r>
      <w:r>
        <w:rPr>
          <w:rFonts w:hint="default" w:eastAsia="微软雅黑"/>
          <w:lang w:val="en-US" w:eastAsia="zh-CN"/>
        </w:rPr>
        <w:t>，计算出对应的比特位上为 0 ，即是 a 不在集合内，将 a 添加进去：</w:t>
      </w:r>
    </w:p>
    <w:p>
      <w:pPr>
        <w:numPr>
          <w:ilvl w:val="0"/>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381250" cy="962025"/>
            <wp:effectExtent l="0" t="0" r="11430" b="1333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2"/>
                    <a:stretch>
                      <a:fillRect/>
                    </a:stretch>
                  </pic:blipFill>
                  <pic:spPr>
                    <a:xfrm>
                      <a:off x="0" y="0"/>
                      <a:ext cx="2381250" cy="962025"/>
                    </a:xfrm>
                    <a:prstGeom prst="rect">
                      <a:avLst/>
                    </a:prstGeom>
                    <a:noFill/>
                    <a:ln w="9525">
                      <a:noFill/>
                    </a:ln>
                  </pic:spPr>
                </pic:pic>
              </a:graphicData>
            </a:graphic>
          </wp:inline>
        </w:drawing>
      </w:r>
    </w:p>
    <w:p>
      <w:pPr>
        <w:numPr>
          <w:ilvl w:val="0"/>
          <w:numId w:val="0"/>
        </w:numPr>
        <w:ind w:leftChars="0" w:firstLine="420" w:firstLineChars="0"/>
        <w:rPr>
          <w:rFonts w:hint="default" w:eastAsia="微软雅黑"/>
          <w:lang w:val="en-US" w:eastAsia="zh-CN"/>
        </w:rPr>
      </w:pPr>
      <w:r>
        <w:rPr>
          <w:rFonts w:hint="default" w:eastAsia="微软雅黑"/>
          <w:lang w:val="en-US" w:eastAsia="zh-CN"/>
        </w:rPr>
        <w:t>之后的元素，要判断是不是在集合内，也是同 a 一样的方法，只有对元素哈希后对应位置上都是 1 才认为这个元素在集合内（虽然这样可能会误判）：</w:t>
      </w:r>
    </w:p>
    <w:p>
      <w:pPr>
        <w:numPr>
          <w:ilvl w:val="0"/>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381250" cy="981075"/>
            <wp:effectExtent l="0" t="0" r="11430" b="952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3"/>
                    <a:stretch>
                      <a:fillRect/>
                    </a:stretch>
                  </pic:blipFill>
                  <pic:spPr>
                    <a:xfrm>
                      <a:off x="0" y="0"/>
                      <a:ext cx="2381250" cy="981075"/>
                    </a:xfrm>
                    <a:prstGeom prst="rect">
                      <a:avLst/>
                    </a:prstGeom>
                    <a:noFill/>
                    <a:ln w="9525">
                      <a:noFill/>
                    </a:ln>
                  </pic:spPr>
                </pic:pic>
              </a:graphicData>
            </a:graphic>
          </wp:inline>
        </w:drawing>
      </w:r>
    </w:p>
    <w:p>
      <w:pPr>
        <w:numPr>
          <w:ilvl w:val="0"/>
          <w:numId w:val="0"/>
        </w:numPr>
        <w:ind w:leftChars="0" w:firstLine="420" w:firstLineChars="0"/>
        <w:rPr>
          <w:rFonts w:hint="default" w:eastAsia="微软雅黑"/>
          <w:lang w:val="en-US" w:eastAsia="zh-CN"/>
        </w:rPr>
      </w:pPr>
      <w:r>
        <w:rPr>
          <w:rFonts w:hint="default" w:eastAsia="微软雅黑"/>
          <w:lang w:val="en-US" w:eastAsia="zh-CN"/>
        </w:rPr>
        <w:t>随着元素的插入，Bloom filter 中修改的值变多，出现误判的几率也随之变大，当新来一个元素时，满足其在集合内的条件，即所有对应位都是 1 ，这样就可能有两种情况，一是这个元素就在集合内，没有发生误判；还有一种情况就是发生误判，出现了哈希碰撞，这个元素本不在集合内。</w:t>
      </w:r>
    </w:p>
    <w:p>
      <w:pPr>
        <w:numPr>
          <w:ilvl w:val="0"/>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381250" cy="981075"/>
            <wp:effectExtent l="0" t="0" r="11430" b="952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4"/>
                    <a:stretch>
                      <a:fillRect/>
                    </a:stretch>
                  </pic:blipFill>
                  <pic:spPr>
                    <a:xfrm>
                      <a:off x="0" y="0"/>
                      <a:ext cx="2381250" cy="981075"/>
                    </a:xfrm>
                    <a:prstGeom prst="rect">
                      <a:avLst/>
                    </a:prstGeom>
                    <a:noFill/>
                    <a:ln w="9525">
                      <a:noFill/>
                    </a:ln>
                  </pic:spPr>
                </pic:pic>
              </a:graphicData>
            </a:graphic>
          </wp:inline>
        </w:drawing>
      </w:r>
    </w:p>
    <w:p>
      <w:pPr>
        <w:numPr>
          <w:ilvl w:val="0"/>
          <w:numId w:val="0"/>
        </w:numPr>
        <w:ind w:leftChars="0" w:firstLine="420" w:firstLineChars="0"/>
        <w:rPr>
          <w:rFonts w:hint="eastAsia" w:eastAsia="微软雅黑"/>
          <w:lang w:val="en-US" w:eastAsia="zh-CN"/>
        </w:rPr>
      </w:pPr>
      <w:r>
        <w:rPr>
          <w:rFonts w:hint="eastAsia" w:eastAsia="微软雅黑"/>
          <w:lang w:val="en-US" w:eastAsia="zh-CN"/>
        </w:rPr>
        <w:t>本项目中可以采用Redis来帮我们做Bit的位图计算和判断。每个布隆过滤器对应到 Redis 的数据结构里面就是一个大型的位数组。而且Jedis为我们提供了setbit方法和getbit方法。</w:t>
      </w:r>
    </w:p>
    <w:p>
      <w:pPr>
        <w:numPr>
          <w:ilvl w:val="0"/>
          <w:numId w:val="9"/>
        </w:numPr>
        <w:ind w:left="425" w:leftChars="0" w:hanging="425" w:firstLineChars="0"/>
        <w:rPr>
          <w:rFonts w:hint="default" w:eastAsia="微软雅黑"/>
          <w:lang w:val="en-US" w:eastAsia="zh-CN"/>
        </w:rPr>
      </w:pPr>
      <w:r>
        <w:rPr>
          <w:rFonts w:hint="default" w:eastAsia="微软雅黑"/>
          <w:lang w:val="en-US" w:eastAsia="zh-CN"/>
        </w:rPr>
        <w:t>Trigger 的作用</w:t>
      </w:r>
    </w:p>
    <w:p>
      <w:pPr>
        <w:numPr>
          <w:ilvl w:val="0"/>
          <w:numId w:val="0"/>
        </w:numPr>
        <w:ind w:firstLine="420" w:firstLineChars="0"/>
        <w:rPr>
          <w:rFonts w:hint="default" w:eastAsia="微软雅黑"/>
          <w:lang w:val="en-US" w:eastAsia="zh-CN"/>
        </w:rPr>
      </w:pPr>
      <w:r>
        <w:rPr>
          <w:rFonts w:hint="default" w:eastAsia="微软雅黑"/>
          <w:lang w:val="en-US" w:eastAsia="zh-CN"/>
        </w:rPr>
        <w:t>英文单词 trigger 的意思是触发，作为名词是扳机的意思，例如枪支上的扳机就叫 trigger，所以也有开火的意思。Flink中，window操作需要伴随对窗口中的数据进行处理的逻辑，也就是窗口函数，而 Trigger 的作用就是决定何时触发窗口函数中的逻辑执行。</w:t>
      </w:r>
    </w:p>
    <w:p>
      <w:pPr>
        <w:numPr>
          <w:ilvl w:val="0"/>
          <w:numId w:val="0"/>
        </w:numPr>
        <w:ind w:firstLine="420" w:firstLineChars="0"/>
        <w:rPr>
          <w:rFonts w:hint="default" w:eastAsia="微软雅黑"/>
          <w:lang w:val="en-US" w:eastAsia="zh-CN"/>
        </w:rPr>
      </w:pPr>
      <w:r>
        <w:rPr>
          <w:rFonts w:hint="eastAsia" w:eastAsia="微软雅黑"/>
          <w:lang w:val="en-US" w:eastAsia="zh-CN"/>
        </w:rPr>
        <w:t>重写的函数：</w:t>
      </w:r>
    </w:p>
    <w:p>
      <w:pPr>
        <w:numPr>
          <w:ilvl w:val="0"/>
          <w:numId w:val="10"/>
        </w:numPr>
        <w:ind w:left="420" w:leftChars="0" w:hanging="420" w:firstLineChars="0"/>
        <w:rPr>
          <w:rFonts w:hint="default" w:eastAsia="微软雅黑"/>
          <w:lang w:val="en-US" w:eastAsia="zh-CN"/>
        </w:rPr>
      </w:pPr>
      <w:r>
        <w:rPr>
          <w:rFonts w:hint="default" w:eastAsia="微软雅黑"/>
          <w:lang w:val="en-US" w:eastAsia="zh-CN"/>
        </w:rPr>
        <w:t>onElement() 方法会在窗口中每进入一条数据的时候调用一次</w:t>
      </w:r>
    </w:p>
    <w:p>
      <w:pPr>
        <w:numPr>
          <w:ilvl w:val="0"/>
          <w:numId w:val="10"/>
        </w:numPr>
        <w:ind w:left="420" w:leftChars="0" w:hanging="420" w:firstLineChars="0"/>
        <w:rPr>
          <w:rFonts w:hint="default" w:eastAsia="微软雅黑"/>
          <w:lang w:val="en-US" w:eastAsia="zh-CN"/>
        </w:rPr>
      </w:pPr>
      <w:r>
        <w:rPr>
          <w:rFonts w:hint="default" w:eastAsia="微软雅黑"/>
          <w:lang w:val="en-US" w:eastAsia="zh-CN"/>
        </w:rPr>
        <w:t>onProcessingTime() 方法会在一个ProcessingTime定时器触发的时候调用</w:t>
      </w:r>
    </w:p>
    <w:p>
      <w:pPr>
        <w:numPr>
          <w:ilvl w:val="0"/>
          <w:numId w:val="10"/>
        </w:numPr>
        <w:ind w:left="420" w:leftChars="0" w:hanging="420" w:firstLineChars="0"/>
        <w:rPr>
          <w:rFonts w:hint="default" w:eastAsia="微软雅黑"/>
          <w:lang w:val="en-US" w:eastAsia="zh-CN"/>
        </w:rPr>
      </w:pPr>
      <w:r>
        <w:rPr>
          <w:rFonts w:hint="default" w:eastAsia="微软雅黑"/>
          <w:lang w:val="en-US" w:eastAsia="zh-CN"/>
        </w:rPr>
        <w:t>onEventTime()方法会在一个EventTime定时器触发的时候调用</w:t>
      </w:r>
    </w:p>
    <w:p>
      <w:pPr>
        <w:numPr>
          <w:ilvl w:val="0"/>
          <w:numId w:val="10"/>
        </w:numPr>
        <w:ind w:left="420" w:leftChars="0" w:hanging="420" w:firstLineChars="0"/>
        <w:rPr>
          <w:rFonts w:hint="default" w:eastAsia="微软雅黑"/>
          <w:lang w:val="en-US" w:eastAsia="zh-CN"/>
        </w:rPr>
      </w:pPr>
      <w:r>
        <w:rPr>
          <w:rFonts w:hint="default" w:eastAsia="微软雅黑"/>
          <w:lang w:val="en-US" w:eastAsia="zh-CN"/>
        </w:rPr>
        <w:t>clear()方法会在窗口清除的时候调用</w:t>
      </w:r>
    </w:p>
    <w:p>
      <w:pPr>
        <w:numPr>
          <w:ilvl w:val="0"/>
          <w:numId w:val="0"/>
        </w:numPr>
        <w:ind w:leftChars="0"/>
        <w:rPr>
          <w:rFonts w:hint="default" w:eastAsia="微软雅黑"/>
          <w:lang w:val="en-US" w:eastAsia="zh-CN"/>
        </w:rPr>
      </w:pPr>
      <w:r>
        <w:rPr>
          <w:rFonts w:hint="default" w:eastAsia="微软雅黑"/>
          <w:lang w:val="en-US" w:eastAsia="zh-CN"/>
        </w:rPr>
        <w:t>TriggerResult中包含四个枚举值</w:t>
      </w:r>
      <w:r>
        <w:rPr>
          <w:rFonts w:hint="eastAsia" w:eastAsia="微软雅黑"/>
          <w:lang w:val="en-US" w:eastAsia="zh-CN"/>
        </w:rPr>
        <w:t>：</w:t>
      </w:r>
    </w:p>
    <w:p>
      <w:pPr>
        <w:numPr>
          <w:ilvl w:val="0"/>
          <w:numId w:val="10"/>
        </w:numPr>
        <w:ind w:left="420" w:leftChars="0" w:hanging="420" w:firstLineChars="0"/>
        <w:rPr>
          <w:rFonts w:hint="default"/>
          <w:lang w:val="en-US" w:eastAsia="zh-CN"/>
        </w:rPr>
      </w:pPr>
      <w:r>
        <w:rPr>
          <w:rFonts w:hint="default"/>
          <w:lang w:val="en-US" w:eastAsia="zh-CN"/>
        </w:rPr>
        <w:t>CONTINUE</w:t>
      </w:r>
      <w:r>
        <w:rPr>
          <w:rFonts w:hint="eastAsia"/>
          <w:lang w:val="en-US" w:eastAsia="zh-CN"/>
        </w:rPr>
        <w:t>：</w:t>
      </w:r>
      <w:r>
        <w:rPr>
          <w:rFonts w:hint="default"/>
          <w:lang w:val="en-US" w:eastAsia="zh-CN"/>
        </w:rPr>
        <w:t>表示对窗口不执行任何操作。</w:t>
      </w:r>
    </w:p>
    <w:p>
      <w:pPr>
        <w:numPr>
          <w:ilvl w:val="0"/>
          <w:numId w:val="10"/>
        </w:numPr>
        <w:ind w:left="420" w:leftChars="0" w:hanging="420" w:firstLineChars="0"/>
        <w:rPr>
          <w:rFonts w:hint="default"/>
          <w:lang w:val="en-US" w:eastAsia="zh-CN"/>
        </w:rPr>
      </w:pPr>
      <w:r>
        <w:rPr>
          <w:rFonts w:hint="default"/>
          <w:lang w:val="en-US" w:eastAsia="zh-CN"/>
        </w:rPr>
        <w:t>FIRE</w:t>
      </w:r>
      <w:r>
        <w:rPr>
          <w:rFonts w:hint="eastAsia"/>
          <w:lang w:val="en-US" w:eastAsia="zh-CN"/>
        </w:rPr>
        <w:t>：</w:t>
      </w:r>
      <w:r>
        <w:rPr>
          <w:rFonts w:hint="default"/>
          <w:lang w:val="en-US" w:eastAsia="zh-CN"/>
        </w:rPr>
        <w:t>表示对窗口中的数据按照窗口函数中的逻辑进行计算，并将结果输出。注意计算完成后，窗口中的数据并不会被清除，将会被保留。</w:t>
      </w:r>
    </w:p>
    <w:p>
      <w:pPr>
        <w:numPr>
          <w:ilvl w:val="0"/>
          <w:numId w:val="10"/>
        </w:numPr>
        <w:ind w:left="420" w:leftChars="0" w:hanging="420" w:firstLineChars="0"/>
        <w:rPr>
          <w:rFonts w:hint="default"/>
          <w:lang w:val="en-US" w:eastAsia="zh-CN"/>
        </w:rPr>
      </w:pPr>
      <w:r>
        <w:rPr>
          <w:rFonts w:hint="default"/>
          <w:lang w:val="en-US" w:eastAsia="zh-CN"/>
        </w:rPr>
        <w:t>PURGE</w:t>
      </w:r>
      <w:r>
        <w:rPr>
          <w:rFonts w:hint="eastAsia"/>
          <w:lang w:val="en-US" w:eastAsia="zh-CN"/>
        </w:rPr>
        <w:t>：</w:t>
      </w:r>
      <w:r>
        <w:rPr>
          <w:rFonts w:hint="default"/>
          <w:lang w:val="en-US" w:eastAsia="zh-CN"/>
        </w:rPr>
        <w:t>表示将窗口中的数据和窗口清除。All elements in the window are cleared and the window is discarded, without evaluating the window function or emitting any elements.</w:t>
      </w:r>
    </w:p>
    <w:p>
      <w:pPr>
        <w:numPr>
          <w:ilvl w:val="0"/>
          <w:numId w:val="10"/>
        </w:numPr>
        <w:ind w:left="420" w:leftChars="0" w:hanging="420" w:firstLineChars="0"/>
        <w:rPr>
          <w:rFonts w:hint="default"/>
          <w:lang w:val="en-US" w:eastAsia="zh-CN"/>
        </w:rPr>
      </w:pPr>
      <w:r>
        <w:rPr>
          <w:rFonts w:hint="default"/>
          <w:lang w:val="en-US" w:eastAsia="zh-CN"/>
        </w:rPr>
        <w:t>FIRE_AND_PURGE</w:t>
      </w:r>
      <w:r>
        <w:rPr>
          <w:rFonts w:hint="eastAsia"/>
          <w:lang w:val="en-US" w:eastAsia="zh-CN"/>
        </w:rPr>
        <w:t>：</w:t>
      </w:r>
      <w:r>
        <w:rPr>
          <w:rFonts w:hint="default"/>
          <w:lang w:val="en-US" w:eastAsia="zh-CN"/>
        </w:rPr>
        <w:t>表示先将数据进行计算，输出结果，然后将窗口中的数据和窗口进行清除。</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eastAsia="微软雅黑"/>
          <w:lang w:val="en-US" w:eastAsia="zh-CN"/>
        </w:rPr>
      </w:pPr>
      <w:r>
        <w:rPr>
          <w:rFonts w:hint="eastAsia" w:eastAsia="微软雅黑"/>
          <w:lang w:val="en-US" w:eastAsia="zh-CN"/>
        </w:rPr>
        <w:t>代码如下：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object AreaDistributionAnalysisByBloomFilter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def main(args: Array[String]):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streamEnv: StreamExecutionEnvironment = StreamExecutionEnvironment.getExecutionEnvironment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streamEnv.setParallelism(8)</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streamEnv.setStreamTimeCharacteristic(TimeCharacteristic.EventTime)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//导入隐式转换</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import org.apache.flink.streaming.api.scala._</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//定义Kafka的连接属性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props = new Properties()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props.setProperty("bootstrap.servers","hadoop101:9092,hadoop102:9092,hadoop103:9092")</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props.setProperty("group.id","traffic09999")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props.setProperty("key.deserializer",classOf[StringDeserializer].getName)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props.setProperty("value.deserializer",classOf[StringDeserializer].getName)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props.setProperty("auto.offset.reset","latest")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//定义KafkaSource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val stream: DataStream[TrafficMonitorLog] = streamEnv.addSource( //主流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new FlinkKafkaConsumer[String]("t_traffic0210", new SimpleStringSchema(), props).setStartFromEarliest()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val stream: DataStream[TrafficMonitorLog] = streamEnv.socketTextStream("hadoop101",9999)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stream: DataStream[TrafficMonitorLog] = streamEnv.readTextFile(getClass.getResource("/traffic_data").getPath)</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.map(line =&gt;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arr: Array[String] = line.split(",")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new TrafficMonitorLog(arr(0).toLong, arr(1), arr(2), arr(3), arr(4).toDouble, arr(5), arr(6))</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.assignAscendingTimestamps(_.actionTime)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//map集合存放每个分区的计数器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map:mutable.HashMap[String,Long] =new mutable.HashMap[String,Long]()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stream.keyBy(_.areaId)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.timeWindow(Time.minutes(10))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.timeWindow(Time.hours(1))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.timeWindow(Time.days(1))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//采用布隆过滤器处理海量数据去重的问题，同时采用Trigger来解决默认窗口状态中数据过大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.trigger(new MyTrigger)  //设置窗口触发的时机和状态是否清除的问题</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.process(new BloomFilterProcess(map))</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.print() //数据写入mysql结果表中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streamEnv.execute()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//自定义Trigger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MyTrigger extends Trigger[TrafficMonitorLog,TimeWindow]{</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//当窗口中进入一条数据，直接处理，处理完之后马上删除状态。这样的话就不会把车牌信息保存状态中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onElement(element: TrafficMonitorLog, timestamp: Long, window: TimeWindow, ctx: Trigger.TriggerContext): TriggerResult = TriggerResult.FIRE_AND_PURGE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onProcessingTime(time: Long, window: TimeWindow, ctx: Trigger.TriggerContext): TriggerResult = TriggerResult.CONTINUE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onEventTime(time: Long, window: TimeWindow, ctx: Trigger.TriggerContext): TriggerResult = TriggerResult.CONTINUE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clear(window: TimeWindow, ctx: Trigger.TriggerContext):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//采用布隆过滤器来去重 ,ProcessWindowFunction 是全量窗口函数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BloomFilterProcess(map:mutable.HashMap[String,Long]) extends ProcessWindowFunction[TrafficMonitorLog,String,String,TimeWindow]{</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//定义redis连接</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jedis:Jedis=_</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bloomFilter:MyBloomFilter=_</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open(parameters: Configuration):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jedis=new Jedis("hadoop101",6379)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jedis.select(5)</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bloomFilter =new MyBloomFilter(1&lt;&lt;27,2)</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//当有一条数据进入窗口的时候就必须先使用布隆过滤器去重，然后在累加.当这条数据累加之后把它从状态中清除</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override def process(key: String, context: Context, elements: Iterable[TrafficMonitorLog], out: Collector[String]): Unit =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windowStart =context.window.getStart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windowEnd =context.window.getEnd</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car =elements.last.car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//1、redis数据来负责bitmap计算（返回1或者0），2、redis存储每一个区域中每个窗口的累加器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count:Long=0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//先从redis中取得累加器的值</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if(map.contains(key+"_"+windowEnd)){ //第一次从Map集合中判断有没有这个累加器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count=map.getOrElse(key+"_"+windowEnd,0)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offsets: Array[Long] = bloomFilter.getOffsets2(car)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//为了计算准确，一区域中的一个窗口对应一个布隆过滤器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//初始化一个判断是否重复车牌</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repeated=true //默认所有车牌都重复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loop =new Breaks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loop.breakable{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for (offset&lt;-offsets){ //遍历下标的列表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//isContain=true（1），代表可能车牌重复，如果isContain=false(0)代表当前车牌绝对不可能重复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val isContain: lang.Boolean = jedis.getbit(key+"_"+windowEnd,offset) //布隆过滤器的key有：区域ID+窗口时间</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if(!isContain){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repeated=false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loop.break()</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if(repeated){ //当前车牌号已经重复的，所以不用累加，直接输出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out.collect(s"区域ID：${key},在窗口起始时间:${windowStart} ---窗口结束时间:${windowEnd},一共有上路车辆为:${count}")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}else{ //当前车辆号没有出现过重复的，所以要累加</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count+=1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for (offset&lt;-offsets){ //把当前的车牌号写入布隆过滤器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jedis.setbit(key+"_"+windowEnd,offset,true)</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//把redis中保存的累加器更新一下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jedis.hset(key,windowEnd.toString,count.toString)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map.put(key+"_"+windowEnd,count)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out.collect(s"区域ID：${key},在窗口起始时间:${windowStart} ---窗口结束时间:${windowEnd},一共有上路车辆为:${count}")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自定义的布隆过滤器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@param numBits 二进制向量的长度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@param numFunctions hash函数的个数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class MyBloomFilter(numBits:Long,numFunctions:Int) extends Serializable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自己定义的hash函数 ,采用google的hash函数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@param 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@return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def myHash(car:String) :Long={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Hashing.murmur3_128().hashString(car,Charset.forName("UTF-8")).asLong()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根据车牌，去布隆过滤器中计算得到该车牌对应的下标</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@param 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@return 因为有多个hash函数，所以返回多个下标</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def getOffsets(car:String) :Array[Long]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firstHash=myHash(car)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val firstHashToHash: Long = firstHash&gt;&gt;&gt;16  //无符号右移位，左边不0 同时没有符号</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secondHash:Long =car.hashCode.toLong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result:Array[Long] =new Array[Long](numFunctions) //数组的长度和hash函数的个数一样</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for(i&lt;-1 to numFunctions){ //numFunctions，两个函数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if(i==1){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var combineHash: Long = firstHash + i * firstHashToHash</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if(firstHash&lt;0){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firstHash= ~firstHash //取反计算</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result(0) = firstHash % numBits //得到一个下标保存到数组</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if(i==2){</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if(secondHash&lt;0){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secondHash= ~secondHash</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result(1) =secondHash % numBits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result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根据车牌，去布隆过滤器中计算得到该车牌对应的下标</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@param 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 @return 因为有多个hash函数，所以返回多个下标</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def getOffsets2(car:String) :Array[Long]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firstHash=myHash(car)</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if(firstHash&lt;0){</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firstHash= ~ firstHash</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var result:Array[Long] =new Array[Long](numFunctions) //数组的长度和hash函数的个数一样</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result(0) =firstHash%numBits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result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r>
              <w:rPr>
                <w:rFonts w:hint="default" w:eastAsia="微软雅黑"/>
                <w:b w:val="0"/>
                <w:bCs w:val="0"/>
                <w:sz w:val="18"/>
                <w:szCs w:val="21"/>
                <w:vertAlign w:val="baseline"/>
                <w:lang w:val="en-US" w:eastAsia="zh-CN"/>
              </w:rPr>
              <w:t>}</w:t>
            </w:r>
          </w:p>
        </w:tc>
      </w:tr>
    </w:tbl>
    <w:p>
      <w:pPr>
        <w:rPr>
          <w:rFonts w:hint="default"/>
          <w:lang w:val="en-US" w:eastAsia="zh-CN"/>
        </w:rPr>
      </w:pPr>
    </w:p>
    <w:p>
      <w:pPr>
        <w:pStyle w:val="4"/>
        <w:bidi w:val="0"/>
        <w:rPr>
          <w:rFonts w:hint="default" w:eastAsia="微软雅黑"/>
          <w:lang w:val="en-US" w:eastAsia="zh-CN"/>
        </w:rPr>
      </w:pPr>
      <w:r>
        <w:rPr>
          <w:rFonts w:hint="eastAsia" w:eastAsia="微软雅黑"/>
          <w:lang w:val="en-US" w:eastAsia="zh-CN"/>
        </w:rPr>
        <w:t>实时外地车分布情况</w:t>
      </w:r>
    </w:p>
    <w:p>
      <w:pPr>
        <w:ind w:firstLine="420" w:firstLineChars="0"/>
        <w:rPr>
          <w:rFonts w:hint="eastAsia" w:eastAsia="微软雅黑"/>
          <w:lang w:val="en-US" w:eastAsia="zh-CN"/>
        </w:rPr>
      </w:pPr>
      <w:r>
        <w:rPr>
          <w:rFonts w:hint="eastAsia" w:eastAsia="微软雅黑"/>
          <w:lang w:val="en-US" w:eastAsia="zh-CN"/>
        </w:rPr>
        <w:t>这个功能和前面的一样，实时统计外地车在一段时间内，整个城市的分布情况，整个城市中每个区多少分布多少量外地车。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eastAsia="微软雅黑"/>
          <w:lang w:val="en-US" w:eastAsia="zh-CN"/>
        </w:rPr>
      </w:pPr>
      <w:r>
        <w:rPr>
          <w:rFonts w:hint="eastAsia" w:eastAsia="微软雅黑"/>
          <w:lang w:val="en-US" w:eastAsia="zh-CN"/>
        </w:rPr>
        <w:t>代码如下：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b w:val="0"/>
                <w:bCs w:val="0"/>
                <w:sz w:val="18"/>
                <w:szCs w:val="21"/>
                <w:vertAlign w:val="baseline"/>
                <w:lang w:val="en-US" w:eastAsia="zh-CN"/>
              </w:rPr>
            </w:pPr>
          </w:p>
        </w:tc>
      </w:tr>
    </w:tbl>
    <w:p>
      <w:pPr>
        <w:rPr>
          <w:rFonts w:hint="default"/>
          <w:lang w:val="en-US" w:eastAsia="zh-CN"/>
        </w:rPr>
      </w:pPr>
    </w:p>
    <w:p>
      <w:pPr>
        <w:ind w:firstLine="420" w:firstLineChars="0"/>
        <w:rPr>
          <w:rFonts w:hint="default" w:eastAsia="微软雅黑"/>
          <w:lang w:val="en-US" w:eastAsia="zh-CN"/>
        </w:rPr>
      </w:pPr>
    </w:p>
    <w:p>
      <w:pPr>
        <w:rPr>
          <w:rFonts w:hint="default"/>
          <w:lang w:val="en-US" w:eastAsia="zh-CN"/>
        </w:rPr>
      </w:pPr>
    </w:p>
    <w:p>
      <w:pPr>
        <w:rPr>
          <w:rFonts w:hint="default"/>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eastAsia="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eastAsia="微软雅黑"/>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tabs>
        <w:tab w:val="left" w:pos="1502"/>
      </w:tabs>
      <w:jc w:val="left"/>
      <w:rPr>
        <w:rFonts w:hint="eastAsia" w:eastAsia="宋体"/>
        <w:i/>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49BC3"/>
    <w:multiLevelType w:val="singleLevel"/>
    <w:tmpl w:val="83749BC3"/>
    <w:lvl w:ilvl="0" w:tentative="0">
      <w:start w:val="1"/>
      <w:numFmt w:val="bullet"/>
      <w:lvlText w:val=""/>
      <w:lvlJc w:val="left"/>
      <w:pPr>
        <w:ind w:left="420" w:hanging="420"/>
      </w:pPr>
      <w:rPr>
        <w:rFonts w:hint="default" w:ascii="Wingdings" w:hAnsi="Wingdings"/>
      </w:rPr>
    </w:lvl>
  </w:abstractNum>
  <w:abstractNum w:abstractNumId="1">
    <w:nsid w:val="89CF6B84"/>
    <w:multiLevelType w:val="multilevel"/>
    <w:tmpl w:val="89CF6B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3F50360"/>
    <w:multiLevelType w:val="singleLevel"/>
    <w:tmpl w:val="A3F50360"/>
    <w:lvl w:ilvl="0" w:tentative="0">
      <w:start w:val="1"/>
      <w:numFmt w:val="bullet"/>
      <w:lvlText w:val=""/>
      <w:lvlJc w:val="left"/>
      <w:pPr>
        <w:ind w:left="420" w:hanging="420"/>
      </w:pPr>
      <w:rPr>
        <w:rFonts w:hint="default" w:ascii="Wingdings" w:hAnsi="Wingdings"/>
      </w:rPr>
    </w:lvl>
  </w:abstractNum>
  <w:abstractNum w:abstractNumId="3">
    <w:nsid w:val="04780A24"/>
    <w:multiLevelType w:val="singleLevel"/>
    <w:tmpl w:val="04780A24"/>
    <w:lvl w:ilvl="0" w:tentative="0">
      <w:start w:val="1"/>
      <w:numFmt w:val="decimal"/>
      <w:lvlText w:val="%1)"/>
      <w:lvlJc w:val="left"/>
      <w:pPr>
        <w:ind w:left="425" w:hanging="425"/>
      </w:pPr>
      <w:rPr>
        <w:rFonts w:hint="default"/>
      </w:rPr>
    </w:lvl>
  </w:abstractNum>
  <w:abstractNum w:abstractNumId="4">
    <w:nsid w:val="05A6BE88"/>
    <w:multiLevelType w:val="multilevel"/>
    <w:tmpl w:val="05A6BE88"/>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7FB3545"/>
    <w:multiLevelType w:val="singleLevel"/>
    <w:tmpl w:val="47FB3545"/>
    <w:lvl w:ilvl="0" w:tentative="0">
      <w:start w:val="1"/>
      <w:numFmt w:val="bullet"/>
      <w:lvlText w:val=""/>
      <w:lvlJc w:val="left"/>
      <w:pPr>
        <w:ind w:left="420" w:hanging="420"/>
      </w:pPr>
      <w:rPr>
        <w:rFonts w:hint="default" w:ascii="Wingdings" w:hAnsi="Wingdings"/>
      </w:rPr>
    </w:lvl>
  </w:abstractNum>
  <w:abstractNum w:abstractNumId="6">
    <w:nsid w:val="4956CDC3"/>
    <w:multiLevelType w:val="multilevel"/>
    <w:tmpl w:val="4956CDC3"/>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4E166475"/>
    <w:multiLevelType w:val="multilevel"/>
    <w:tmpl w:val="4E166475"/>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b/>
      </w:rPr>
    </w:lvl>
    <w:lvl w:ilvl="4" w:tentative="0">
      <w:start w:val="1"/>
      <w:numFmt w:val="decimal"/>
      <w:lvlText w:val="%1.%2.%3.%4.%5"/>
      <w:lvlJc w:val="left"/>
      <w:pPr>
        <w:tabs>
          <w:tab w:val="left" w:pos="0"/>
        </w:tabs>
        <w:ind w:left="1021" w:hanging="1021"/>
      </w:pPr>
      <w:rPr>
        <w:rFonts w:hint="eastAsia"/>
      </w:rPr>
    </w:lvl>
    <w:lvl w:ilvl="5" w:tentative="0">
      <w:start w:val="1"/>
      <w:numFmt w:val="decimal"/>
      <w:lvlText w:val="%1.%2.%3.%4.%5.%6"/>
      <w:lvlJc w:val="left"/>
      <w:pPr>
        <w:tabs>
          <w:tab w:val="left" w:pos="454"/>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
    <w:nsid w:val="75AD9B54"/>
    <w:multiLevelType w:val="singleLevel"/>
    <w:tmpl w:val="75AD9B54"/>
    <w:lvl w:ilvl="0" w:tentative="0">
      <w:start w:val="1"/>
      <w:numFmt w:val="decimal"/>
      <w:lvlText w:val="%1)"/>
      <w:lvlJc w:val="left"/>
      <w:pPr>
        <w:ind w:left="425" w:hanging="425"/>
      </w:pPr>
      <w:rPr>
        <w:rFonts w:hint="default"/>
      </w:rPr>
    </w:lvl>
  </w:abstractNum>
  <w:abstractNum w:abstractNumId="9">
    <w:nsid w:val="7ACE3EA5"/>
    <w:multiLevelType w:val="singleLevel"/>
    <w:tmpl w:val="7ACE3EA5"/>
    <w:lvl w:ilvl="0" w:tentative="0">
      <w:start w:val="1"/>
      <w:numFmt w:val="decimal"/>
      <w:lvlText w:val="%1)"/>
      <w:lvlJc w:val="left"/>
      <w:pPr>
        <w:ind w:left="425" w:hanging="425"/>
      </w:pPr>
      <w:rPr>
        <w:rFonts w:hint="default"/>
      </w:rPr>
    </w:lvl>
  </w:abstractNum>
  <w:num w:numId="1">
    <w:abstractNumId w:val="7"/>
  </w:num>
  <w:num w:numId="2">
    <w:abstractNumId w:val="5"/>
  </w:num>
  <w:num w:numId="3">
    <w:abstractNumId w:val="3"/>
  </w:num>
  <w:num w:numId="4">
    <w:abstractNumId w:val="1"/>
  </w:num>
  <w:num w:numId="5">
    <w:abstractNumId w:val="6"/>
  </w:num>
  <w:num w:numId="6">
    <w:abstractNumId w:val="8"/>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BB9"/>
    <w:rsid w:val="0000004D"/>
    <w:rsid w:val="00000795"/>
    <w:rsid w:val="00000A49"/>
    <w:rsid w:val="00000AC5"/>
    <w:rsid w:val="00000B2C"/>
    <w:rsid w:val="000010A8"/>
    <w:rsid w:val="00001601"/>
    <w:rsid w:val="00001C15"/>
    <w:rsid w:val="00002461"/>
    <w:rsid w:val="0000254D"/>
    <w:rsid w:val="00002A0A"/>
    <w:rsid w:val="00002AC6"/>
    <w:rsid w:val="00002CFC"/>
    <w:rsid w:val="00002F13"/>
    <w:rsid w:val="0000309D"/>
    <w:rsid w:val="00003781"/>
    <w:rsid w:val="000037AC"/>
    <w:rsid w:val="00004318"/>
    <w:rsid w:val="00004320"/>
    <w:rsid w:val="0000436E"/>
    <w:rsid w:val="00004517"/>
    <w:rsid w:val="0000454B"/>
    <w:rsid w:val="00005687"/>
    <w:rsid w:val="00006B07"/>
    <w:rsid w:val="00006D62"/>
    <w:rsid w:val="000071A5"/>
    <w:rsid w:val="000073DE"/>
    <w:rsid w:val="0001038D"/>
    <w:rsid w:val="00011EBE"/>
    <w:rsid w:val="0001252C"/>
    <w:rsid w:val="00012689"/>
    <w:rsid w:val="00012D9D"/>
    <w:rsid w:val="0001384E"/>
    <w:rsid w:val="00013D80"/>
    <w:rsid w:val="000144B1"/>
    <w:rsid w:val="000155A8"/>
    <w:rsid w:val="00015A8E"/>
    <w:rsid w:val="00015C88"/>
    <w:rsid w:val="00021005"/>
    <w:rsid w:val="0002166E"/>
    <w:rsid w:val="00021E0D"/>
    <w:rsid w:val="000226E6"/>
    <w:rsid w:val="00022A3B"/>
    <w:rsid w:val="00022B36"/>
    <w:rsid w:val="00022EB9"/>
    <w:rsid w:val="00023173"/>
    <w:rsid w:val="00023702"/>
    <w:rsid w:val="000238FD"/>
    <w:rsid w:val="00023CCB"/>
    <w:rsid w:val="00024AB9"/>
    <w:rsid w:val="00024BB3"/>
    <w:rsid w:val="00024C5A"/>
    <w:rsid w:val="000252B4"/>
    <w:rsid w:val="00025F7C"/>
    <w:rsid w:val="00026300"/>
    <w:rsid w:val="000265CF"/>
    <w:rsid w:val="000265D0"/>
    <w:rsid w:val="000266F2"/>
    <w:rsid w:val="0002796E"/>
    <w:rsid w:val="00030B00"/>
    <w:rsid w:val="000310D1"/>
    <w:rsid w:val="00032CD0"/>
    <w:rsid w:val="00032CF3"/>
    <w:rsid w:val="00032E29"/>
    <w:rsid w:val="0003402A"/>
    <w:rsid w:val="00034B8E"/>
    <w:rsid w:val="00034DA0"/>
    <w:rsid w:val="00034FF0"/>
    <w:rsid w:val="00035377"/>
    <w:rsid w:val="00035BE9"/>
    <w:rsid w:val="00035FB5"/>
    <w:rsid w:val="000361E7"/>
    <w:rsid w:val="00036E53"/>
    <w:rsid w:val="0003715E"/>
    <w:rsid w:val="0003765B"/>
    <w:rsid w:val="00037752"/>
    <w:rsid w:val="00040064"/>
    <w:rsid w:val="00040E78"/>
    <w:rsid w:val="00041006"/>
    <w:rsid w:val="000414C0"/>
    <w:rsid w:val="00041A59"/>
    <w:rsid w:val="0004281F"/>
    <w:rsid w:val="0004301C"/>
    <w:rsid w:val="000439E6"/>
    <w:rsid w:val="000440E9"/>
    <w:rsid w:val="000442A9"/>
    <w:rsid w:val="00044556"/>
    <w:rsid w:val="00044AB6"/>
    <w:rsid w:val="00045165"/>
    <w:rsid w:val="00045770"/>
    <w:rsid w:val="000459DB"/>
    <w:rsid w:val="000465F5"/>
    <w:rsid w:val="00046842"/>
    <w:rsid w:val="00050C19"/>
    <w:rsid w:val="00050D2D"/>
    <w:rsid w:val="00050E1D"/>
    <w:rsid w:val="00050FB2"/>
    <w:rsid w:val="0005100D"/>
    <w:rsid w:val="00051204"/>
    <w:rsid w:val="00051F43"/>
    <w:rsid w:val="00052B21"/>
    <w:rsid w:val="00053331"/>
    <w:rsid w:val="000535C7"/>
    <w:rsid w:val="0005393F"/>
    <w:rsid w:val="00054041"/>
    <w:rsid w:val="00054C76"/>
    <w:rsid w:val="00055189"/>
    <w:rsid w:val="000552FE"/>
    <w:rsid w:val="00056452"/>
    <w:rsid w:val="000568ED"/>
    <w:rsid w:val="000575DF"/>
    <w:rsid w:val="00057DC3"/>
    <w:rsid w:val="000605E1"/>
    <w:rsid w:val="000606CC"/>
    <w:rsid w:val="000606D2"/>
    <w:rsid w:val="000608D6"/>
    <w:rsid w:val="0006090A"/>
    <w:rsid w:val="00061B08"/>
    <w:rsid w:val="00062374"/>
    <w:rsid w:val="00062B27"/>
    <w:rsid w:val="00062BEA"/>
    <w:rsid w:val="00062D17"/>
    <w:rsid w:val="00063330"/>
    <w:rsid w:val="00063790"/>
    <w:rsid w:val="00063D2D"/>
    <w:rsid w:val="00064C87"/>
    <w:rsid w:val="00064F0C"/>
    <w:rsid w:val="00064F62"/>
    <w:rsid w:val="000656F5"/>
    <w:rsid w:val="00065D51"/>
    <w:rsid w:val="00066B7E"/>
    <w:rsid w:val="00066C2B"/>
    <w:rsid w:val="00067510"/>
    <w:rsid w:val="0006792B"/>
    <w:rsid w:val="00067E17"/>
    <w:rsid w:val="00070575"/>
    <w:rsid w:val="00070911"/>
    <w:rsid w:val="00071AA5"/>
    <w:rsid w:val="00071B1A"/>
    <w:rsid w:val="00072EA5"/>
    <w:rsid w:val="0007312C"/>
    <w:rsid w:val="000731CD"/>
    <w:rsid w:val="00073399"/>
    <w:rsid w:val="000734E7"/>
    <w:rsid w:val="00073823"/>
    <w:rsid w:val="00075223"/>
    <w:rsid w:val="00075743"/>
    <w:rsid w:val="000758F9"/>
    <w:rsid w:val="00076017"/>
    <w:rsid w:val="000766CA"/>
    <w:rsid w:val="00077767"/>
    <w:rsid w:val="00077868"/>
    <w:rsid w:val="00077AE7"/>
    <w:rsid w:val="00077BA4"/>
    <w:rsid w:val="00077E3D"/>
    <w:rsid w:val="000800DA"/>
    <w:rsid w:val="00080852"/>
    <w:rsid w:val="00080F54"/>
    <w:rsid w:val="00081141"/>
    <w:rsid w:val="000812E8"/>
    <w:rsid w:val="000815BB"/>
    <w:rsid w:val="00081B9A"/>
    <w:rsid w:val="00081CDB"/>
    <w:rsid w:val="0008230D"/>
    <w:rsid w:val="0008249C"/>
    <w:rsid w:val="0008265E"/>
    <w:rsid w:val="00082C24"/>
    <w:rsid w:val="00083830"/>
    <w:rsid w:val="00083A3C"/>
    <w:rsid w:val="00083E0E"/>
    <w:rsid w:val="00084036"/>
    <w:rsid w:val="00084276"/>
    <w:rsid w:val="00084F62"/>
    <w:rsid w:val="00084FDC"/>
    <w:rsid w:val="00085129"/>
    <w:rsid w:val="000856D1"/>
    <w:rsid w:val="000856FA"/>
    <w:rsid w:val="00085E35"/>
    <w:rsid w:val="000862AA"/>
    <w:rsid w:val="00086605"/>
    <w:rsid w:val="000868D7"/>
    <w:rsid w:val="00086A47"/>
    <w:rsid w:val="00086C90"/>
    <w:rsid w:val="000878BB"/>
    <w:rsid w:val="000902CA"/>
    <w:rsid w:val="00090457"/>
    <w:rsid w:val="00090613"/>
    <w:rsid w:val="00090911"/>
    <w:rsid w:val="000910BA"/>
    <w:rsid w:val="000912C9"/>
    <w:rsid w:val="00092D4D"/>
    <w:rsid w:val="00093071"/>
    <w:rsid w:val="00094397"/>
    <w:rsid w:val="000946CE"/>
    <w:rsid w:val="00094B60"/>
    <w:rsid w:val="00094B8F"/>
    <w:rsid w:val="00094DB9"/>
    <w:rsid w:val="00094EDC"/>
    <w:rsid w:val="00095458"/>
    <w:rsid w:val="000955B3"/>
    <w:rsid w:val="00095CFD"/>
    <w:rsid w:val="00095D48"/>
    <w:rsid w:val="00095EAF"/>
    <w:rsid w:val="00096F50"/>
    <w:rsid w:val="00097B24"/>
    <w:rsid w:val="000A0384"/>
    <w:rsid w:val="000A08E0"/>
    <w:rsid w:val="000A0BE9"/>
    <w:rsid w:val="000A1A6F"/>
    <w:rsid w:val="000A23C7"/>
    <w:rsid w:val="000A292D"/>
    <w:rsid w:val="000A2C3C"/>
    <w:rsid w:val="000A3391"/>
    <w:rsid w:val="000A349C"/>
    <w:rsid w:val="000A351C"/>
    <w:rsid w:val="000A3917"/>
    <w:rsid w:val="000A39A5"/>
    <w:rsid w:val="000A41AE"/>
    <w:rsid w:val="000A4F53"/>
    <w:rsid w:val="000A5260"/>
    <w:rsid w:val="000A5BFA"/>
    <w:rsid w:val="000A67E8"/>
    <w:rsid w:val="000A70F1"/>
    <w:rsid w:val="000A74BE"/>
    <w:rsid w:val="000A75D5"/>
    <w:rsid w:val="000B0151"/>
    <w:rsid w:val="000B04E4"/>
    <w:rsid w:val="000B114D"/>
    <w:rsid w:val="000B1424"/>
    <w:rsid w:val="000B1B95"/>
    <w:rsid w:val="000B1F8D"/>
    <w:rsid w:val="000B2199"/>
    <w:rsid w:val="000B2524"/>
    <w:rsid w:val="000B2818"/>
    <w:rsid w:val="000B325C"/>
    <w:rsid w:val="000B34A9"/>
    <w:rsid w:val="000B36F3"/>
    <w:rsid w:val="000B3D7B"/>
    <w:rsid w:val="000B48D9"/>
    <w:rsid w:val="000B4B19"/>
    <w:rsid w:val="000B4B58"/>
    <w:rsid w:val="000B4C34"/>
    <w:rsid w:val="000B4D14"/>
    <w:rsid w:val="000B5C79"/>
    <w:rsid w:val="000B61B1"/>
    <w:rsid w:val="000B6A1E"/>
    <w:rsid w:val="000B7300"/>
    <w:rsid w:val="000C06CA"/>
    <w:rsid w:val="000C1FE6"/>
    <w:rsid w:val="000C28D1"/>
    <w:rsid w:val="000C32D2"/>
    <w:rsid w:val="000C34D9"/>
    <w:rsid w:val="000C4D53"/>
    <w:rsid w:val="000C521A"/>
    <w:rsid w:val="000C5B0E"/>
    <w:rsid w:val="000C5E5D"/>
    <w:rsid w:val="000C62C3"/>
    <w:rsid w:val="000C6A42"/>
    <w:rsid w:val="000C779F"/>
    <w:rsid w:val="000C77CD"/>
    <w:rsid w:val="000D03E8"/>
    <w:rsid w:val="000D111B"/>
    <w:rsid w:val="000D1472"/>
    <w:rsid w:val="000D1BF8"/>
    <w:rsid w:val="000D1C22"/>
    <w:rsid w:val="000D2D17"/>
    <w:rsid w:val="000D3303"/>
    <w:rsid w:val="000D38AA"/>
    <w:rsid w:val="000D3E1D"/>
    <w:rsid w:val="000D3E92"/>
    <w:rsid w:val="000D403D"/>
    <w:rsid w:val="000D4A9D"/>
    <w:rsid w:val="000D61BC"/>
    <w:rsid w:val="000D71F2"/>
    <w:rsid w:val="000D738A"/>
    <w:rsid w:val="000D74CC"/>
    <w:rsid w:val="000D7DCB"/>
    <w:rsid w:val="000D7EEE"/>
    <w:rsid w:val="000D7FDE"/>
    <w:rsid w:val="000E0D68"/>
    <w:rsid w:val="000E0F09"/>
    <w:rsid w:val="000E169F"/>
    <w:rsid w:val="000E1FEA"/>
    <w:rsid w:val="000E2E10"/>
    <w:rsid w:val="000E2FAB"/>
    <w:rsid w:val="000E327C"/>
    <w:rsid w:val="000E3A4B"/>
    <w:rsid w:val="000E3A51"/>
    <w:rsid w:val="000E4071"/>
    <w:rsid w:val="000E4775"/>
    <w:rsid w:val="000E5216"/>
    <w:rsid w:val="000E5326"/>
    <w:rsid w:val="000E5B6E"/>
    <w:rsid w:val="000E62BF"/>
    <w:rsid w:val="000E6E97"/>
    <w:rsid w:val="000E711D"/>
    <w:rsid w:val="000E7487"/>
    <w:rsid w:val="000E7B2F"/>
    <w:rsid w:val="000E7BEA"/>
    <w:rsid w:val="000E7F71"/>
    <w:rsid w:val="000F0997"/>
    <w:rsid w:val="000F20BF"/>
    <w:rsid w:val="000F2A52"/>
    <w:rsid w:val="000F3233"/>
    <w:rsid w:val="000F3670"/>
    <w:rsid w:val="000F3C70"/>
    <w:rsid w:val="000F42A7"/>
    <w:rsid w:val="000F4634"/>
    <w:rsid w:val="000F47C3"/>
    <w:rsid w:val="000F4A6E"/>
    <w:rsid w:val="000F4C51"/>
    <w:rsid w:val="000F64B4"/>
    <w:rsid w:val="000F6590"/>
    <w:rsid w:val="000F6D78"/>
    <w:rsid w:val="000F7C76"/>
    <w:rsid w:val="00100388"/>
    <w:rsid w:val="00100562"/>
    <w:rsid w:val="001009BE"/>
    <w:rsid w:val="00101DF6"/>
    <w:rsid w:val="001040B8"/>
    <w:rsid w:val="00104FAD"/>
    <w:rsid w:val="0010515F"/>
    <w:rsid w:val="00105410"/>
    <w:rsid w:val="001055A7"/>
    <w:rsid w:val="001055C3"/>
    <w:rsid w:val="0010654E"/>
    <w:rsid w:val="00106CC9"/>
    <w:rsid w:val="0010762D"/>
    <w:rsid w:val="00107D02"/>
    <w:rsid w:val="00107F82"/>
    <w:rsid w:val="00110988"/>
    <w:rsid w:val="0011246E"/>
    <w:rsid w:val="00112CCC"/>
    <w:rsid w:val="00114021"/>
    <w:rsid w:val="00114C1A"/>
    <w:rsid w:val="00114C3D"/>
    <w:rsid w:val="00115A06"/>
    <w:rsid w:val="00115B5D"/>
    <w:rsid w:val="00115F0F"/>
    <w:rsid w:val="00116C78"/>
    <w:rsid w:val="00117629"/>
    <w:rsid w:val="0012175D"/>
    <w:rsid w:val="00121814"/>
    <w:rsid w:val="00121AB6"/>
    <w:rsid w:val="00121D59"/>
    <w:rsid w:val="0012269B"/>
    <w:rsid w:val="001227B0"/>
    <w:rsid w:val="00122C6C"/>
    <w:rsid w:val="00122D61"/>
    <w:rsid w:val="00122F41"/>
    <w:rsid w:val="00123093"/>
    <w:rsid w:val="001230E6"/>
    <w:rsid w:val="0012371B"/>
    <w:rsid w:val="001246FF"/>
    <w:rsid w:val="00124CC9"/>
    <w:rsid w:val="00124E88"/>
    <w:rsid w:val="001252C7"/>
    <w:rsid w:val="00125A4F"/>
    <w:rsid w:val="00126EC3"/>
    <w:rsid w:val="0012765A"/>
    <w:rsid w:val="00127673"/>
    <w:rsid w:val="0013006A"/>
    <w:rsid w:val="00130B6A"/>
    <w:rsid w:val="00130D3B"/>
    <w:rsid w:val="001318AB"/>
    <w:rsid w:val="00133CE0"/>
    <w:rsid w:val="0013507B"/>
    <w:rsid w:val="001356B1"/>
    <w:rsid w:val="001356B4"/>
    <w:rsid w:val="00136991"/>
    <w:rsid w:val="00136A36"/>
    <w:rsid w:val="00136BFB"/>
    <w:rsid w:val="00136DB9"/>
    <w:rsid w:val="00137B44"/>
    <w:rsid w:val="00140A66"/>
    <w:rsid w:val="00140A7A"/>
    <w:rsid w:val="00140B9E"/>
    <w:rsid w:val="001411A4"/>
    <w:rsid w:val="0014128D"/>
    <w:rsid w:val="001412CC"/>
    <w:rsid w:val="00141518"/>
    <w:rsid w:val="001415E5"/>
    <w:rsid w:val="001420E6"/>
    <w:rsid w:val="001422EB"/>
    <w:rsid w:val="001434A0"/>
    <w:rsid w:val="0014354E"/>
    <w:rsid w:val="0014357C"/>
    <w:rsid w:val="0014399C"/>
    <w:rsid w:val="0014413B"/>
    <w:rsid w:val="00144150"/>
    <w:rsid w:val="00144E7D"/>
    <w:rsid w:val="00144F4A"/>
    <w:rsid w:val="001450BF"/>
    <w:rsid w:val="00145796"/>
    <w:rsid w:val="00146482"/>
    <w:rsid w:val="001468BA"/>
    <w:rsid w:val="00146BCC"/>
    <w:rsid w:val="001476B8"/>
    <w:rsid w:val="00151C53"/>
    <w:rsid w:val="001530A1"/>
    <w:rsid w:val="0015386C"/>
    <w:rsid w:val="00154011"/>
    <w:rsid w:val="0015410C"/>
    <w:rsid w:val="001549A3"/>
    <w:rsid w:val="00155266"/>
    <w:rsid w:val="00155DE1"/>
    <w:rsid w:val="0015636A"/>
    <w:rsid w:val="001565BA"/>
    <w:rsid w:val="00156B31"/>
    <w:rsid w:val="00156B58"/>
    <w:rsid w:val="00156C48"/>
    <w:rsid w:val="0015762F"/>
    <w:rsid w:val="00157FCF"/>
    <w:rsid w:val="0016006B"/>
    <w:rsid w:val="001601B2"/>
    <w:rsid w:val="001604B9"/>
    <w:rsid w:val="00160A20"/>
    <w:rsid w:val="00160AC0"/>
    <w:rsid w:val="0016211A"/>
    <w:rsid w:val="00162D00"/>
    <w:rsid w:val="00162D99"/>
    <w:rsid w:val="001633E4"/>
    <w:rsid w:val="00163869"/>
    <w:rsid w:val="00164336"/>
    <w:rsid w:val="00164576"/>
    <w:rsid w:val="001645FC"/>
    <w:rsid w:val="00164687"/>
    <w:rsid w:val="00164F89"/>
    <w:rsid w:val="001650FB"/>
    <w:rsid w:val="00165A43"/>
    <w:rsid w:val="00165BD5"/>
    <w:rsid w:val="00165E1F"/>
    <w:rsid w:val="00166573"/>
    <w:rsid w:val="0016694A"/>
    <w:rsid w:val="00166DFF"/>
    <w:rsid w:val="0016716D"/>
    <w:rsid w:val="0016719E"/>
    <w:rsid w:val="00167840"/>
    <w:rsid w:val="0016791C"/>
    <w:rsid w:val="0017038C"/>
    <w:rsid w:val="001705EE"/>
    <w:rsid w:val="00170B55"/>
    <w:rsid w:val="00170BB6"/>
    <w:rsid w:val="001712C8"/>
    <w:rsid w:val="00171779"/>
    <w:rsid w:val="00172909"/>
    <w:rsid w:val="00173D7D"/>
    <w:rsid w:val="001744CB"/>
    <w:rsid w:val="00174E0C"/>
    <w:rsid w:val="00175BBC"/>
    <w:rsid w:val="00175D5A"/>
    <w:rsid w:val="001765FA"/>
    <w:rsid w:val="00176EE6"/>
    <w:rsid w:val="00177189"/>
    <w:rsid w:val="0017783E"/>
    <w:rsid w:val="001778F2"/>
    <w:rsid w:val="00177A11"/>
    <w:rsid w:val="00177C34"/>
    <w:rsid w:val="0018008E"/>
    <w:rsid w:val="00180475"/>
    <w:rsid w:val="00180A12"/>
    <w:rsid w:val="00180D30"/>
    <w:rsid w:val="00180EDB"/>
    <w:rsid w:val="0018164C"/>
    <w:rsid w:val="0018173A"/>
    <w:rsid w:val="00182108"/>
    <w:rsid w:val="0018255A"/>
    <w:rsid w:val="00182BB8"/>
    <w:rsid w:val="00182CF4"/>
    <w:rsid w:val="00182DF6"/>
    <w:rsid w:val="00183C08"/>
    <w:rsid w:val="00184147"/>
    <w:rsid w:val="0018481A"/>
    <w:rsid w:val="001849D6"/>
    <w:rsid w:val="00184A87"/>
    <w:rsid w:val="00184FBD"/>
    <w:rsid w:val="00185307"/>
    <w:rsid w:val="001865A1"/>
    <w:rsid w:val="00186790"/>
    <w:rsid w:val="00186C64"/>
    <w:rsid w:val="00186D5E"/>
    <w:rsid w:val="00186F9C"/>
    <w:rsid w:val="00187070"/>
    <w:rsid w:val="00187968"/>
    <w:rsid w:val="00190175"/>
    <w:rsid w:val="00190E8F"/>
    <w:rsid w:val="0019156D"/>
    <w:rsid w:val="00192ACB"/>
    <w:rsid w:val="00192AF0"/>
    <w:rsid w:val="00193310"/>
    <w:rsid w:val="00193909"/>
    <w:rsid w:val="00193E87"/>
    <w:rsid w:val="00193F2D"/>
    <w:rsid w:val="001940EB"/>
    <w:rsid w:val="001946C2"/>
    <w:rsid w:val="00194B70"/>
    <w:rsid w:val="00194EA9"/>
    <w:rsid w:val="0019562A"/>
    <w:rsid w:val="00195B61"/>
    <w:rsid w:val="00195E20"/>
    <w:rsid w:val="0019728D"/>
    <w:rsid w:val="00197A74"/>
    <w:rsid w:val="00197CAA"/>
    <w:rsid w:val="001A03D5"/>
    <w:rsid w:val="001A08EB"/>
    <w:rsid w:val="001A0C63"/>
    <w:rsid w:val="001A0E9B"/>
    <w:rsid w:val="001A1C55"/>
    <w:rsid w:val="001A288F"/>
    <w:rsid w:val="001A2CAB"/>
    <w:rsid w:val="001A34CA"/>
    <w:rsid w:val="001A39F7"/>
    <w:rsid w:val="001A3CB0"/>
    <w:rsid w:val="001A3F80"/>
    <w:rsid w:val="001A49C8"/>
    <w:rsid w:val="001A4F2E"/>
    <w:rsid w:val="001A5055"/>
    <w:rsid w:val="001A5D50"/>
    <w:rsid w:val="001A65DC"/>
    <w:rsid w:val="001A6A3C"/>
    <w:rsid w:val="001A6CF9"/>
    <w:rsid w:val="001A7812"/>
    <w:rsid w:val="001B03D6"/>
    <w:rsid w:val="001B0A9E"/>
    <w:rsid w:val="001B15FD"/>
    <w:rsid w:val="001B1A99"/>
    <w:rsid w:val="001B2617"/>
    <w:rsid w:val="001B29AE"/>
    <w:rsid w:val="001B2A02"/>
    <w:rsid w:val="001B2AE4"/>
    <w:rsid w:val="001B2B92"/>
    <w:rsid w:val="001B310E"/>
    <w:rsid w:val="001B363B"/>
    <w:rsid w:val="001B3A48"/>
    <w:rsid w:val="001B3F42"/>
    <w:rsid w:val="001B4B26"/>
    <w:rsid w:val="001B4DC6"/>
    <w:rsid w:val="001B4E0D"/>
    <w:rsid w:val="001B5169"/>
    <w:rsid w:val="001B52BF"/>
    <w:rsid w:val="001B55EB"/>
    <w:rsid w:val="001B64F7"/>
    <w:rsid w:val="001B670C"/>
    <w:rsid w:val="001B69B7"/>
    <w:rsid w:val="001B6BAE"/>
    <w:rsid w:val="001B774C"/>
    <w:rsid w:val="001B7D28"/>
    <w:rsid w:val="001C02BA"/>
    <w:rsid w:val="001C0370"/>
    <w:rsid w:val="001C0886"/>
    <w:rsid w:val="001C0F1B"/>
    <w:rsid w:val="001C1425"/>
    <w:rsid w:val="001C1774"/>
    <w:rsid w:val="001C383B"/>
    <w:rsid w:val="001C3CED"/>
    <w:rsid w:val="001C420E"/>
    <w:rsid w:val="001C528E"/>
    <w:rsid w:val="001C560B"/>
    <w:rsid w:val="001C56C3"/>
    <w:rsid w:val="001C590A"/>
    <w:rsid w:val="001C5FBF"/>
    <w:rsid w:val="001C62EB"/>
    <w:rsid w:val="001C6E37"/>
    <w:rsid w:val="001C702A"/>
    <w:rsid w:val="001C7644"/>
    <w:rsid w:val="001D05DE"/>
    <w:rsid w:val="001D1087"/>
    <w:rsid w:val="001D10BD"/>
    <w:rsid w:val="001D15D9"/>
    <w:rsid w:val="001D17AE"/>
    <w:rsid w:val="001D19C0"/>
    <w:rsid w:val="001D1FB1"/>
    <w:rsid w:val="001D2068"/>
    <w:rsid w:val="001D320A"/>
    <w:rsid w:val="001D3674"/>
    <w:rsid w:val="001D40BC"/>
    <w:rsid w:val="001D4596"/>
    <w:rsid w:val="001D482C"/>
    <w:rsid w:val="001D4C4A"/>
    <w:rsid w:val="001D4CF0"/>
    <w:rsid w:val="001D514B"/>
    <w:rsid w:val="001D5364"/>
    <w:rsid w:val="001D567A"/>
    <w:rsid w:val="001D5844"/>
    <w:rsid w:val="001D5ECE"/>
    <w:rsid w:val="001D6273"/>
    <w:rsid w:val="001D64FE"/>
    <w:rsid w:val="001D761F"/>
    <w:rsid w:val="001D7ED7"/>
    <w:rsid w:val="001E0B9F"/>
    <w:rsid w:val="001E1FC4"/>
    <w:rsid w:val="001E26F3"/>
    <w:rsid w:val="001E2EDD"/>
    <w:rsid w:val="001E3030"/>
    <w:rsid w:val="001E3106"/>
    <w:rsid w:val="001E3D92"/>
    <w:rsid w:val="001E3E42"/>
    <w:rsid w:val="001E4CFC"/>
    <w:rsid w:val="001E4DD7"/>
    <w:rsid w:val="001E510A"/>
    <w:rsid w:val="001E57EE"/>
    <w:rsid w:val="001E5CF1"/>
    <w:rsid w:val="001E5EAA"/>
    <w:rsid w:val="001E6087"/>
    <w:rsid w:val="001E63DA"/>
    <w:rsid w:val="001E6808"/>
    <w:rsid w:val="001E6996"/>
    <w:rsid w:val="001E6B3B"/>
    <w:rsid w:val="001E7B59"/>
    <w:rsid w:val="001F0057"/>
    <w:rsid w:val="001F01D2"/>
    <w:rsid w:val="001F0349"/>
    <w:rsid w:val="001F0522"/>
    <w:rsid w:val="001F099A"/>
    <w:rsid w:val="001F11D1"/>
    <w:rsid w:val="001F1636"/>
    <w:rsid w:val="001F1C56"/>
    <w:rsid w:val="001F21C5"/>
    <w:rsid w:val="001F226E"/>
    <w:rsid w:val="001F2622"/>
    <w:rsid w:val="001F26C7"/>
    <w:rsid w:val="001F2724"/>
    <w:rsid w:val="001F3C64"/>
    <w:rsid w:val="001F3F4D"/>
    <w:rsid w:val="001F4730"/>
    <w:rsid w:val="001F4BD4"/>
    <w:rsid w:val="001F5346"/>
    <w:rsid w:val="001F5430"/>
    <w:rsid w:val="001F5762"/>
    <w:rsid w:val="001F5AD6"/>
    <w:rsid w:val="001F6621"/>
    <w:rsid w:val="001F6D2B"/>
    <w:rsid w:val="001F70CE"/>
    <w:rsid w:val="001F734E"/>
    <w:rsid w:val="001F74D9"/>
    <w:rsid w:val="00200619"/>
    <w:rsid w:val="00200B5B"/>
    <w:rsid w:val="00200CAD"/>
    <w:rsid w:val="00201365"/>
    <w:rsid w:val="0020181F"/>
    <w:rsid w:val="00202FF1"/>
    <w:rsid w:val="0020360B"/>
    <w:rsid w:val="0020374A"/>
    <w:rsid w:val="00203D44"/>
    <w:rsid w:val="00203EA3"/>
    <w:rsid w:val="00204017"/>
    <w:rsid w:val="002040ED"/>
    <w:rsid w:val="00204685"/>
    <w:rsid w:val="002047C6"/>
    <w:rsid w:val="00204A60"/>
    <w:rsid w:val="00204C02"/>
    <w:rsid w:val="0020512D"/>
    <w:rsid w:val="0020518A"/>
    <w:rsid w:val="00205E3C"/>
    <w:rsid w:val="002065F7"/>
    <w:rsid w:val="00206A4D"/>
    <w:rsid w:val="00206ACD"/>
    <w:rsid w:val="00206DB1"/>
    <w:rsid w:val="00207419"/>
    <w:rsid w:val="00207538"/>
    <w:rsid w:val="00210363"/>
    <w:rsid w:val="00210452"/>
    <w:rsid w:val="0021086F"/>
    <w:rsid w:val="002112D8"/>
    <w:rsid w:val="00211731"/>
    <w:rsid w:val="00211C6C"/>
    <w:rsid w:val="002120C3"/>
    <w:rsid w:val="002126E7"/>
    <w:rsid w:val="00212E9E"/>
    <w:rsid w:val="0021317C"/>
    <w:rsid w:val="002133FA"/>
    <w:rsid w:val="0021355F"/>
    <w:rsid w:val="00213F01"/>
    <w:rsid w:val="00213FC3"/>
    <w:rsid w:val="00214395"/>
    <w:rsid w:val="002143DC"/>
    <w:rsid w:val="002143FD"/>
    <w:rsid w:val="00214CB1"/>
    <w:rsid w:val="00214D4C"/>
    <w:rsid w:val="002167B4"/>
    <w:rsid w:val="00216CDB"/>
    <w:rsid w:val="002173DA"/>
    <w:rsid w:val="0022074B"/>
    <w:rsid w:val="00220A79"/>
    <w:rsid w:val="00221AC5"/>
    <w:rsid w:val="00221D98"/>
    <w:rsid w:val="002220BD"/>
    <w:rsid w:val="002250B5"/>
    <w:rsid w:val="0022591D"/>
    <w:rsid w:val="00226596"/>
    <w:rsid w:val="00226BA1"/>
    <w:rsid w:val="00226D1B"/>
    <w:rsid w:val="0022731B"/>
    <w:rsid w:val="0022786D"/>
    <w:rsid w:val="00227C5E"/>
    <w:rsid w:val="002301D8"/>
    <w:rsid w:val="00230B61"/>
    <w:rsid w:val="00230C1D"/>
    <w:rsid w:val="0023141D"/>
    <w:rsid w:val="00231D05"/>
    <w:rsid w:val="002322F1"/>
    <w:rsid w:val="00232899"/>
    <w:rsid w:val="00232FBC"/>
    <w:rsid w:val="002333EF"/>
    <w:rsid w:val="002335CA"/>
    <w:rsid w:val="00233B6F"/>
    <w:rsid w:val="00233E42"/>
    <w:rsid w:val="00234485"/>
    <w:rsid w:val="002344E5"/>
    <w:rsid w:val="00234893"/>
    <w:rsid w:val="00234F3E"/>
    <w:rsid w:val="00236AC4"/>
    <w:rsid w:val="00236D2E"/>
    <w:rsid w:val="0023707C"/>
    <w:rsid w:val="002372F6"/>
    <w:rsid w:val="00237512"/>
    <w:rsid w:val="0023766D"/>
    <w:rsid w:val="0023770E"/>
    <w:rsid w:val="00237725"/>
    <w:rsid w:val="00237950"/>
    <w:rsid w:val="00237994"/>
    <w:rsid w:val="002400F6"/>
    <w:rsid w:val="00240BEC"/>
    <w:rsid w:val="00240C33"/>
    <w:rsid w:val="00240E71"/>
    <w:rsid w:val="00241056"/>
    <w:rsid w:val="00241562"/>
    <w:rsid w:val="00241680"/>
    <w:rsid w:val="0024179E"/>
    <w:rsid w:val="00241901"/>
    <w:rsid w:val="00242327"/>
    <w:rsid w:val="00242FBD"/>
    <w:rsid w:val="00243025"/>
    <w:rsid w:val="00243616"/>
    <w:rsid w:val="002436C7"/>
    <w:rsid w:val="0024372D"/>
    <w:rsid w:val="002444C0"/>
    <w:rsid w:val="00244828"/>
    <w:rsid w:val="00245147"/>
    <w:rsid w:val="002465D6"/>
    <w:rsid w:val="00246ADB"/>
    <w:rsid w:val="00246CBC"/>
    <w:rsid w:val="00246FDE"/>
    <w:rsid w:val="00247001"/>
    <w:rsid w:val="00247896"/>
    <w:rsid w:val="00247C7C"/>
    <w:rsid w:val="00250410"/>
    <w:rsid w:val="002507D3"/>
    <w:rsid w:val="00250B24"/>
    <w:rsid w:val="00250C56"/>
    <w:rsid w:val="00250DD0"/>
    <w:rsid w:val="00250FA7"/>
    <w:rsid w:val="0025102A"/>
    <w:rsid w:val="00251A1A"/>
    <w:rsid w:val="00251E31"/>
    <w:rsid w:val="00252618"/>
    <w:rsid w:val="00252667"/>
    <w:rsid w:val="002534F1"/>
    <w:rsid w:val="0025361E"/>
    <w:rsid w:val="0025379E"/>
    <w:rsid w:val="002542F2"/>
    <w:rsid w:val="00254C02"/>
    <w:rsid w:val="00254E19"/>
    <w:rsid w:val="00255148"/>
    <w:rsid w:val="00255480"/>
    <w:rsid w:val="00255E9F"/>
    <w:rsid w:val="0025639F"/>
    <w:rsid w:val="002564AC"/>
    <w:rsid w:val="00257AED"/>
    <w:rsid w:val="002602F1"/>
    <w:rsid w:val="002604C1"/>
    <w:rsid w:val="00260C5B"/>
    <w:rsid w:val="00261420"/>
    <w:rsid w:val="002622DF"/>
    <w:rsid w:val="00262D93"/>
    <w:rsid w:val="00262F32"/>
    <w:rsid w:val="0026349B"/>
    <w:rsid w:val="00263B8E"/>
    <w:rsid w:val="00263DC2"/>
    <w:rsid w:val="0026416F"/>
    <w:rsid w:val="00264937"/>
    <w:rsid w:val="00265475"/>
    <w:rsid w:val="002655FB"/>
    <w:rsid w:val="00265BC3"/>
    <w:rsid w:val="00265EAE"/>
    <w:rsid w:val="002665D1"/>
    <w:rsid w:val="002667F0"/>
    <w:rsid w:val="002674CE"/>
    <w:rsid w:val="0027072F"/>
    <w:rsid w:val="0027192D"/>
    <w:rsid w:val="00271CCC"/>
    <w:rsid w:val="00272139"/>
    <w:rsid w:val="002724DC"/>
    <w:rsid w:val="0027263A"/>
    <w:rsid w:val="00272E8A"/>
    <w:rsid w:val="00273722"/>
    <w:rsid w:val="00273A0B"/>
    <w:rsid w:val="00273FDC"/>
    <w:rsid w:val="00274379"/>
    <w:rsid w:val="00274DAC"/>
    <w:rsid w:val="002750C4"/>
    <w:rsid w:val="002755D4"/>
    <w:rsid w:val="00275D99"/>
    <w:rsid w:val="002763C0"/>
    <w:rsid w:val="00277B35"/>
    <w:rsid w:val="00277F30"/>
    <w:rsid w:val="00280083"/>
    <w:rsid w:val="002801A1"/>
    <w:rsid w:val="00280343"/>
    <w:rsid w:val="00281121"/>
    <w:rsid w:val="0028122E"/>
    <w:rsid w:val="002817FE"/>
    <w:rsid w:val="00283BB8"/>
    <w:rsid w:val="00283F6B"/>
    <w:rsid w:val="00283FDE"/>
    <w:rsid w:val="00284285"/>
    <w:rsid w:val="00284D7C"/>
    <w:rsid w:val="00284F52"/>
    <w:rsid w:val="00285277"/>
    <w:rsid w:val="00285437"/>
    <w:rsid w:val="002856F9"/>
    <w:rsid w:val="00285ABC"/>
    <w:rsid w:val="00285C41"/>
    <w:rsid w:val="00286517"/>
    <w:rsid w:val="0028664D"/>
    <w:rsid w:val="00286B07"/>
    <w:rsid w:val="00290178"/>
    <w:rsid w:val="00290E2A"/>
    <w:rsid w:val="00290E72"/>
    <w:rsid w:val="002922AF"/>
    <w:rsid w:val="00292AA4"/>
    <w:rsid w:val="00292B41"/>
    <w:rsid w:val="00292F20"/>
    <w:rsid w:val="002933AB"/>
    <w:rsid w:val="0029381B"/>
    <w:rsid w:val="00293902"/>
    <w:rsid w:val="00293D47"/>
    <w:rsid w:val="00294294"/>
    <w:rsid w:val="00294799"/>
    <w:rsid w:val="00294F77"/>
    <w:rsid w:val="00295040"/>
    <w:rsid w:val="00295788"/>
    <w:rsid w:val="00295A59"/>
    <w:rsid w:val="00295A81"/>
    <w:rsid w:val="0029639D"/>
    <w:rsid w:val="0029663C"/>
    <w:rsid w:val="00296830"/>
    <w:rsid w:val="00297085"/>
    <w:rsid w:val="002971A6"/>
    <w:rsid w:val="00297414"/>
    <w:rsid w:val="002977D6"/>
    <w:rsid w:val="00297984"/>
    <w:rsid w:val="00297C0E"/>
    <w:rsid w:val="00297C49"/>
    <w:rsid w:val="00297C6A"/>
    <w:rsid w:val="002A0394"/>
    <w:rsid w:val="002A0D58"/>
    <w:rsid w:val="002A0E58"/>
    <w:rsid w:val="002A1986"/>
    <w:rsid w:val="002A2A1B"/>
    <w:rsid w:val="002A30A9"/>
    <w:rsid w:val="002A4271"/>
    <w:rsid w:val="002A485A"/>
    <w:rsid w:val="002A50EC"/>
    <w:rsid w:val="002A55D8"/>
    <w:rsid w:val="002A60F8"/>
    <w:rsid w:val="002A6CE5"/>
    <w:rsid w:val="002A7525"/>
    <w:rsid w:val="002B0824"/>
    <w:rsid w:val="002B0DF9"/>
    <w:rsid w:val="002B0F3A"/>
    <w:rsid w:val="002B12CC"/>
    <w:rsid w:val="002B2161"/>
    <w:rsid w:val="002B2301"/>
    <w:rsid w:val="002B2ACB"/>
    <w:rsid w:val="002B2BF5"/>
    <w:rsid w:val="002B3189"/>
    <w:rsid w:val="002B36C3"/>
    <w:rsid w:val="002B3EFE"/>
    <w:rsid w:val="002B4348"/>
    <w:rsid w:val="002B4442"/>
    <w:rsid w:val="002B48DA"/>
    <w:rsid w:val="002B555F"/>
    <w:rsid w:val="002B6080"/>
    <w:rsid w:val="002B6289"/>
    <w:rsid w:val="002B7D94"/>
    <w:rsid w:val="002C041D"/>
    <w:rsid w:val="002C0549"/>
    <w:rsid w:val="002C0874"/>
    <w:rsid w:val="002C0DAD"/>
    <w:rsid w:val="002C10CA"/>
    <w:rsid w:val="002C1AD2"/>
    <w:rsid w:val="002C1C18"/>
    <w:rsid w:val="002C20E7"/>
    <w:rsid w:val="002C2794"/>
    <w:rsid w:val="002C368D"/>
    <w:rsid w:val="002C3897"/>
    <w:rsid w:val="002C38C2"/>
    <w:rsid w:val="002C3E52"/>
    <w:rsid w:val="002C4381"/>
    <w:rsid w:val="002C4994"/>
    <w:rsid w:val="002C50B9"/>
    <w:rsid w:val="002C5163"/>
    <w:rsid w:val="002C6C06"/>
    <w:rsid w:val="002C70C3"/>
    <w:rsid w:val="002C71F4"/>
    <w:rsid w:val="002C7A1F"/>
    <w:rsid w:val="002C7B6A"/>
    <w:rsid w:val="002D237B"/>
    <w:rsid w:val="002D2EA4"/>
    <w:rsid w:val="002D3438"/>
    <w:rsid w:val="002D38AB"/>
    <w:rsid w:val="002D38DB"/>
    <w:rsid w:val="002D3A7C"/>
    <w:rsid w:val="002D3B60"/>
    <w:rsid w:val="002D4720"/>
    <w:rsid w:val="002D4C14"/>
    <w:rsid w:val="002D4C29"/>
    <w:rsid w:val="002D5404"/>
    <w:rsid w:val="002D5E31"/>
    <w:rsid w:val="002D693C"/>
    <w:rsid w:val="002D7755"/>
    <w:rsid w:val="002D7AA2"/>
    <w:rsid w:val="002E0863"/>
    <w:rsid w:val="002E09E0"/>
    <w:rsid w:val="002E0E27"/>
    <w:rsid w:val="002E123C"/>
    <w:rsid w:val="002E1BCA"/>
    <w:rsid w:val="002E1BE4"/>
    <w:rsid w:val="002E1D92"/>
    <w:rsid w:val="002E2129"/>
    <w:rsid w:val="002E2844"/>
    <w:rsid w:val="002E28A2"/>
    <w:rsid w:val="002E3566"/>
    <w:rsid w:val="002E3E16"/>
    <w:rsid w:val="002E43C4"/>
    <w:rsid w:val="002E4641"/>
    <w:rsid w:val="002E4CC2"/>
    <w:rsid w:val="002E4CF1"/>
    <w:rsid w:val="002E599A"/>
    <w:rsid w:val="002E63D0"/>
    <w:rsid w:val="002E6791"/>
    <w:rsid w:val="002E67AB"/>
    <w:rsid w:val="002E6823"/>
    <w:rsid w:val="002E6833"/>
    <w:rsid w:val="002E6D5B"/>
    <w:rsid w:val="002E75F8"/>
    <w:rsid w:val="002F01A9"/>
    <w:rsid w:val="002F028D"/>
    <w:rsid w:val="002F0375"/>
    <w:rsid w:val="002F061F"/>
    <w:rsid w:val="002F1C3A"/>
    <w:rsid w:val="002F2061"/>
    <w:rsid w:val="002F25D9"/>
    <w:rsid w:val="002F278F"/>
    <w:rsid w:val="002F30A9"/>
    <w:rsid w:val="002F39FC"/>
    <w:rsid w:val="002F3AE4"/>
    <w:rsid w:val="002F43AA"/>
    <w:rsid w:val="002F5239"/>
    <w:rsid w:val="002F5264"/>
    <w:rsid w:val="002F58AB"/>
    <w:rsid w:val="002F634D"/>
    <w:rsid w:val="002F69C6"/>
    <w:rsid w:val="002F7BDB"/>
    <w:rsid w:val="0030015B"/>
    <w:rsid w:val="003004A9"/>
    <w:rsid w:val="00300D28"/>
    <w:rsid w:val="00301C12"/>
    <w:rsid w:val="00301D8C"/>
    <w:rsid w:val="00302B3D"/>
    <w:rsid w:val="00303392"/>
    <w:rsid w:val="0030362A"/>
    <w:rsid w:val="003037C4"/>
    <w:rsid w:val="003039C3"/>
    <w:rsid w:val="00303F81"/>
    <w:rsid w:val="0030454E"/>
    <w:rsid w:val="00304BEA"/>
    <w:rsid w:val="00305808"/>
    <w:rsid w:val="00305BF6"/>
    <w:rsid w:val="00305F76"/>
    <w:rsid w:val="00306251"/>
    <w:rsid w:val="00306254"/>
    <w:rsid w:val="0030697A"/>
    <w:rsid w:val="00307861"/>
    <w:rsid w:val="00307BB9"/>
    <w:rsid w:val="00307E21"/>
    <w:rsid w:val="00307F81"/>
    <w:rsid w:val="003104A1"/>
    <w:rsid w:val="003118D4"/>
    <w:rsid w:val="00311AC0"/>
    <w:rsid w:val="00312082"/>
    <w:rsid w:val="0031261B"/>
    <w:rsid w:val="00312B46"/>
    <w:rsid w:val="00312E5E"/>
    <w:rsid w:val="00313089"/>
    <w:rsid w:val="0031320E"/>
    <w:rsid w:val="003132D9"/>
    <w:rsid w:val="0031342A"/>
    <w:rsid w:val="0031367E"/>
    <w:rsid w:val="003137F4"/>
    <w:rsid w:val="00313AE4"/>
    <w:rsid w:val="00313C51"/>
    <w:rsid w:val="00314101"/>
    <w:rsid w:val="00314376"/>
    <w:rsid w:val="00315215"/>
    <w:rsid w:val="00315542"/>
    <w:rsid w:val="003159B4"/>
    <w:rsid w:val="0031677A"/>
    <w:rsid w:val="003167A6"/>
    <w:rsid w:val="00316AE8"/>
    <w:rsid w:val="00316FB3"/>
    <w:rsid w:val="0031745F"/>
    <w:rsid w:val="0031792E"/>
    <w:rsid w:val="0032008B"/>
    <w:rsid w:val="00320940"/>
    <w:rsid w:val="0032094A"/>
    <w:rsid w:val="00320970"/>
    <w:rsid w:val="00320C04"/>
    <w:rsid w:val="00321988"/>
    <w:rsid w:val="00321AEA"/>
    <w:rsid w:val="003226FF"/>
    <w:rsid w:val="00322C26"/>
    <w:rsid w:val="003234C6"/>
    <w:rsid w:val="003238FD"/>
    <w:rsid w:val="00323C29"/>
    <w:rsid w:val="003244BC"/>
    <w:rsid w:val="00324E76"/>
    <w:rsid w:val="00324F48"/>
    <w:rsid w:val="003251AE"/>
    <w:rsid w:val="003254DF"/>
    <w:rsid w:val="0032556E"/>
    <w:rsid w:val="003268D8"/>
    <w:rsid w:val="00326FEA"/>
    <w:rsid w:val="003271BF"/>
    <w:rsid w:val="00327A5C"/>
    <w:rsid w:val="003303E8"/>
    <w:rsid w:val="00330AB9"/>
    <w:rsid w:val="003315EA"/>
    <w:rsid w:val="003326B8"/>
    <w:rsid w:val="00332748"/>
    <w:rsid w:val="0033275F"/>
    <w:rsid w:val="00332A26"/>
    <w:rsid w:val="00332A37"/>
    <w:rsid w:val="00332E38"/>
    <w:rsid w:val="00333479"/>
    <w:rsid w:val="00333638"/>
    <w:rsid w:val="003339E4"/>
    <w:rsid w:val="00333C7C"/>
    <w:rsid w:val="0033489E"/>
    <w:rsid w:val="00335A79"/>
    <w:rsid w:val="00335B69"/>
    <w:rsid w:val="00335F2F"/>
    <w:rsid w:val="003363E6"/>
    <w:rsid w:val="0033646D"/>
    <w:rsid w:val="00336D4C"/>
    <w:rsid w:val="00336FD9"/>
    <w:rsid w:val="003378A4"/>
    <w:rsid w:val="0034020E"/>
    <w:rsid w:val="00340E74"/>
    <w:rsid w:val="003412B8"/>
    <w:rsid w:val="003413AC"/>
    <w:rsid w:val="003416F2"/>
    <w:rsid w:val="00341B64"/>
    <w:rsid w:val="003423FF"/>
    <w:rsid w:val="00342C00"/>
    <w:rsid w:val="00343388"/>
    <w:rsid w:val="003434ED"/>
    <w:rsid w:val="00343A89"/>
    <w:rsid w:val="00343AD2"/>
    <w:rsid w:val="003442D3"/>
    <w:rsid w:val="003446B7"/>
    <w:rsid w:val="0034488B"/>
    <w:rsid w:val="00344D17"/>
    <w:rsid w:val="00346100"/>
    <w:rsid w:val="003473CF"/>
    <w:rsid w:val="00350216"/>
    <w:rsid w:val="00350338"/>
    <w:rsid w:val="00350748"/>
    <w:rsid w:val="003514EB"/>
    <w:rsid w:val="00351670"/>
    <w:rsid w:val="003516E7"/>
    <w:rsid w:val="00351A25"/>
    <w:rsid w:val="00351CAE"/>
    <w:rsid w:val="003522E9"/>
    <w:rsid w:val="003530B8"/>
    <w:rsid w:val="00353885"/>
    <w:rsid w:val="00353A8A"/>
    <w:rsid w:val="00353EF6"/>
    <w:rsid w:val="00354D5B"/>
    <w:rsid w:val="00354F16"/>
    <w:rsid w:val="00356849"/>
    <w:rsid w:val="00356D59"/>
    <w:rsid w:val="00356E43"/>
    <w:rsid w:val="00356E70"/>
    <w:rsid w:val="0035791D"/>
    <w:rsid w:val="00357A37"/>
    <w:rsid w:val="00360D1B"/>
    <w:rsid w:val="00361737"/>
    <w:rsid w:val="003625FC"/>
    <w:rsid w:val="003626B6"/>
    <w:rsid w:val="00363216"/>
    <w:rsid w:val="00363EFB"/>
    <w:rsid w:val="003646BD"/>
    <w:rsid w:val="003647BB"/>
    <w:rsid w:val="00364A4F"/>
    <w:rsid w:val="0036574A"/>
    <w:rsid w:val="00366728"/>
    <w:rsid w:val="00366792"/>
    <w:rsid w:val="00366AA0"/>
    <w:rsid w:val="003670E5"/>
    <w:rsid w:val="003671F0"/>
    <w:rsid w:val="00367AE2"/>
    <w:rsid w:val="00367AEA"/>
    <w:rsid w:val="00367E38"/>
    <w:rsid w:val="00370791"/>
    <w:rsid w:val="00370B92"/>
    <w:rsid w:val="00370BE6"/>
    <w:rsid w:val="00372D32"/>
    <w:rsid w:val="00373452"/>
    <w:rsid w:val="00373465"/>
    <w:rsid w:val="00373578"/>
    <w:rsid w:val="00373A3B"/>
    <w:rsid w:val="00373A53"/>
    <w:rsid w:val="00373D9F"/>
    <w:rsid w:val="00373F70"/>
    <w:rsid w:val="00376336"/>
    <w:rsid w:val="00376504"/>
    <w:rsid w:val="00376D5D"/>
    <w:rsid w:val="0037747A"/>
    <w:rsid w:val="00377BB3"/>
    <w:rsid w:val="00380406"/>
    <w:rsid w:val="00380651"/>
    <w:rsid w:val="00380BDD"/>
    <w:rsid w:val="00380C6A"/>
    <w:rsid w:val="00381038"/>
    <w:rsid w:val="003824D1"/>
    <w:rsid w:val="003829C2"/>
    <w:rsid w:val="00382A3B"/>
    <w:rsid w:val="00382AD8"/>
    <w:rsid w:val="0038319C"/>
    <w:rsid w:val="00383541"/>
    <w:rsid w:val="0038382A"/>
    <w:rsid w:val="00383974"/>
    <w:rsid w:val="00383BDA"/>
    <w:rsid w:val="00383F5F"/>
    <w:rsid w:val="00383F74"/>
    <w:rsid w:val="0038469F"/>
    <w:rsid w:val="00384EAA"/>
    <w:rsid w:val="003855BB"/>
    <w:rsid w:val="0038629B"/>
    <w:rsid w:val="0038658F"/>
    <w:rsid w:val="00386F5A"/>
    <w:rsid w:val="00387032"/>
    <w:rsid w:val="00387C09"/>
    <w:rsid w:val="00390323"/>
    <w:rsid w:val="0039060E"/>
    <w:rsid w:val="003909B1"/>
    <w:rsid w:val="003913F5"/>
    <w:rsid w:val="00391FCF"/>
    <w:rsid w:val="00392416"/>
    <w:rsid w:val="00392474"/>
    <w:rsid w:val="003928C1"/>
    <w:rsid w:val="003928FE"/>
    <w:rsid w:val="00393B72"/>
    <w:rsid w:val="00393F63"/>
    <w:rsid w:val="0039485F"/>
    <w:rsid w:val="00394BD7"/>
    <w:rsid w:val="00394C3B"/>
    <w:rsid w:val="00395634"/>
    <w:rsid w:val="00395DFC"/>
    <w:rsid w:val="00395EB4"/>
    <w:rsid w:val="0039620E"/>
    <w:rsid w:val="003966AD"/>
    <w:rsid w:val="00396DA2"/>
    <w:rsid w:val="00396E81"/>
    <w:rsid w:val="00396EC2"/>
    <w:rsid w:val="0039717F"/>
    <w:rsid w:val="003A05AC"/>
    <w:rsid w:val="003A0EA8"/>
    <w:rsid w:val="003A1DBC"/>
    <w:rsid w:val="003A1EFD"/>
    <w:rsid w:val="003A20CF"/>
    <w:rsid w:val="003A2CE7"/>
    <w:rsid w:val="003A2F0C"/>
    <w:rsid w:val="003A330C"/>
    <w:rsid w:val="003A33AA"/>
    <w:rsid w:val="003A4F76"/>
    <w:rsid w:val="003A584E"/>
    <w:rsid w:val="003A6BC4"/>
    <w:rsid w:val="003A73BF"/>
    <w:rsid w:val="003A7ABD"/>
    <w:rsid w:val="003A7D56"/>
    <w:rsid w:val="003B0A16"/>
    <w:rsid w:val="003B0C3A"/>
    <w:rsid w:val="003B0E38"/>
    <w:rsid w:val="003B136D"/>
    <w:rsid w:val="003B1A64"/>
    <w:rsid w:val="003B1BA3"/>
    <w:rsid w:val="003B2087"/>
    <w:rsid w:val="003B262D"/>
    <w:rsid w:val="003B5F3B"/>
    <w:rsid w:val="003B6BC0"/>
    <w:rsid w:val="003B7432"/>
    <w:rsid w:val="003B7659"/>
    <w:rsid w:val="003B7A23"/>
    <w:rsid w:val="003C03EA"/>
    <w:rsid w:val="003C081E"/>
    <w:rsid w:val="003C0995"/>
    <w:rsid w:val="003C146D"/>
    <w:rsid w:val="003C1CDE"/>
    <w:rsid w:val="003C1DA0"/>
    <w:rsid w:val="003C21AF"/>
    <w:rsid w:val="003C2288"/>
    <w:rsid w:val="003C2D66"/>
    <w:rsid w:val="003C3316"/>
    <w:rsid w:val="003C346F"/>
    <w:rsid w:val="003C3B70"/>
    <w:rsid w:val="003C428F"/>
    <w:rsid w:val="003C4948"/>
    <w:rsid w:val="003C5A58"/>
    <w:rsid w:val="003C6293"/>
    <w:rsid w:val="003C6417"/>
    <w:rsid w:val="003C71ED"/>
    <w:rsid w:val="003C7281"/>
    <w:rsid w:val="003C7ECF"/>
    <w:rsid w:val="003C7EE9"/>
    <w:rsid w:val="003D03EA"/>
    <w:rsid w:val="003D1D95"/>
    <w:rsid w:val="003D2428"/>
    <w:rsid w:val="003D30D6"/>
    <w:rsid w:val="003D5128"/>
    <w:rsid w:val="003D5A41"/>
    <w:rsid w:val="003D6318"/>
    <w:rsid w:val="003D65AA"/>
    <w:rsid w:val="003D665A"/>
    <w:rsid w:val="003D68DA"/>
    <w:rsid w:val="003D6B99"/>
    <w:rsid w:val="003E02D4"/>
    <w:rsid w:val="003E07A1"/>
    <w:rsid w:val="003E102C"/>
    <w:rsid w:val="003E1C21"/>
    <w:rsid w:val="003E20EA"/>
    <w:rsid w:val="003E2140"/>
    <w:rsid w:val="003E26E1"/>
    <w:rsid w:val="003E26FA"/>
    <w:rsid w:val="003E2908"/>
    <w:rsid w:val="003E2923"/>
    <w:rsid w:val="003E3363"/>
    <w:rsid w:val="003E3C67"/>
    <w:rsid w:val="003E3D01"/>
    <w:rsid w:val="003E42E4"/>
    <w:rsid w:val="003E44BF"/>
    <w:rsid w:val="003E48D0"/>
    <w:rsid w:val="003E4945"/>
    <w:rsid w:val="003E5DC7"/>
    <w:rsid w:val="003E5F8E"/>
    <w:rsid w:val="003E6A5C"/>
    <w:rsid w:val="003E6ECD"/>
    <w:rsid w:val="003E6F1A"/>
    <w:rsid w:val="003E7BDB"/>
    <w:rsid w:val="003E7E5C"/>
    <w:rsid w:val="003E7E67"/>
    <w:rsid w:val="003F09EB"/>
    <w:rsid w:val="003F1B61"/>
    <w:rsid w:val="003F1EE2"/>
    <w:rsid w:val="003F2426"/>
    <w:rsid w:val="003F24C6"/>
    <w:rsid w:val="003F2571"/>
    <w:rsid w:val="003F2739"/>
    <w:rsid w:val="003F28A1"/>
    <w:rsid w:val="003F3232"/>
    <w:rsid w:val="003F354B"/>
    <w:rsid w:val="003F37E3"/>
    <w:rsid w:val="003F3D81"/>
    <w:rsid w:val="003F3E76"/>
    <w:rsid w:val="003F46A6"/>
    <w:rsid w:val="003F53CF"/>
    <w:rsid w:val="003F64F9"/>
    <w:rsid w:val="003F6C52"/>
    <w:rsid w:val="003F6DD9"/>
    <w:rsid w:val="003F6F5C"/>
    <w:rsid w:val="003F7AAC"/>
    <w:rsid w:val="003F7DFC"/>
    <w:rsid w:val="00400858"/>
    <w:rsid w:val="00400E35"/>
    <w:rsid w:val="004010E7"/>
    <w:rsid w:val="0040131C"/>
    <w:rsid w:val="00401A0E"/>
    <w:rsid w:val="0040291F"/>
    <w:rsid w:val="00403D79"/>
    <w:rsid w:val="00403E66"/>
    <w:rsid w:val="00403FC1"/>
    <w:rsid w:val="0040437B"/>
    <w:rsid w:val="00404431"/>
    <w:rsid w:val="00404949"/>
    <w:rsid w:val="00405C39"/>
    <w:rsid w:val="00405F6C"/>
    <w:rsid w:val="004061F4"/>
    <w:rsid w:val="0040739B"/>
    <w:rsid w:val="0041091D"/>
    <w:rsid w:val="00410AE8"/>
    <w:rsid w:val="004122C4"/>
    <w:rsid w:val="00412698"/>
    <w:rsid w:val="00412CDF"/>
    <w:rsid w:val="00412DBF"/>
    <w:rsid w:val="00413608"/>
    <w:rsid w:val="00413F78"/>
    <w:rsid w:val="00414091"/>
    <w:rsid w:val="00414160"/>
    <w:rsid w:val="00414AF3"/>
    <w:rsid w:val="00414CB0"/>
    <w:rsid w:val="00415037"/>
    <w:rsid w:val="004158E4"/>
    <w:rsid w:val="00415DE4"/>
    <w:rsid w:val="00416F71"/>
    <w:rsid w:val="00416F9A"/>
    <w:rsid w:val="00417444"/>
    <w:rsid w:val="00417EA5"/>
    <w:rsid w:val="004200E0"/>
    <w:rsid w:val="00420132"/>
    <w:rsid w:val="004205B7"/>
    <w:rsid w:val="00421B27"/>
    <w:rsid w:val="00421C7B"/>
    <w:rsid w:val="00421E4A"/>
    <w:rsid w:val="0042311A"/>
    <w:rsid w:val="004234BB"/>
    <w:rsid w:val="004234EB"/>
    <w:rsid w:val="0042358C"/>
    <w:rsid w:val="00423710"/>
    <w:rsid w:val="00423A21"/>
    <w:rsid w:val="00423B8C"/>
    <w:rsid w:val="00425DE1"/>
    <w:rsid w:val="00426A62"/>
    <w:rsid w:val="00426AF6"/>
    <w:rsid w:val="00426E0E"/>
    <w:rsid w:val="00427483"/>
    <w:rsid w:val="00430255"/>
    <w:rsid w:val="0043073E"/>
    <w:rsid w:val="00430C7D"/>
    <w:rsid w:val="00431052"/>
    <w:rsid w:val="00431313"/>
    <w:rsid w:val="0043147E"/>
    <w:rsid w:val="004325BF"/>
    <w:rsid w:val="00432F11"/>
    <w:rsid w:val="00433445"/>
    <w:rsid w:val="00433674"/>
    <w:rsid w:val="00433F87"/>
    <w:rsid w:val="004345A9"/>
    <w:rsid w:val="004345E1"/>
    <w:rsid w:val="0043489C"/>
    <w:rsid w:val="00434D53"/>
    <w:rsid w:val="00434E80"/>
    <w:rsid w:val="004351A2"/>
    <w:rsid w:val="00435677"/>
    <w:rsid w:val="004369A7"/>
    <w:rsid w:val="00436AE0"/>
    <w:rsid w:val="00436F79"/>
    <w:rsid w:val="004377EA"/>
    <w:rsid w:val="00441D46"/>
    <w:rsid w:val="00444194"/>
    <w:rsid w:val="0044452A"/>
    <w:rsid w:val="00444825"/>
    <w:rsid w:val="00445622"/>
    <w:rsid w:val="00445B44"/>
    <w:rsid w:val="0044613A"/>
    <w:rsid w:val="004465AD"/>
    <w:rsid w:val="00446ABB"/>
    <w:rsid w:val="00446F9A"/>
    <w:rsid w:val="00447296"/>
    <w:rsid w:val="00447376"/>
    <w:rsid w:val="004477BB"/>
    <w:rsid w:val="0044787F"/>
    <w:rsid w:val="00447C7F"/>
    <w:rsid w:val="004507AF"/>
    <w:rsid w:val="004507BD"/>
    <w:rsid w:val="00450B65"/>
    <w:rsid w:val="004510F0"/>
    <w:rsid w:val="0045168E"/>
    <w:rsid w:val="00451FBE"/>
    <w:rsid w:val="00452122"/>
    <w:rsid w:val="0045228E"/>
    <w:rsid w:val="00452370"/>
    <w:rsid w:val="00452530"/>
    <w:rsid w:val="00452F15"/>
    <w:rsid w:val="00452FC9"/>
    <w:rsid w:val="00453158"/>
    <w:rsid w:val="0045378B"/>
    <w:rsid w:val="00453A06"/>
    <w:rsid w:val="00454594"/>
    <w:rsid w:val="004546BD"/>
    <w:rsid w:val="00454ADF"/>
    <w:rsid w:val="00454E24"/>
    <w:rsid w:val="004552C6"/>
    <w:rsid w:val="0045570B"/>
    <w:rsid w:val="0045597A"/>
    <w:rsid w:val="004559EA"/>
    <w:rsid w:val="00455D76"/>
    <w:rsid w:val="00456B7B"/>
    <w:rsid w:val="00456D78"/>
    <w:rsid w:val="00457237"/>
    <w:rsid w:val="0045725E"/>
    <w:rsid w:val="00457663"/>
    <w:rsid w:val="004577A9"/>
    <w:rsid w:val="00457AD2"/>
    <w:rsid w:val="00457FFC"/>
    <w:rsid w:val="004606E7"/>
    <w:rsid w:val="00460AC8"/>
    <w:rsid w:val="00460B61"/>
    <w:rsid w:val="0046117A"/>
    <w:rsid w:val="004612E3"/>
    <w:rsid w:val="00461308"/>
    <w:rsid w:val="0046145E"/>
    <w:rsid w:val="004618A8"/>
    <w:rsid w:val="004631DA"/>
    <w:rsid w:val="00463681"/>
    <w:rsid w:val="00463EA1"/>
    <w:rsid w:val="0046449E"/>
    <w:rsid w:val="00464EEC"/>
    <w:rsid w:val="0046545B"/>
    <w:rsid w:val="0046586D"/>
    <w:rsid w:val="004658BC"/>
    <w:rsid w:val="00465C19"/>
    <w:rsid w:val="00465FBE"/>
    <w:rsid w:val="004664FD"/>
    <w:rsid w:val="00466A7D"/>
    <w:rsid w:val="00466FD8"/>
    <w:rsid w:val="004671BC"/>
    <w:rsid w:val="00467801"/>
    <w:rsid w:val="00467855"/>
    <w:rsid w:val="00467AF4"/>
    <w:rsid w:val="00467CC7"/>
    <w:rsid w:val="00467DA4"/>
    <w:rsid w:val="00467EAA"/>
    <w:rsid w:val="00470ABD"/>
    <w:rsid w:val="00470C51"/>
    <w:rsid w:val="00470CD8"/>
    <w:rsid w:val="00470E08"/>
    <w:rsid w:val="00471068"/>
    <w:rsid w:val="00471544"/>
    <w:rsid w:val="004717AD"/>
    <w:rsid w:val="0047215A"/>
    <w:rsid w:val="0047385E"/>
    <w:rsid w:val="00473B2B"/>
    <w:rsid w:val="00473B7F"/>
    <w:rsid w:val="00473C6E"/>
    <w:rsid w:val="00473FC4"/>
    <w:rsid w:val="00474030"/>
    <w:rsid w:val="004743C4"/>
    <w:rsid w:val="00475101"/>
    <w:rsid w:val="004760D7"/>
    <w:rsid w:val="00476584"/>
    <w:rsid w:val="00476664"/>
    <w:rsid w:val="00476F7B"/>
    <w:rsid w:val="004778A9"/>
    <w:rsid w:val="00477F03"/>
    <w:rsid w:val="00481774"/>
    <w:rsid w:val="004820F9"/>
    <w:rsid w:val="0048254E"/>
    <w:rsid w:val="00482695"/>
    <w:rsid w:val="00483788"/>
    <w:rsid w:val="004837D5"/>
    <w:rsid w:val="00483AFE"/>
    <w:rsid w:val="00483B60"/>
    <w:rsid w:val="00483D33"/>
    <w:rsid w:val="00484152"/>
    <w:rsid w:val="0048416A"/>
    <w:rsid w:val="004841D8"/>
    <w:rsid w:val="00484A82"/>
    <w:rsid w:val="00484ED4"/>
    <w:rsid w:val="004866AC"/>
    <w:rsid w:val="00486B1F"/>
    <w:rsid w:val="00486C2C"/>
    <w:rsid w:val="00486DD5"/>
    <w:rsid w:val="00487324"/>
    <w:rsid w:val="00487E65"/>
    <w:rsid w:val="00487F1C"/>
    <w:rsid w:val="00490006"/>
    <w:rsid w:val="004903A1"/>
    <w:rsid w:val="004910F4"/>
    <w:rsid w:val="004914BE"/>
    <w:rsid w:val="004920CB"/>
    <w:rsid w:val="0049218B"/>
    <w:rsid w:val="00493341"/>
    <w:rsid w:val="00494663"/>
    <w:rsid w:val="00494914"/>
    <w:rsid w:val="00494A3D"/>
    <w:rsid w:val="00494B85"/>
    <w:rsid w:val="00495412"/>
    <w:rsid w:val="00495637"/>
    <w:rsid w:val="0049572B"/>
    <w:rsid w:val="00495822"/>
    <w:rsid w:val="0049586F"/>
    <w:rsid w:val="00495AF4"/>
    <w:rsid w:val="00496114"/>
    <w:rsid w:val="00497424"/>
    <w:rsid w:val="0049748F"/>
    <w:rsid w:val="004975D7"/>
    <w:rsid w:val="00497806"/>
    <w:rsid w:val="004978C0"/>
    <w:rsid w:val="00497F5B"/>
    <w:rsid w:val="004A0D30"/>
    <w:rsid w:val="004A11B4"/>
    <w:rsid w:val="004A12C7"/>
    <w:rsid w:val="004A1C8C"/>
    <w:rsid w:val="004A2052"/>
    <w:rsid w:val="004A273E"/>
    <w:rsid w:val="004A2F4F"/>
    <w:rsid w:val="004A3180"/>
    <w:rsid w:val="004A3185"/>
    <w:rsid w:val="004A32C5"/>
    <w:rsid w:val="004A3513"/>
    <w:rsid w:val="004A37B6"/>
    <w:rsid w:val="004A43B8"/>
    <w:rsid w:val="004A560A"/>
    <w:rsid w:val="004A56F6"/>
    <w:rsid w:val="004A62B0"/>
    <w:rsid w:val="004A647B"/>
    <w:rsid w:val="004A647F"/>
    <w:rsid w:val="004A6CC4"/>
    <w:rsid w:val="004A77FC"/>
    <w:rsid w:val="004A7EEB"/>
    <w:rsid w:val="004B000A"/>
    <w:rsid w:val="004B0AEC"/>
    <w:rsid w:val="004B0F67"/>
    <w:rsid w:val="004B13CF"/>
    <w:rsid w:val="004B16AF"/>
    <w:rsid w:val="004B1837"/>
    <w:rsid w:val="004B1F57"/>
    <w:rsid w:val="004B2043"/>
    <w:rsid w:val="004B27E6"/>
    <w:rsid w:val="004B3F2C"/>
    <w:rsid w:val="004B41A8"/>
    <w:rsid w:val="004B48F7"/>
    <w:rsid w:val="004B4F27"/>
    <w:rsid w:val="004B5041"/>
    <w:rsid w:val="004B5A15"/>
    <w:rsid w:val="004B5C26"/>
    <w:rsid w:val="004B5D33"/>
    <w:rsid w:val="004B5E00"/>
    <w:rsid w:val="004B6046"/>
    <w:rsid w:val="004B60B7"/>
    <w:rsid w:val="004B6516"/>
    <w:rsid w:val="004B6C7B"/>
    <w:rsid w:val="004B6FF3"/>
    <w:rsid w:val="004B7775"/>
    <w:rsid w:val="004B7811"/>
    <w:rsid w:val="004C0544"/>
    <w:rsid w:val="004C0854"/>
    <w:rsid w:val="004C08E0"/>
    <w:rsid w:val="004C0E60"/>
    <w:rsid w:val="004C10EB"/>
    <w:rsid w:val="004C137C"/>
    <w:rsid w:val="004C260D"/>
    <w:rsid w:val="004C2F8B"/>
    <w:rsid w:val="004C3334"/>
    <w:rsid w:val="004C4401"/>
    <w:rsid w:val="004C46E9"/>
    <w:rsid w:val="004C4705"/>
    <w:rsid w:val="004C50B1"/>
    <w:rsid w:val="004C5CA8"/>
    <w:rsid w:val="004C5DA5"/>
    <w:rsid w:val="004C6C7B"/>
    <w:rsid w:val="004C7565"/>
    <w:rsid w:val="004C7F74"/>
    <w:rsid w:val="004D1283"/>
    <w:rsid w:val="004D1F1C"/>
    <w:rsid w:val="004D204B"/>
    <w:rsid w:val="004D21EB"/>
    <w:rsid w:val="004D29C7"/>
    <w:rsid w:val="004D2CFF"/>
    <w:rsid w:val="004D33BB"/>
    <w:rsid w:val="004D3DF4"/>
    <w:rsid w:val="004D49E5"/>
    <w:rsid w:val="004D517B"/>
    <w:rsid w:val="004D54FF"/>
    <w:rsid w:val="004D5634"/>
    <w:rsid w:val="004D5798"/>
    <w:rsid w:val="004D5C1B"/>
    <w:rsid w:val="004D66C1"/>
    <w:rsid w:val="004D6A4E"/>
    <w:rsid w:val="004D6D80"/>
    <w:rsid w:val="004D7883"/>
    <w:rsid w:val="004D7A86"/>
    <w:rsid w:val="004D7B92"/>
    <w:rsid w:val="004D7E70"/>
    <w:rsid w:val="004E03C5"/>
    <w:rsid w:val="004E05A3"/>
    <w:rsid w:val="004E0AAF"/>
    <w:rsid w:val="004E144C"/>
    <w:rsid w:val="004E1A7A"/>
    <w:rsid w:val="004E2E07"/>
    <w:rsid w:val="004E31A7"/>
    <w:rsid w:val="004E328B"/>
    <w:rsid w:val="004E371E"/>
    <w:rsid w:val="004E37AA"/>
    <w:rsid w:val="004E4896"/>
    <w:rsid w:val="004E5035"/>
    <w:rsid w:val="004E503C"/>
    <w:rsid w:val="004E52E5"/>
    <w:rsid w:val="004E55C8"/>
    <w:rsid w:val="004E5B31"/>
    <w:rsid w:val="004E5BCB"/>
    <w:rsid w:val="004E6738"/>
    <w:rsid w:val="004E702B"/>
    <w:rsid w:val="004E7506"/>
    <w:rsid w:val="004E77D7"/>
    <w:rsid w:val="004E7F3C"/>
    <w:rsid w:val="004F00BB"/>
    <w:rsid w:val="004F0465"/>
    <w:rsid w:val="004F068A"/>
    <w:rsid w:val="004F0B06"/>
    <w:rsid w:val="004F0B63"/>
    <w:rsid w:val="004F0CEA"/>
    <w:rsid w:val="004F0EAF"/>
    <w:rsid w:val="004F1E0C"/>
    <w:rsid w:val="004F2AB4"/>
    <w:rsid w:val="004F3BAE"/>
    <w:rsid w:val="004F3FC8"/>
    <w:rsid w:val="004F3FFB"/>
    <w:rsid w:val="004F4C44"/>
    <w:rsid w:val="004F534D"/>
    <w:rsid w:val="004F551E"/>
    <w:rsid w:val="004F6022"/>
    <w:rsid w:val="004F6097"/>
    <w:rsid w:val="004F6358"/>
    <w:rsid w:val="004F70CE"/>
    <w:rsid w:val="004F7ABF"/>
    <w:rsid w:val="004F7DB7"/>
    <w:rsid w:val="004F7E99"/>
    <w:rsid w:val="0050010C"/>
    <w:rsid w:val="005001A7"/>
    <w:rsid w:val="00501224"/>
    <w:rsid w:val="005014E7"/>
    <w:rsid w:val="00501615"/>
    <w:rsid w:val="0050167F"/>
    <w:rsid w:val="00501E0D"/>
    <w:rsid w:val="00501F6A"/>
    <w:rsid w:val="005021AF"/>
    <w:rsid w:val="00502AED"/>
    <w:rsid w:val="00502CF7"/>
    <w:rsid w:val="00502F48"/>
    <w:rsid w:val="00503397"/>
    <w:rsid w:val="0050366F"/>
    <w:rsid w:val="005039E6"/>
    <w:rsid w:val="00503C58"/>
    <w:rsid w:val="00506CA4"/>
    <w:rsid w:val="00506ED0"/>
    <w:rsid w:val="00507145"/>
    <w:rsid w:val="00510204"/>
    <w:rsid w:val="0051034A"/>
    <w:rsid w:val="005104EC"/>
    <w:rsid w:val="00510738"/>
    <w:rsid w:val="00510932"/>
    <w:rsid w:val="00510DC4"/>
    <w:rsid w:val="005120B9"/>
    <w:rsid w:val="00512436"/>
    <w:rsid w:val="00512AAB"/>
    <w:rsid w:val="00512BA6"/>
    <w:rsid w:val="00513352"/>
    <w:rsid w:val="005141CF"/>
    <w:rsid w:val="00514F77"/>
    <w:rsid w:val="00515272"/>
    <w:rsid w:val="00515527"/>
    <w:rsid w:val="005155C5"/>
    <w:rsid w:val="005160FD"/>
    <w:rsid w:val="005162B1"/>
    <w:rsid w:val="00516CBF"/>
    <w:rsid w:val="00517365"/>
    <w:rsid w:val="00517C9C"/>
    <w:rsid w:val="00517E6B"/>
    <w:rsid w:val="005205A9"/>
    <w:rsid w:val="005205F7"/>
    <w:rsid w:val="005209EB"/>
    <w:rsid w:val="00522787"/>
    <w:rsid w:val="005230FF"/>
    <w:rsid w:val="005232A6"/>
    <w:rsid w:val="00523950"/>
    <w:rsid w:val="00524CBD"/>
    <w:rsid w:val="00524CC5"/>
    <w:rsid w:val="00524DD9"/>
    <w:rsid w:val="005258F4"/>
    <w:rsid w:val="00525F68"/>
    <w:rsid w:val="00526A6F"/>
    <w:rsid w:val="00527248"/>
    <w:rsid w:val="00527D4C"/>
    <w:rsid w:val="00530209"/>
    <w:rsid w:val="00530673"/>
    <w:rsid w:val="00530D1B"/>
    <w:rsid w:val="00530FE7"/>
    <w:rsid w:val="005311D9"/>
    <w:rsid w:val="0053175E"/>
    <w:rsid w:val="005317F7"/>
    <w:rsid w:val="00531A92"/>
    <w:rsid w:val="005324D5"/>
    <w:rsid w:val="00532C08"/>
    <w:rsid w:val="00532C5F"/>
    <w:rsid w:val="0053375A"/>
    <w:rsid w:val="0053376E"/>
    <w:rsid w:val="00533F5C"/>
    <w:rsid w:val="00534262"/>
    <w:rsid w:val="00534B0F"/>
    <w:rsid w:val="00535802"/>
    <w:rsid w:val="00535C37"/>
    <w:rsid w:val="00535D9C"/>
    <w:rsid w:val="00535EA5"/>
    <w:rsid w:val="00536265"/>
    <w:rsid w:val="005363AA"/>
    <w:rsid w:val="005367F8"/>
    <w:rsid w:val="00537BA7"/>
    <w:rsid w:val="00537D1B"/>
    <w:rsid w:val="00540006"/>
    <w:rsid w:val="00540C80"/>
    <w:rsid w:val="005419AD"/>
    <w:rsid w:val="00541B3B"/>
    <w:rsid w:val="00542689"/>
    <w:rsid w:val="00542C43"/>
    <w:rsid w:val="00542D21"/>
    <w:rsid w:val="00544C5D"/>
    <w:rsid w:val="00544ED3"/>
    <w:rsid w:val="005459CE"/>
    <w:rsid w:val="005461DB"/>
    <w:rsid w:val="0054667B"/>
    <w:rsid w:val="005470B4"/>
    <w:rsid w:val="00547F48"/>
    <w:rsid w:val="00550391"/>
    <w:rsid w:val="0055052D"/>
    <w:rsid w:val="00551D44"/>
    <w:rsid w:val="00551FD8"/>
    <w:rsid w:val="00552806"/>
    <w:rsid w:val="00552898"/>
    <w:rsid w:val="005528B1"/>
    <w:rsid w:val="00552F74"/>
    <w:rsid w:val="00553F92"/>
    <w:rsid w:val="0055436F"/>
    <w:rsid w:val="005548CC"/>
    <w:rsid w:val="00554C03"/>
    <w:rsid w:val="00555273"/>
    <w:rsid w:val="005557B9"/>
    <w:rsid w:val="00555A23"/>
    <w:rsid w:val="00555A59"/>
    <w:rsid w:val="00555CF8"/>
    <w:rsid w:val="00555D71"/>
    <w:rsid w:val="00555D9E"/>
    <w:rsid w:val="0055646D"/>
    <w:rsid w:val="00556846"/>
    <w:rsid w:val="00556B9E"/>
    <w:rsid w:val="00556DE4"/>
    <w:rsid w:val="00556F6B"/>
    <w:rsid w:val="005570D4"/>
    <w:rsid w:val="00557189"/>
    <w:rsid w:val="00557A19"/>
    <w:rsid w:val="00557E3A"/>
    <w:rsid w:val="005609C2"/>
    <w:rsid w:val="0056117A"/>
    <w:rsid w:val="00561EAF"/>
    <w:rsid w:val="00561F6B"/>
    <w:rsid w:val="0056220E"/>
    <w:rsid w:val="00562CC8"/>
    <w:rsid w:val="00562F17"/>
    <w:rsid w:val="00563292"/>
    <w:rsid w:val="00563B9F"/>
    <w:rsid w:val="0056417B"/>
    <w:rsid w:val="005642AB"/>
    <w:rsid w:val="00564DB8"/>
    <w:rsid w:val="00564E0D"/>
    <w:rsid w:val="00565B8D"/>
    <w:rsid w:val="00566CF3"/>
    <w:rsid w:val="005670D4"/>
    <w:rsid w:val="005672B3"/>
    <w:rsid w:val="005674ED"/>
    <w:rsid w:val="00567BF0"/>
    <w:rsid w:val="00567D2E"/>
    <w:rsid w:val="0057023C"/>
    <w:rsid w:val="005705E9"/>
    <w:rsid w:val="005709FF"/>
    <w:rsid w:val="00570B93"/>
    <w:rsid w:val="00571C38"/>
    <w:rsid w:val="00571C9F"/>
    <w:rsid w:val="00571D6E"/>
    <w:rsid w:val="00572272"/>
    <w:rsid w:val="00572741"/>
    <w:rsid w:val="005732DB"/>
    <w:rsid w:val="00573E48"/>
    <w:rsid w:val="005740CA"/>
    <w:rsid w:val="005741F7"/>
    <w:rsid w:val="00574DEC"/>
    <w:rsid w:val="00575548"/>
    <w:rsid w:val="00575CE2"/>
    <w:rsid w:val="00576252"/>
    <w:rsid w:val="0057657D"/>
    <w:rsid w:val="00577F8D"/>
    <w:rsid w:val="00580C9B"/>
    <w:rsid w:val="00581006"/>
    <w:rsid w:val="0058156D"/>
    <w:rsid w:val="00581861"/>
    <w:rsid w:val="00581D01"/>
    <w:rsid w:val="00581FA7"/>
    <w:rsid w:val="005821B9"/>
    <w:rsid w:val="00582C96"/>
    <w:rsid w:val="00582F60"/>
    <w:rsid w:val="00583149"/>
    <w:rsid w:val="005832DC"/>
    <w:rsid w:val="005833DA"/>
    <w:rsid w:val="00583669"/>
    <w:rsid w:val="005838B9"/>
    <w:rsid w:val="0058402A"/>
    <w:rsid w:val="00585C9E"/>
    <w:rsid w:val="00585D84"/>
    <w:rsid w:val="00586568"/>
    <w:rsid w:val="005875C1"/>
    <w:rsid w:val="0058782B"/>
    <w:rsid w:val="00587B9F"/>
    <w:rsid w:val="0059010B"/>
    <w:rsid w:val="005917A6"/>
    <w:rsid w:val="00592235"/>
    <w:rsid w:val="00592400"/>
    <w:rsid w:val="00592557"/>
    <w:rsid w:val="005936C4"/>
    <w:rsid w:val="00593BC5"/>
    <w:rsid w:val="00593FFA"/>
    <w:rsid w:val="0059443C"/>
    <w:rsid w:val="00594DE3"/>
    <w:rsid w:val="005953D0"/>
    <w:rsid w:val="00595462"/>
    <w:rsid w:val="005954CF"/>
    <w:rsid w:val="005956A5"/>
    <w:rsid w:val="00595978"/>
    <w:rsid w:val="00595E21"/>
    <w:rsid w:val="0059684F"/>
    <w:rsid w:val="00596A2A"/>
    <w:rsid w:val="00596D21"/>
    <w:rsid w:val="005973FE"/>
    <w:rsid w:val="005978F5"/>
    <w:rsid w:val="00597BF2"/>
    <w:rsid w:val="00597D03"/>
    <w:rsid w:val="00597E57"/>
    <w:rsid w:val="005A01D6"/>
    <w:rsid w:val="005A0723"/>
    <w:rsid w:val="005A0DFB"/>
    <w:rsid w:val="005A0F5C"/>
    <w:rsid w:val="005A16EB"/>
    <w:rsid w:val="005A1863"/>
    <w:rsid w:val="005A1E54"/>
    <w:rsid w:val="005A2AE2"/>
    <w:rsid w:val="005A2E98"/>
    <w:rsid w:val="005A2FB1"/>
    <w:rsid w:val="005A3445"/>
    <w:rsid w:val="005A3756"/>
    <w:rsid w:val="005A42E2"/>
    <w:rsid w:val="005A44B5"/>
    <w:rsid w:val="005A463D"/>
    <w:rsid w:val="005A466D"/>
    <w:rsid w:val="005A4982"/>
    <w:rsid w:val="005A5681"/>
    <w:rsid w:val="005A5872"/>
    <w:rsid w:val="005A5F5D"/>
    <w:rsid w:val="005A6407"/>
    <w:rsid w:val="005A6A8E"/>
    <w:rsid w:val="005A6CE5"/>
    <w:rsid w:val="005A76BF"/>
    <w:rsid w:val="005A7E58"/>
    <w:rsid w:val="005B0012"/>
    <w:rsid w:val="005B00FA"/>
    <w:rsid w:val="005B0142"/>
    <w:rsid w:val="005B05F8"/>
    <w:rsid w:val="005B1A9A"/>
    <w:rsid w:val="005B2608"/>
    <w:rsid w:val="005B2A3A"/>
    <w:rsid w:val="005B2BF6"/>
    <w:rsid w:val="005B2D44"/>
    <w:rsid w:val="005B34AA"/>
    <w:rsid w:val="005B3887"/>
    <w:rsid w:val="005B4081"/>
    <w:rsid w:val="005B4534"/>
    <w:rsid w:val="005B4621"/>
    <w:rsid w:val="005B48DD"/>
    <w:rsid w:val="005B4DF0"/>
    <w:rsid w:val="005B55A5"/>
    <w:rsid w:val="005B56EC"/>
    <w:rsid w:val="005B5C76"/>
    <w:rsid w:val="005B6537"/>
    <w:rsid w:val="005B682C"/>
    <w:rsid w:val="005B705F"/>
    <w:rsid w:val="005B746F"/>
    <w:rsid w:val="005B7B14"/>
    <w:rsid w:val="005B7CE8"/>
    <w:rsid w:val="005C0691"/>
    <w:rsid w:val="005C08DA"/>
    <w:rsid w:val="005C0B9B"/>
    <w:rsid w:val="005C109D"/>
    <w:rsid w:val="005C11FE"/>
    <w:rsid w:val="005C1BCA"/>
    <w:rsid w:val="005C2CFD"/>
    <w:rsid w:val="005C30C0"/>
    <w:rsid w:val="005C345D"/>
    <w:rsid w:val="005C3617"/>
    <w:rsid w:val="005C3CC8"/>
    <w:rsid w:val="005C42FE"/>
    <w:rsid w:val="005C515F"/>
    <w:rsid w:val="005C5369"/>
    <w:rsid w:val="005C53CF"/>
    <w:rsid w:val="005C5DA8"/>
    <w:rsid w:val="005C5F11"/>
    <w:rsid w:val="005C663D"/>
    <w:rsid w:val="005C6B34"/>
    <w:rsid w:val="005C721D"/>
    <w:rsid w:val="005C7855"/>
    <w:rsid w:val="005C7999"/>
    <w:rsid w:val="005D00FF"/>
    <w:rsid w:val="005D029D"/>
    <w:rsid w:val="005D2918"/>
    <w:rsid w:val="005D3E95"/>
    <w:rsid w:val="005D54A7"/>
    <w:rsid w:val="005D59A5"/>
    <w:rsid w:val="005D5C38"/>
    <w:rsid w:val="005D6426"/>
    <w:rsid w:val="005D70B4"/>
    <w:rsid w:val="005D7903"/>
    <w:rsid w:val="005E0422"/>
    <w:rsid w:val="005E19EA"/>
    <w:rsid w:val="005E20D9"/>
    <w:rsid w:val="005E22DE"/>
    <w:rsid w:val="005E3EA1"/>
    <w:rsid w:val="005E437F"/>
    <w:rsid w:val="005E45AD"/>
    <w:rsid w:val="005E4679"/>
    <w:rsid w:val="005E4E01"/>
    <w:rsid w:val="005E5539"/>
    <w:rsid w:val="005E57E2"/>
    <w:rsid w:val="005E58B5"/>
    <w:rsid w:val="005E5F3F"/>
    <w:rsid w:val="005E6ABA"/>
    <w:rsid w:val="005E6D34"/>
    <w:rsid w:val="005E7C05"/>
    <w:rsid w:val="005F10B4"/>
    <w:rsid w:val="005F1293"/>
    <w:rsid w:val="005F1A08"/>
    <w:rsid w:val="005F1A12"/>
    <w:rsid w:val="005F1D1D"/>
    <w:rsid w:val="005F2112"/>
    <w:rsid w:val="005F279F"/>
    <w:rsid w:val="005F2D13"/>
    <w:rsid w:val="005F4051"/>
    <w:rsid w:val="005F465E"/>
    <w:rsid w:val="005F4686"/>
    <w:rsid w:val="005F48A1"/>
    <w:rsid w:val="005F5349"/>
    <w:rsid w:val="005F5594"/>
    <w:rsid w:val="005F5DCD"/>
    <w:rsid w:val="005F60BD"/>
    <w:rsid w:val="005F626A"/>
    <w:rsid w:val="005F71EF"/>
    <w:rsid w:val="005F798B"/>
    <w:rsid w:val="005F7A1B"/>
    <w:rsid w:val="00600130"/>
    <w:rsid w:val="00600334"/>
    <w:rsid w:val="006007A8"/>
    <w:rsid w:val="00601890"/>
    <w:rsid w:val="00601B30"/>
    <w:rsid w:val="00601E15"/>
    <w:rsid w:val="006023A0"/>
    <w:rsid w:val="00602A80"/>
    <w:rsid w:val="00602E4B"/>
    <w:rsid w:val="006030C9"/>
    <w:rsid w:val="0060321E"/>
    <w:rsid w:val="00603BAE"/>
    <w:rsid w:val="006053E8"/>
    <w:rsid w:val="0060577E"/>
    <w:rsid w:val="00606083"/>
    <w:rsid w:val="00606165"/>
    <w:rsid w:val="00607087"/>
    <w:rsid w:val="0060713D"/>
    <w:rsid w:val="00607143"/>
    <w:rsid w:val="006071C1"/>
    <w:rsid w:val="00607F03"/>
    <w:rsid w:val="006102D7"/>
    <w:rsid w:val="006109B0"/>
    <w:rsid w:val="00610A0E"/>
    <w:rsid w:val="00610AEC"/>
    <w:rsid w:val="00610B66"/>
    <w:rsid w:val="006114D8"/>
    <w:rsid w:val="00612A3A"/>
    <w:rsid w:val="00612AD1"/>
    <w:rsid w:val="00612E64"/>
    <w:rsid w:val="00613E61"/>
    <w:rsid w:val="0061423D"/>
    <w:rsid w:val="0061475A"/>
    <w:rsid w:val="00614F97"/>
    <w:rsid w:val="00615086"/>
    <w:rsid w:val="00615B07"/>
    <w:rsid w:val="00615CA2"/>
    <w:rsid w:val="00615F81"/>
    <w:rsid w:val="0061622C"/>
    <w:rsid w:val="006163E7"/>
    <w:rsid w:val="00617E4E"/>
    <w:rsid w:val="00617F72"/>
    <w:rsid w:val="00620142"/>
    <w:rsid w:val="00621607"/>
    <w:rsid w:val="00621D9C"/>
    <w:rsid w:val="00622067"/>
    <w:rsid w:val="00623391"/>
    <w:rsid w:val="006237BC"/>
    <w:rsid w:val="00623B6F"/>
    <w:rsid w:val="00624484"/>
    <w:rsid w:val="00625469"/>
    <w:rsid w:val="00626116"/>
    <w:rsid w:val="0062623B"/>
    <w:rsid w:val="00626647"/>
    <w:rsid w:val="006269BC"/>
    <w:rsid w:val="00627BD0"/>
    <w:rsid w:val="00630020"/>
    <w:rsid w:val="00630154"/>
    <w:rsid w:val="00630460"/>
    <w:rsid w:val="006310E2"/>
    <w:rsid w:val="006312DE"/>
    <w:rsid w:val="006313CA"/>
    <w:rsid w:val="00631434"/>
    <w:rsid w:val="006324AB"/>
    <w:rsid w:val="0063257C"/>
    <w:rsid w:val="00633090"/>
    <w:rsid w:val="00633111"/>
    <w:rsid w:val="00633395"/>
    <w:rsid w:val="0063393D"/>
    <w:rsid w:val="00633A41"/>
    <w:rsid w:val="00633E48"/>
    <w:rsid w:val="00634361"/>
    <w:rsid w:val="00635131"/>
    <w:rsid w:val="006356CD"/>
    <w:rsid w:val="006363D3"/>
    <w:rsid w:val="00636747"/>
    <w:rsid w:val="00636863"/>
    <w:rsid w:val="00637CE8"/>
    <w:rsid w:val="00637F51"/>
    <w:rsid w:val="00637FD5"/>
    <w:rsid w:val="00640025"/>
    <w:rsid w:val="006401C7"/>
    <w:rsid w:val="00641192"/>
    <w:rsid w:val="00642353"/>
    <w:rsid w:val="006425F7"/>
    <w:rsid w:val="00642A1B"/>
    <w:rsid w:val="0064334A"/>
    <w:rsid w:val="006436C0"/>
    <w:rsid w:val="00643925"/>
    <w:rsid w:val="00643A17"/>
    <w:rsid w:val="00643B4A"/>
    <w:rsid w:val="00644115"/>
    <w:rsid w:val="006445F0"/>
    <w:rsid w:val="00644A66"/>
    <w:rsid w:val="00645257"/>
    <w:rsid w:val="00645A85"/>
    <w:rsid w:val="00645CC9"/>
    <w:rsid w:val="00646B70"/>
    <w:rsid w:val="00646F23"/>
    <w:rsid w:val="00647987"/>
    <w:rsid w:val="00650934"/>
    <w:rsid w:val="006509FA"/>
    <w:rsid w:val="00650A06"/>
    <w:rsid w:val="00650DCB"/>
    <w:rsid w:val="00651748"/>
    <w:rsid w:val="00651B5D"/>
    <w:rsid w:val="00651CE5"/>
    <w:rsid w:val="00652324"/>
    <w:rsid w:val="00652558"/>
    <w:rsid w:val="00652586"/>
    <w:rsid w:val="006529A9"/>
    <w:rsid w:val="00652F06"/>
    <w:rsid w:val="00654A1A"/>
    <w:rsid w:val="006550B4"/>
    <w:rsid w:val="006551FD"/>
    <w:rsid w:val="006553F6"/>
    <w:rsid w:val="006564E9"/>
    <w:rsid w:val="006568D0"/>
    <w:rsid w:val="006569BE"/>
    <w:rsid w:val="00656B25"/>
    <w:rsid w:val="00656C7F"/>
    <w:rsid w:val="006572E8"/>
    <w:rsid w:val="006574A8"/>
    <w:rsid w:val="00657F4E"/>
    <w:rsid w:val="0066000C"/>
    <w:rsid w:val="00660A5A"/>
    <w:rsid w:val="00660D7C"/>
    <w:rsid w:val="00660EC8"/>
    <w:rsid w:val="00661121"/>
    <w:rsid w:val="00661902"/>
    <w:rsid w:val="00661A15"/>
    <w:rsid w:val="006626E7"/>
    <w:rsid w:val="00662868"/>
    <w:rsid w:val="006639C3"/>
    <w:rsid w:val="00664D94"/>
    <w:rsid w:val="0066507C"/>
    <w:rsid w:val="0066518D"/>
    <w:rsid w:val="00665214"/>
    <w:rsid w:val="006652E5"/>
    <w:rsid w:val="00665316"/>
    <w:rsid w:val="0066542E"/>
    <w:rsid w:val="00665927"/>
    <w:rsid w:val="0066620E"/>
    <w:rsid w:val="00666674"/>
    <w:rsid w:val="00666A1E"/>
    <w:rsid w:val="0066739E"/>
    <w:rsid w:val="00667B19"/>
    <w:rsid w:val="00670A48"/>
    <w:rsid w:val="00670AF4"/>
    <w:rsid w:val="00671795"/>
    <w:rsid w:val="006717E2"/>
    <w:rsid w:val="006719D3"/>
    <w:rsid w:val="0067208B"/>
    <w:rsid w:val="006727A8"/>
    <w:rsid w:val="00672E25"/>
    <w:rsid w:val="00673C39"/>
    <w:rsid w:val="00674074"/>
    <w:rsid w:val="006744D5"/>
    <w:rsid w:val="0067461E"/>
    <w:rsid w:val="00674733"/>
    <w:rsid w:val="0067559B"/>
    <w:rsid w:val="00675EF4"/>
    <w:rsid w:val="0067606C"/>
    <w:rsid w:val="006762E0"/>
    <w:rsid w:val="006767A3"/>
    <w:rsid w:val="00677A3D"/>
    <w:rsid w:val="00677FBE"/>
    <w:rsid w:val="00680321"/>
    <w:rsid w:val="00680821"/>
    <w:rsid w:val="00680931"/>
    <w:rsid w:val="00680C83"/>
    <w:rsid w:val="006813A0"/>
    <w:rsid w:val="00681A04"/>
    <w:rsid w:val="00682497"/>
    <w:rsid w:val="00682C37"/>
    <w:rsid w:val="00683CDE"/>
    <w:rsid w:val="00684C9E"/>
    <w:rsid w:val="00684D99"/>
    <w:rsid w:val="0068624B"/>
    <w:rsid w:val="006862E0"/>
    <w:rsid w:val="00686451"/>
    <w:rsid w:val="00686931"/>
    <w:rsid w:val="00686C15"/>
    <w:rsid w:val="00686CC8"/>
    <w:rsid w:val="00686D47"/>
    <w:rsid w:val="00686EFD"/>
    <w:rsid w:val="0068750F"/>
    <w:rsid w:val="00687956"/>
    <w:rsid w:val="00687BCA"/>
    <w:rsid w:val="00687D56"/>
    <w:rsid w:val="0069068C"/>
    <w:rsid w:val="0069077C"/>
    <w:rsid w:val="00690B09"/>
    <w:rsid w:val="00692AD3"/>
    <w:rsid w:val="006937A2"/>
    <w:rsid w:val="006958D6"/>
    <w:rsid w:val="00695DD8"/>
    <w:rsid w:val="0069665A"/>
    <w:rsid w:val="006973EC"/>
    <w:rsid w:val="00697F79"/>
    <w:rsid w:val="006A099A"/>
    <w:rsid w:val="006A099D"/>
    <w:rsid w:val="006A1FA7"/>
    <w:rsid w:val="006A2234"/>
    <w:rsid w:val="006A343D"/>
    <w:rsid w:val="006A357D"/>
    <w:rsid w:val="006A3D43"/>
    <w:rsid w:val="006A489F"/>
    <w:rsid w:val="006A4B68"/>
    <w:rsid w:val="006A4DF0"/>
    <w:rsid w:val="006A5C36"/>
    <w:rsid w:val="006A67C3"/>
    <w:rsid w:val="006A7789"/>
    <w:rsid w:val="006A7C30"/>
    <w:rsid w:val="006A7C40"/>
    <w:rsid w:val="006A7D21"/>
    <w:rsid w:val="006B0194"/>
    <w:rsid w:val="006B04E0"/>
    <w:rsid w:val="006B0596"/>
    <w:rsid w:val="006B0DE9"/>
    <w:rsid w:val="006B0F49"/>
    <w:rsid w:val="006B11DD"/>
    <w:rsid w:val="006B11F3"/>
    <w:rsid w:val="006B2F37"/>
    <w:rsid w:val="006B373E"/>
    <w:rsid w:val="006B389B"/>
    <w:rsid w:val="006B4D31"/>
    <w:rsid w:val="006B5104"/>
    <w:rsid w:val="006B52D3"/>
    <w:rsid w:val="006B5744"/>
    <w:rsid w:val="006B5CB3"/>
    <w:rsid w:val="006B6178"/>
    <w:rsid w:val="006B66DD"/>
    <w:rsid w:val="006B6705"/>
    <w:rsid w:val="006B7877"/>
    <w:rsid w:val="006C0256"/>
    <w:rsid w:val="006C059E"/>
    <w:rsid w:val="006C1348"/>
    <w:rsid w:val="006C1B6E"/>
    <w:rsid w:val="006C1C39"/>
    <w:rsid w:val="006C1E2E"/>
    <w:rsid w:val="006C2F31"/>
    <w:rsid w:val="006C3397"/>
    <w:rsid w:val="006C3DC8"/>
    <w:rsid w:val="006C4209"/>
    <w:rsid w:val="006C42AA"/>
    <w:rsid w:val="006C5441"/>
    <w:rsid w:val="006C566C"/>
    <w:rsid w:val="006C5918"/>
    <w:rsid w:val="006C5B80"/>
    <w:rsid w:val="006C65BA"/>
    <w:rsid w:val="006C72E9"/>
    <w:rsid w:val="006C7EBE"/>
    <w:rsid w:val="006D02B8"/>
    <w:rsid w:val="006D05D6"/>
    <w:rsid w:val="006D0B78"/>
    <w:rsid w:val="006D0C8D"/>
    <w:rsid w:val="006D0E38"/>
    <w:rsid w:val="006D1576"/>
    <w:rsid w:val="006D20DC"/>
    <w:rsid w:val="006D2BAF"/>
    <w:rsid w:val="006D2D66"/>
    <w:rsid w:val="006D3BBC"/>
    <w:rsid w:val="006D4D5E"/>
    <w:rsid w:val="006D4D66"/>
    <w:rsid w:val="006D4D97"/>
    <w:rsid w:val="006D4E6F"/>
    <w:rsid w:val="006D50C9"/>
    <w:rsid w:val="006D51EB"/>
    <w:rsid w:val="006D5586"/>
    <w:rsid w:val="006D5625"/>
    <w:rsid w:val="006D6AD4"/>
    <w:rsid w:val="006D6C52"/>
    <w:rsid w:val="006D7511"/>
    <w:rsid w:val="006D79B8"/>
    <w:rsid w:val="006D7A45"/>
    <w:rsid w:val="006D7D4B"/>
    <w:rsid w:val="006E03BD"/>
    <w:rsid w:val="006E0B59"/>
    <w:rsid w:val="006E1697"/>
    <w:rsid w:val="006E177B"/>
    <w:rsid w:val="006E1A98"/>
    <w:rsid w:val="006E2225"/>
    <w:rsid w:val="006E261E"/>
    <w:rsid w:val="006E2976"/>
    <w:rsid w:val="006E4293"/>
    <w:rsid w:val="006E486E"/>
    <w:rsid w:val="006E4C18"/>
    <w:rsid w:val="006E506A"/>
    <w:rsid w:val="006E52BA"/>
    <w:rsid w:val="006E5923"/>
    <w:rsid w:val="006E5999"/>
    <w:rsid w:val="006E6B60"/>
    <w:rsid w:val="006E6D6F"/>
    <w:rsid w:val="006E6DB5"/>
    <w:rsid w:val="006E6DF3"/>
    <w:rsid w:val="006E7009"/>
    <w:rsid w:val="006E72A8"/>
    <w:rsid w:val="006E731E"/>
    <w:rsid w:val="006E7408"/>
    <w:rsid w:val="006E7951"/>
    <w:rsid w:val="006E7C9A"/>
    <w:rsid w:val="006E7DCE"/>
    <w:rsid w:val="006F04A5"/>
    <w:rsid w:val="006F0AAC"/>
    <w:rsid w:val="006F0AFE"/>
    <w:rsid w:val="006F112C"/>
    <w:rsid w:val="006F13C7"/>
    <w:rsid w:val="006F1C1F"/>
    <w:rsid w:val="006F29D8"/>
    <w:rsid w:val="006F2A60"/>
    <w:rsid w:val="006F2B21"/>
    <w:rsid w:val="006F2F1E"/>
    <w:rsid w:val="006F3783"/>
    <w:rsid w:val="006F3E90"/>
    <w:rsid w:val="006F47D2"/>
    <w:rsid w:val="006F4BFB"/>
    <w:rsid w:val="006F4C70"/>
    <w:rsid w:val="006F4D59"/>
    <w:rsid w:val="006F52B7"/>
    <w:rsid w:val="006F5D1F"/>
    <w:rsid w:val="006F60D3"/>
    <w:rsid w:val="006F6119"/>
    <w:rsid w:val="006F636E"/>
    <w:rsid w:val="006F68C9"/>
    <w:rsid w:val="006F6A7E"/>
    <w:rsid w:val="006F73E2"/>
    <w:rsid w:val="006F7963"/>
    <w:rsid w:val="006F7D22"/>
    <w:rsid w:val="00700286"/>
    <w:rsid w:val="00700C76"/>
    <w:rsid w:val="00701315"/>
    <w:rsid w:val="00701AF6"/>
    <w:rsid w:val="00701B7F"/>
    <w:rsid w:val="007021A9"/>
    <w:rsid w:val="0070276D"/>
    <w:rsid w:val="00702DD1"/>
    <w:rsid w:val="00702FA7"/>
    <w:rsid w:val="00703701"/>
    <w:rsid w:val="00703F13"/>
    <w:rsid w:val="0070413A"/>
    <w:rsid w:val="00704CDB"/>
    <w:rsid w:val="00704F40"/>
    <w:rsid w:val="00705631"/>
    <w:rsid w:val="00705C97"/>
    <w:rsid w:val="00705D9B"/>
    <w:rsid w:val="00705DFC"/>
    <w:rsid w:val="0070610C"/>
    <w:rsid w:val="007063EE"/>
    <w:rsid w:val="00706492"/>
    <w:rsid w:val="00706AC2"/>
    <w:rsid w:val="00706BFC"/>
    <w:rsid w:val="00706F60"/>
    <w:rsid w:val="00706FA0"/>
    <w:rsid w:val="00706FE4"/>
    <w:rsid w:val="00707448"/>
    <w:rsid w:val="0070777C"/>
    <w:rsid w:val="0070789B"/>
    <w:rsid w:val="00707A03"/>
    <w:rsid w:val="00710F2B"/>
    <w:rsid w:val="0071115F"/>
    <w:rsid w:val="007114AB"/>
    <w:rsid w:val="0071202D"/>
    <w:rsid w:val="00713083"/>
    <w:rsid w:val="0071335B"/>
    <w:rsid w:val="00713E85"/>
    <w:rsid w:val="007142B7"/>
    <w:rsid w:val="007149EB"/>
    <w:rsid w:val="00714D8E"/>
    <w:rsid w:val="007154B8"/>
    <w:rsid w:val="00715CD0"/>
    <w:rsid w:val="0071671A"/>
    <w:rsid w:val="0071708B"/>
    <w:rsid w:val="007177F1"/>
    <w:rsid w:val="00717AAC"/>
    <w:rsid w:val="00720DC3"/>
    <w:rsid w:val="00720FAD"/>
    <w:rsid w:val="0072168B"/>
    <w:rsid w:val="0072170A"/>
    <w:rsid w:val="00721EE2"/>
    <w:rsid w:val="00722215"/>
    <w:rsid w:val="00722458"/>
    <w:rsid w:val="00722842"/>
    <w:rsid w:val="00722B6D"/>
    <w:rsid w:val="00722BC7"/>
    <w:rsid w:val="00722D13"/>
    <w:rsid w:val="0072391F"/>
    <w:rsid w:val="00724126"/>
    <w:rsid w:val="0072415A"/>
    <w:rsid w:val="007241AA"/>
    <w:rsid w:val="00724C29"/>
    <w:rsid w:val="00724CE6"/>
    <w:rsid w:val="00724EF0"/>
    <w:rsid w:val="00725B1B"/>
    <w:rsid w:val="00725C2D"/>
    <w:rsid w:val="00726A26"/>
    <w:rsid w:val="00727372"/>
    <w:rsid w:val="00727746"/>
    <w:rsid w:val="00727942"/>
    <w:rsid w:val="00727E24"/>
    <w:rsid w:val="00727F08"/>
    <w:rsid w:val="007305C6"/>
    <w:rsid w:val="007306DD"/>
    <w:rsid w:val="00730B1A"/>
    <w:rsid w:val="007322A6"/>
    <w:rsid w:val="00732C4B"/>
    <w:rsid w:val="00732C7D"/>
    <w:rsid w:val="0073453B"/>
    <w:rsid w:val="00734894"/>
    <w:rsid w:val="00734E95"/>
    <w:rsid w:val="007350B9"/>
    <w:rsid w:val="00735518"/>
    <w:rsid w:val="00735648"/>
    <w:rsid w:val="00736213"/>
    <w:rsid w:val="00736F81"/>
    <w:rsid w:val="00737811"/>
    <w:rsid w:val="00737833"/>
    <w:rsid w:val="00737A13"/>
    <w:rsid w:val="007406E1"/>
    <w:rsid w:val="007420E1"/>
    <w:rsid w:val="00743DEA"/>
    <w:rsid w:val="0074432B"/>
    <w:rsid w:val="0074452B"/>
    <w:rsid w:val="00744909"/>
    <w:rsid w:val="0074558B"/>
    <w:rsid w:val="00746266"/>
    <w:rsid w:val="00746312"/>
    <w:rsid w:val="007466B2"/>
    <w:rsid w:val="00746BA7"/>
    <w:rsid w:val="00747095"/>
    <w:rsid w:val="00747A35"/>
    <w:rsid w:val="00747B89"/>
    <w:rsid w:val="00747EB1"/>
    <w:rsid w:val="0075192B"/>
    <w:rsid w:val="00752190"/>
    <w:rsid w:val="00752395"/>
    <w:rsid w:val="00752B84"/>
    <w:rsid w:val="00752E28"/>
    <w:rsid w:val="00754658"/>
    <w:rsid w:val="00754D1E"/>
    <w:rsid w:val="00754D29"/>
    <w:rsid w:val="007557A7"/>
    <w:rsid w:val="0075597C"/>
    <w:rsid w:val="00755A76"/>
    <w:rsid w:val="007568DB"/>
    <w:rsid w:val="007569FC"/>
    <w:rsid w:val="00756BDD"/>
    <w:rsid w:val="0075723C"/>
    <w:rsid w:val="007608B5"/>
    <w:rsid w:val="00760A02"/>
    <w:rsid w:val="00761583"/>
    <w:rsid w:val="007616C4"/>
    <w:rsid w:val="00762A6E"/>
    <w:rsid w:val="00763311"/>
    <w:rsid w:val="00764429"/>
    <w:rsid w:val="007649BD"/>
    <w:rsid w:val="00764BB2"/>
    <w:rsid w:val="00764BB3"/>
    <w:rsid w:val="00764EFD"/>
    <w:rsid w:val="00765014"/>
    <w:rsid w:val="00765105"/>
    <w:rsid w:val="0076539E"/>
    <w:rsid w:val="00765E6A"/>
    <w:rsid w:val="007668DB"/>
    <w:rsid w:val="007670ED"/>
    <w:rsid w:val="0076798D"/>
    <w:rsid w:val="0077022F"/>
    <w:rsid w:val="007709A4"/>
    <w:rsid w:val="00770C4C"/>
    <w:rsid w:val="00770D51"/>
    <w:rsid w:val="00771012"/>
    <w:rsid w:val="00771753"/>
    <w:rsid w:val="00771774"/>
    <w:rsid w:val="00771F1E"/>
    <w:rsid w:val="00772B34"/>
    <w:rsid w:val="00772B86"/>
    <w:rsid w:val="00772CFA"/>
    <w:rsid w:val="00773234"/>
    <w:rsid w:val="00773555"/>
    <w:rsid w:val="00775177"/>
    <w:rsid w:val="007754A3"/>
    <w:rsid w:val="00775691"/>
    <w:rsid w:val="00775A21"/>
    <w:rsid w:val="00775BA2"/>
    <w:rsid w:val="00775FA5"/>
    <w:rsid w:val="0077606B"/>
    <w:rsid w:val="007766D0"/>
    <w:rsid w:val="007770F4"/>
    <w:rsid w:val="00777E50"/>
    <w:rsid w:val="007806A3"/>
    <w:rsid w:val="00781CB9"/>
    <w:rsid w:val="00782136"/>
    <w:rsid w:val="00782D64"/>
    <w:rsid w:val="00782D98"/>
    <w:rsid w:val="00782ED6"/>
    <w:rsid w:val="00782F5F"/>
    <w:rsid w:val="00783346"/>
    <w:rsid w:val="00783523"/>
    <w:rsid w:val="007837A3"/>
    <w:rsid w:val="007847F9"/>
    <w:rsid w:val="00784918"/>
    <w:rsid w:val="0078498A"/>
    <w:rsid w:val="00786423"/>
    <w:rsid w:val="0078648E"/>
    <w:rsid w:val="00786D59"/>
    <w:rsid w:val="0078711F"/>
    <w:rsid w:val="0078712D"/>
    <w:rsid w:val="007871C8"/>
    <w:rsid w:val="00787B03"/>
    <w:rsid w:val="00787C76"/>
    <w:rsid w:val="00787CC1"/>
    <w:rsid w:val="007903E3"/>
    <w:rsid w:val="00790BC6"/>
    <w:rsid w:val="0079104C"/>
    <w:rsid w:val="007917F2"/>
    <w:rsid w:val="00791B5E"/>
    <w:rsid w:val="00791B66"/>
    <w:rsid w:val="00792019"/>
    <w:rsid w:val="00792208"/>
    <w:rsid w:val="00792D13"/>
    <w:rsid w:val="00792D94"/>
    <w:rsid w:val="00793E42"/>
    <w:rsid w:val="007940CE"/>
    <w:rsid w:val="00794878"/>
    <w:rsid w:val="007949A5"/>
    <w:rsid w:val="00794F61"/>
    <w:rsid w:val="00795A56"/>
    <w:rsid w:val="00797E8E"/>
    <w:rsid w:val="007A00AA"/>
    <w:rsid w:val="007A01AB"/>
    <w:rsid w:val="007A07DD"/>
    <w:rsid w:val="007A0832"/>
    <w:rsid w:val="007A16F7"/>
    <w:rsid w:val="007A1996"/>
    <w:rsid w:val="007A34C7"/>
    <w:rsid w:val="007A376C"/>
    <w:rsid w:val="007A47B3"/>
    <w:rsid w:val="007A4DE6"/>
    <w:rsid w:val="007A4F1C"/>
    <w:rsid w:val="007A570A"/>
    <w:rsid w:val="007A653E"/>
    <w:rsid w:val="007A7587"/>
    <w:rsid w:val="007A7C83"/>
    <w:rsid w:val="007A7DE2"/>
    <w:rsid w:val="007A7E38"/>
    <w:rsid w:val="007B0324"/>
    <w:rsid w:val="007B03A5"/>
    <w:rsid w:val="007B06D3"/>
    <w:rsid w:val="007B0976"/>
    <w:rsid w:val="007B0A4F"/>
    <w:rsid w:val="007B0B0F"/>
    <w:rsid w:val="007B129D"/>
    <w:rsid w:val="007B1AFB"/>
    <w:rsid w:val="007B23A7"/>
    <w:rsid w:val="007B27BE"/>
    <w:rsid w:val="007B2910"/>
    <w:rsid w:val="007B2968"/>
    <w:rsid w:val="007B3EAE"/>
    <w:rsid w:val="007B4494"/>
    <w:rsid w:val="007B44D3"/>
    <w:rsid w:val="007B5061"/>
    <w:rsid w:val="007B5441"/>
    <w:rsid w:val="007B5593"/>
    <w:rsid w:val="007B5767"/>
    <w:rsid w:val="007B611C"/>
    <w:rsid w:val="007B6259"/>
    <w:rsid w:val="007B677A"/>
    <w:rsid w:val="007B6C6A"/>
    <w:rsid w:val="007B725B"/>
    <w:rsid w:val="007B73CF"/>
    <w:rsid w:val="007B752A"/>
    <w:rsid w:val="007B7A5D"/>
    <w:rsid w:val="007C00C9"/>
    <w:rsid w:val="007C0AF9"/>
    <w:rsid w:val="007C0EEE"/>
    <w:rsid w:val="007C1ACF"/>
    <w:rsid w:val="007C1D57"/>
    <w:rsid w:val="007C2413"/>
    <w:rsid w:val="007C25A7"/>
    <w:rsid w:val="007C2668"/>
    <w:rsid w:val="007C30F7"/>
    <w:rsid w:val="007C32A2"/>
    <w:rsid w:val="007C3A29"/>
    <w:rsid w:val="007C3EE5"/>
    <w:rsid w:val="007C4F58"/>
    <w:rsid w:val="007C51D7"/>
    <w:rsid w:val="007C548C"/>
    <w:rsid w:val="007C5E4B"/>
    <w:rsid w:val="007C65F5"/>
    <w:rsid w:val="007C6F4D"/>
    <w:rsid w:val="007C7979"/>
    <w:rsid w:val="007D065D"/>
    <w:rsid w:val="007D0F6F"/>
    <w:rsid w:val="007D1B5E"/>
    <w:rsid w:val="007D1F0F"/>
    <w:rsid w:val="007D2720"/>
    <w:rsid w:val="007D2A7A"/>
    <w:rsid w:val="007D2BA9"/>
    <w:rsid w:val="007D35E9"/>
    <w:rsid w:val="007D369E"/>
    <w:rsid w:val="007D387C"/>
    <w:rsid w:val="007D455E"/>
    <w:rsid w:val="007D520E"/>
    <w:rsid w:val="007D546D"/>
    <w:rsid w:val="007D5E4E"/>
    <w:rsid w:val="007D61B9"/>
    <w:rsid w:val="007D6754"/>
    <w:rsid w:val="007D67EB"/>
    <w:rsid w:val="007D71A6"/>
    <w:rsid w:val="007D7561"/>
    <w:rsid w:val="007D7642"/>
    <w:rsid w:val="007E0058"/>
    <w:rsid w:val="007E08B2"/>
    <w:rsid w:val="007E093F"/>
    <w:rsid w:val="007E0F16"/>
    <w:rsid w:val="007E0FCC"/>
    <w:rsid w:val="007E17D5"/>
    <w:rsid w:val="007E188F"/>
    <w:rsid w:val="007E1A98"/>
    <w:rsid w:val="007E1B11"/>
    <w:rsid w:val="007E2A5C"/>
    <w:rsid w:val="007E2CC5"/>
    <w:rsid w:val="007E2D81"/>
    <w:rsid w:val="007E3710"/>
    <w:rsid w:val="007E3CAE"/>
    <w:rsid w:val="007E3CF6"/>
    <w:rsid w:val="007E3FC1"/>
    <w:rsid w:val="007E3FDD"/>
    <w:rsid w:val="007E4D40"/>
    <w:rsid w:val="007E5675"/>
    <w:rsid w:val="007E5E48"/>
    <w:rsid w:val="007E65F1"/>
    <w:rsid w:val="007E6B64"/>
    <w:rsid w:val="007E77DB"/>
    <w:rsid w:val="007E7884"/>
    <w:rsid w:val="007E79C0"/>
    <w:rsid w:val="007E7B0B"/>
    <w:rsid w:val="007F047B"/>
    <w:rsid w:val="007F04A9"/>
    <w:rsid w:val="007F0777"/>
    <w:rsid w:val="007F0D7F"/>
    <w:rsid w:val="007F1B6C"/>
    <w:rsid w:val="007F1EBA"/>
    <w:rsid w:val="007F2927"/>
    <w:rsid w:val="007F3BB5"/>
    <w:rsid w:val="007F3BDB"/>
    <w:rsid w:val="007F4BF4"/>
    <w:rsid w:val="007F4E82"/>
    <w:rsid w:val="007F564E"/>
    <w:rsid w:val="007F580C"/>
    <w:rsid w:val="007F5A01"/>
    <w:rsid w:val="007F5C41"/>
    <w:rsid w:val="007F5DC8"/>
    <w:rsid w:val="007F5F9C"/>
    <w:rsid w:val="007F66CD"/>
    <w:rsid w:val="007F6E99"/>
    <w:rsid w:val="007F6E9B"/>
    <w:rsid w:val="007F6EA0"/>
    <w:rsid w:val="007F702F"/>
    <w:rsid w:val="007F7B12"/>
    <w:rsid w:val="007F7EB3"/>
    <w:rsid w:val="007F7F0A"/>
    <w:rsid w:val="008021C2"/>
    <w:rsid w:val="00802626"/>
    <w:rsid w:val="00802C60"/>
    <w:rsid w:val="00802C64"/>
    <w:rsid w:val="00802FE4"/>
    <w:rsid w:val="0080304F"/>
    <w:rsid w:val="008034EA"/>
    <w:rsid w:val="008042EC"/>
    <w:rsid w:val="00804737"/>
    <w:rsid w:val="00805530"/>
    <w:rsid w:val="008060F4"/>
    <w:rsid w:val="00806A4D"/>
    <w:rsid w:val="00806D46"/>
    <w:rsid w:val="00807275"/>
    <w:rsid w:val="00807589"/>
    <w:rsid w:val="008077DA"/>
    <w:rsid w:val="0080795D"/>
    <w:rsid w:val="00807B98"/>
    <w:rsid w:val="00810863"/>
    <w:rsid w:val="0081147B"/>
    <w:rsid w:val="008115CE"/>
    <w:rsid w:val="00812ACF"/>
    <w:rsid w:val="00812B09"/>
    <w:rsid w:val="0081306C"/>
    <w:rsid w:val="00813099"/>
    <w:rsid w:val="00813DBB"/>
    <w:rsid w:val="00813F12"/>
    <w:rsid w:val="00814B2D"/>
    <w:rsid w:val="00814DD2"/>
    <w:rsid w:val="00814EAC"/>
    <w:rsid w:val="008154CD"/>
    <w:rsid w:val="008156F1"/>
    <w:rsid w:val="008161D0"/>
    <w:rsid w:val="0081673C"/>
    <w:rsid w:val="00817010"/>
    <w:rsid w:val="00817EC0"/>
    <w:rsid w:val="00820550"/>
    <w:rsid w:val="00820AC5"/>
    <w:rsid w:val="0082132E"/>
    <w:rsid w:val="008217E5"/>
    <w:rsid w:val="00822C53"/>
    <w:rsid w:val="00822D7F"/>
    <w:rsid w:val="0082346A"/>
    <w:rsid w:val="00823693"/>
    <w:rsid w:val="0082399A"/>
    <w:rsid w:val="00823C84"/>
    <w:rsid w:val="00823EFB"/>
    <w:rsid w:val="00824078"/>
    <w:rsid w:val="00824EAB"/>
    <w:rsid w:val="00825B6E"/>
    <w:rsid w:val="00825EA2"/>
    <w:rsid w:val="008262F5"/>
    <w:rsid w:val="00826698"/>
    <w:rsid w:val="008271A4"/>
    <w:rsid w:val="008274E0"/>
    <w:rsid w:val="008275B5"/>
    <w:rsid w:val="00827F07"/>
    <w:rsid w:val="008304EB"/>
    <w:rsid w:val="00830DC4"/>
    <w:rsid w:val="00831167"/>
    <w:rsid w:val="00831942"/>
    <w:rsid w:val="00831A64"/>
    <w:rsid w:val="00831BF6"/>
    <w:rsid w:val="0083359A"/>
    <w:rsid w:val="008346EC"/>
    <w:rsid w:val="00834C7C"/>
    <w:rsid w:val="00834C92"/>
    <w:rsid w:val="00835738"/>
    <w:rsid w:val="008358D9"/>
    <w:rsid w:val="00835D88"/>
    <w:rsid w:val="00836A2A"/>
    <w:rsid w:val="00836CA3"/>
    <w:rsid w:val="00837A60"/>
    <w:rsid w:val="00837E80"/>
    <w:rsid w:val="00840602"/>
    <w:rsid w:val="0084094E"/>
    <w:rsid w:val="008409B9"/>
    <w:rsid w:val="00840C02"/>
    <w:rsid w:val="008419C4"/>
    <w:rsid w:val="00841A8F"/>
    <w:rsid w:val="0084273E"/>
    <w:rsid w:val="00842E55"/>
    <w:rsid w:val="00844574"/>
    <w:rsid w:val="00844990"/>
    <w:rsid w:val="00844FB2"/>
    <w:rsid w:val="008453BD"/>
    <w:rsid w:val="00845AA0"/>
    <w:rsid w:val="00846062"/>
    <w:rsid w:val="008463BE"/>
    <w:rsid w:val="00846C29"/>
    <w:rsid w:val="00850736"/>
    <w:rsid w:val="00850B97"/>
    <w:rsid w:val="008512A0"/>
    <w:rsid w:val="008514BE"/>
    <w:rsid w:val="0085179B"/>
    <w:rsid w:val="00851D63"/>
    <w:rsid w:val="00852AED"/>
    <w:rsid w:val="008537D6"/>
    <w:rsid w:val="008544F2"/>
    <w:rsid w:val="0085479B"/>
    <w:rsid w:val="0085490B"/>
    <w:rsid w:val="0085577F"/>
    <w:rsid w:val="00855C34"/>
    <w:rsid w:val="0085674B"/>
    <w:rsid w:val="008569F2"/>
    <w:rsid w:val="00857C7F"/>
    <w:rsid w:val="00857C91"/>
    <w:rsid w:val="008608DE"/>
    <w:rsid w:val="008610AB"/>
    <w:rsid w:val="008610DC"/>
    <w:rsid w:val="00861831"/>
    <w:rsid w:val="00861A02"/>
    <w:rsid w:val="00861A52"/>
    <w:rsid w:val="00862010"/>
    <w:rsid w:val="008632BE"/>
    <w:rsid w:val="0086430B"/>
    <w:rsid w:val="00864316"/>
    <w:rsid w:val="00864E80"/>
    <w:rsid w:val="0086537E"/>
    <w:rsid w:val="008653EF"/>
    <w:rsid w:val="00865CE5"/>
    <w:rsid w:val="0086634B"/>
    <w:rsid w:val="008673D4"/>
    <w:rsid w:val="008673F9"/>
    <w:rsid w:val="00867555"/>
    <w:rsid w:val="00870105"/>
    <w:rsid w:val="00870B1C"/>
    <w:rsid w:val="00871255"/>
    <w:rsid w:val="00871DB2"/>
    <w:rsid w:val="008720E2"/>
    <w:rsid w:val="008723E1"/>
    <w:rsid w:val="00872968"/>
    <w:rsid w:val="00872D7B"/>
    <w:rsid w:val="0087325F"/>
    <w:rsid w:val="00873FB5"/>
    <w:rsid w:val="00874116"/>
    <w:rsid w:val="00874440"/>
    <w:rsid w:val="008752B0"/>
    <w:rsid w:val="008756EC"/>
    <w:rsid w:val="00875C2A"/>
    <w:rsid w:val="00876354"/>
    <w:rsid w:val="008763E0"/>
    <w:rsid w:val="0087685B"/>
    <w:rsid w:val="00877810"/>
    <w:rsid w:val="00877E41"/>
    <w:rsid w:val="008802EF"/>
    <w:rsid w:val="008802FF"/>
    <w:rsid w:val="00881327"/>
    <w:rsid w:val="008814AE"/>
    <w:rsid w:val="00882B3D"/>
    <w:rsid w:val="00882FAB"/>
    <w:rsid w:val="008832E6"/>
    <w:rsid w:val="00883680"/>
    <w:rsid w:val="0088382C"/>
    <w:rsid w:val="00884234"/>
    <w:rsid w:val="00885285"/>
    <w:rsid w:val="008853A2"/>
    <w:rsid w:val="00885968"/>
    <w:rsid w:val="00886DDD"/>
    <w:rsid w:val="0088756C"/>
    <w:rsid w:val="008875DC"/>
    <w:rsid w:val="00890090"/>
    <w:rsid w:val="008906CE"/>
    <w:rsid w:val="008911BD"/>
    <w:rsid w:val="00892371"/>
    <w:rsid w:val="0089289D"/>
    <w:rsid w:val="00892936"/>
    <w:rsid w:val="00892E47"/>
    <w:rsid w:val="008936BC"/>
    <w:rsid w:val="008939D2"/>
    <w:rsid w:val="00894448"/>
    <w:rsid w:val="00895507"/>
    <w:rsid w:val="00895756"/>
    <w:rsid w:val="0089643E"/>
    <w:rsid w:val="008969E5"/>
    <w:rsid w:val="00897509"/>
    <w:rsid w:val="00897DAD"/>
    <w:rsid w:val="00897DE5"/>
    <w:rsid w:val="008A0056"/>
    <w:rsid w:val="008A0328"/>
    <w:rsid w:val="008A25EC"/>
    <w:rsid w:val="008A3B55"/>
    <w:rsid w:val="008A4024"/>
    <w:rsid w:val="008A43AD"/>
    <w:rsid w:val="008A48E4"/>
    <w:rsid w:val="008A4E93"/>
    <w:rsid w:val="008A54D9"/>
    <w:rsid w:val="008A5933"/>
    <w:rsid w:val="008A61A1"/>
    <w:rsid w:val="008A6707"/>
    <w:rsid w:val="008A6926"/>
    <w:rsid w:val="008A6B3F"/>
    <w:rsid w:val="008A6DB0"/>
    <w:rsid w:val="008A7573"/>
    <w:rsid w:val="008A765E"/>
    <w:rsid w:val="008A7DF1"/>
    <w:rsid w:val="008B06C5"/>
    <w:rsid w:val="008B0CE3"/>
    <w:rsid w:val="008B0D05"/>
    <w:rsid w:val="008B10EB"/>
    <w:rsid w:val="008B1646"/>
    <w:rsid w:val="008B1AAA"/>
    <w:rsid w:val="008B268E"/>
    <w:rsid w:val="008B2CD3"/>
    <w:rsid w:val="008B2D34"/>
    <w:rsid w:val="008B2F79"/>
    <w:rsid w:val="008B306B"/>
    <w:rsid w:val="008B38E7"/>
    <w:rsid w:val="008B3A5F"/>
    <w:rsid w:val="008B3EF8"/>
    <w:rsid w:val="008B43AA"/>
    <w:rsid w:val="008B4A8F"/>
    <w:rsid w:val="008B5331"/>
    <w:rsid w:val="008B5989"/>
    <w:rsid w:val="008B6221"/>
    <w:rsid w:val="008B65CE"/>
    <w:rsid w:val="008B6D32"/>
    <w:rsid w:val="008B740D"/>
    <w:rsid w:val="008B7CC3"/>
    <w:rsid w:val="008C0038"/>
    <w:rsid w:val="008C050F"/>
    <w:rsid w:val="008C0842"/>
    <w:rsid w:val="008C1341"/>
    <w:rsid w:val="008C17D1"/>
    <w:rsid w:val="008C1886"/>
    <w:rsid w:val="008C1D9E"/>
    <w:rsid w:val="008C2833"/>
    <w:rsid w:val="008C2C7B"/>
    <w:rsid w:val="008C2F05"/>
    <w:rsid w:val="008C305A"/>
    <w:rsid w:val="008C32AB"/>
    <w:rsid w:val="008C3783"/>
    <w:rsid w:val="008C434B"/>
    <w:rsid w:val="008C4815"/>
    <w:rsid w:val="008C4B9A"/>
    <w:rsid w:val="008C5086"/>
    <w:rsid w:val="008C5352"/>
    <w:rsid w:val="008C596B"/>
    <w:rsid w:val="008C61C0"/>
    <w:rsid w:val="008C6474"/>
    <w:rsid w:val="008C668B"/>
    <w:rsid w:val="008C6C59"/>
    <w:rsid w:val="008C7437"/>
    <w:rsid w:val="008C758B"/>
    <w:rsid w:val="008C7718"/>
    <w:rsid w:val="008C7B87"/>
    <w:rsid w:val="008D01E6"/>
    <w:rsid w:val="008D02D4"/>
    <w:rsid w:val="008D0460"/>
    <w:rsid w:val="008D0C7A"/>
    <w:rsid w:val="008D14DB"/>
    <w:rsid w:val="008D2B63"/>
    <w:rsid w:val="008D3232"/>
    <w:rsid w:val="008D34AF"/>
    <w:rsid w:val="008D3745"/>
    <w:rsid w:val="008D43E8"/>
    <w:rsid w:val="008D54AA"/>
    <w:rsid w:val="008D57BD"/>
    <w:rsid w:val="008D5FCE"/>
    <w:rsid w:val="008D6182"/>
    <w:rsid w:val="008D69E2"/>
    <w:rsid w:val="008D6E33"/>
    <w:rsid w:val="008D74AC"/>
    <w:rsid w:val="008D7B50"/>
    <w:rsid w:val="008E0265"/>
    <w:rsid w:val="008E0296"/>
    <w:rsid w:val="008E0518"/>
    <w:rsid w:val="008E0A68"/>
    <w:rsid w:val="008E13FA"/>
    <w:rsid w:val="008E198D"/>
    <w:rsid w:val="008E3945"/>
    <w:rsid w:val="008E3A00"/>
    <w:rsid w:val="008E40F7"/>
    <w:rsid w:val="008E454E"/>
    <w:rsid w:val="008E492F"/>
    <w:rsid w:val="008E499B"/>
    <w:rsid w:val="008E524D"/>
    <w:rsid w:val="008E5781"/>
    <w:rsid w:val="008E593B"/>
    <w:rsid w:val="008E5A51"/>
    <w:rsid w:val="008E6235"/>
    <w:rsid w:val="008E6327"/>
    <w:rsid w:val="008E7975"/>
    <w:rsid w:val="008F05E4"/>
    <w:rsid w:val="008F0DE3"/>
    <w:rsid w:val="008F0EA2"/>
    <w:rsid w:val="008F1A5E"/>
    <w:rsid w:val="008F1C6F"/>
    <w:rsid w:val="008F23EB"/>
    <w:rsid w:val="008F2957"/>
    <w:rsid w:val="008F329F"/>
    <w:rsid w:val="008F32E2"/>
    <w:rsid w:val="008F3E0B"/>
    <w:rsid w:val="008F492F"/>
    <w:rsid w:val="008F4A5F"/>
    <w:rsid w:val="008F4AA2"/>
    <w:rsid w:val="008F4B06"/>
    <w:rsid w:val="008F4DD7"/>
    <w:rsid w:val="008F548E"/>
    <w:rsid w:val="008F5898"/>
    <w:rsid w:val="008F6CDF"/>
    <w:rsid w:val="008F6D4F"/>
    <w:rsid w:val="008F7087"/>
    <w:rsid w:val="0090001E"/>
    <w:rsid w:val="00900954"/>
    <w:rsid w:val="0090124D"/>
    <w:rsid w:val="009012D7"/>
    <w:rsid w:val="00901379"/>
    <w:rsid w:val="009013ED"/>
    <w:rsid w:val="0090168A"/>
    <w:rsid w:val="00902663"/>
    <w:rsid w:val="00902665"/>
    <w:rsid w:val="00902CB1"/>
    <w:rsid w:val="00902D80"/>
    <w:rsid w:val="00902F54"/>
    <w:rsid w:val="00902F8C"/>
    <w:rsid w:val="00903778"/>
    <w:rsid w:val="00903B0E"/>
    <w:rsid w:val="0090421A"/>
    <w:rsid w:val="009050E8"/>
    <w:rsid w:val="0090615B"/>
    <w:rsid w:val="009064D5"/>
    <w:rsid w:val="0090660F"/>
    <w:rsid w:val="00906914"/>
    <w:rsid w:val="00906A0F"/>
    <w:rsid w:val="00906D9D"/>
    <w:rsid w:val="00906DC9"/>
    <w:rsid w:val="00910123"/>
    <w:rsid w:val="00910192"/>
    <w:rsid w:val="00910856"/>
    <w:rsid w:val="00910CFC"/>
    <w:rsid w:val="00910F02"/>
    <w:rsid w:val="009126E8"/>
    <w:rsid w:val="00912AC1"/>
    <w:rsid w:val="00912BEA"/>
    <w:rsid w:val="00912C3E"/>
    <w:rsid w:val="0091329B"/>
    <w:rsid w:val="00913570"/>
    <w:rsid w:val="009136CE"/>
    <w:rsid w:val="00913EFE"/>
    <w:rsid w:val="00914369"/>
    <w:rsid w:val="009154D7"/>
    <w:rsid w:val="009157E0"/>
    <w:rsid w:val="009159D7"/>
    <w:rsid w:val="009161A4"/>
    <w:rsid w:val="009161BE"/>
    <w:rsid w:val="00916247"/>
    <w:rsid w:val="00916728"/>
    <w:rsid w:val="00916873"/>
    <w:rsid w:val="009171DB"/>
    <w:rsid w:val="00917547"/>
    <w:rsid w:val="00917685"/>
    <w:rsid w:val="00917BE8"/>
    <w:rsid w:val="00917C81"/>
    <w:rsid w:val="00917D02"/>
    <w:rsid w:val="00920493"/>
    <w:rsid w:val="00920826"/>
    <w:rsid w:val="00920AE1"/>
    <w:rsid w:val="0092136F"/>
    <w:rsid w:val="00921913"/>
    <w:rsid w:val="00921B38"/>
    <w:rsid w:val="00921ED0"/>
    <w:rsid w:val="00921F9E"/>
    <w:rsid w:val="00922296"/>
    <w:rsid w:val="00922CEE"/>
    <w:rsid w:val="00924AD1"/>
    <w:rsid w:val="0092508A"/>
    <w:rsid w:val="00925888"/>
    <w:rsid w:val="0092604A"/>
    <w:rsid w:val="00926FA9"/>
    <w:rsid w:val="0092728D"/>
    <w:rsid w:val="009275F2"/>
    <w:rsid w:val="00927E01"/>
    <w:rsid w:val="00930882"/>
    <w:rsid w:val="00930EC2"/>
    <w:rsid w:val="009311DA"/>
    <w:rsid w:val="0093137D"/>
    <w:rsid w:val="00931604"/>
    <w:rsid w:val="00932377"/>
    <w:rsid w:val="009325D2"/>
    <w:rsid w:val="00932655"/>
    <w:rsid w:val="00933301"/>
    <w:rsid w:val="00933B4E"/>
    <w:rsid w:val="00933E6C"/>
    <w:rsid w:val="009341E5"/>
    <w:rsid w:val="009343BF"/>
    <w:rsid w:val="009364FE"/>
    <w:rsid w:val="00936ACA"/>
    <w:rsid w:val="0093766B"/>
    <w:rsid w:val="00937C40"/>
    <w:rsid w:val="00937CBE"/>
    <w:rsid w:val="0094010F"/>
    <w:rsid w:val="00940BDC"/>
    <w:rsid w:val="009417B6"/>
    <w:rsid w:val="00941B9F"/>
    <w:rsid w:val="00942379"/>
    <w:rsid w:val="00942831"/>
    <w:rsid w:val="0094296E"/>
    <w:rsid w:val="00943515"/>
    <w:rsid w:val="009450AD"/>
    <w:rsid w:val="00945578"/>
    <w:rsid w:val="00945AC9"/>
    <w:rsid w:val="00945D1E"/>
    <w:rsid w:val="00945D5E"/>
    <w:rsid w:val="00945F8D"/>
    <w:rsid w:val="009463AE"/>
    <w:rsid w:val="0094678E"/>
    <w:rsid w:val="00947092"/>
    <w:rsid w:val="009478C8"/>
    <w:rsid w:val="009501D1"/>
    <w:rsid w:val="00950670"/>
    <w:rsid w:val="0095096A"/>
    <w:rsid w:val="0095098B"/>
    <w:rsid w:val="00950A2D"/>
    <w:rsid w:val="00950F4F"/>
    <w:rsid w:val="0095163F"/>
    <w:rsid w:val="00951E07"/>
    <w:rsid w:val="00952C37"/>
    <w:rsid w:val="00952DC2"/>
    <w:rsid w:val="00953530"/>
    <w:rsid w:val="00953AE2"/>
    <w:rsid w:val="009544BF"/>
    <w:rsid w:val="00954783"/>
    <w:rsid w:val="00955B16"/>
    <w:rsid w:val="00955B78"/>
    <w:rsid w:val="00956716"/>
    <w:rsid w:val="00956F5D"/>
    <w:rsid w:val="00957026"/>
    <w:rsid w:val="009571DF"/>
    <w:rsid w:val="009575EB"/>
    <w:rsid w:val="00957C7A"/>
    <w:rsid w:val="00960189"/>
    <w:rsid w:val="009609B1"/>
    <w:rsid w:val="00961432"/>
    <w:rsid w:val="0096149E"/>
    <w:rsid w:val="00962523"/>
    <w:rsid w:val="0096261A"/>
    <w:rsid w:val="00962717"/>
    <w:rsid w:val="00962FB5"/>
    <w:rsid w:val="00963CE4"/>
    <w:rsid w:val="00965367"/>
    <w:rsid w:val="009653B2"/>
    <w:rsid w:val="00965725"/>
    <w:rsid w:val="009660B1"/>
    <w:rsid w:val="00966546"/>
    <w:rsid w:val="00966DEE"/>
    <w:rsid w:val="00970121"/>
    <w:rsid w:val="00970F6B"/>
    <w:rsid w:val="0097100E"/>
    <w:rsid w:val="009712E1"/>
    <w:rsid w:val="0097191C"/>
    <w:rsid w:val="00971FF2"/>
    <w:rsid w:val="00972D1F"/>
    <w:rsid w:val="009733E0"/>
    <w:rsid w:val="00973745"/>
    <w:rsid w:val="0097425E"/>
    <w:rsid w:val="009745E3"/>
    <w:rsid w:val="00975FB7"/>
    <w:rsid w:val="009767C6"/>
    <w:rsid w:val="00976ECC"/>
    <w:rsid w:val="00977587"/>
    <w:rsid w:val="00977617"/>
    <w:rsid w:val="00977E46"/>
    <w:rsid w:val="00977ED2"/>
    <w:rsid w:val="00980009"/>
    <w:rsid w:val="00980FDC"/>
    <w:rsid w:val="009810F1"/>
    <w:rsid w:val="00981782"/>
    <w:rsid w:val="00981FCD"/>
    <w:rsid w:val="00982775"/>
    <w:rsid w:val="00982E73"/>
    <w:rsid w:val="00982F90"/>
    <w:rsid w:val="00983D20"/>
    <w:rsid w:val="00984198"/>
    <w:rsid w:val="00984776"/>
    <w:rsid w:val="00984A8F"/>
    <w:rsid w:val="00984DB9"/>
    <w:rsid w:val="0098526E"/>
    <w:rsid w:val="0098565D"/>
    <w:rsid w:val="00985D69"/>
    <w:rsid w:val="00986227"/>
    <w:rsid w:val="00986249"/>
    <w:rsid w:val="0098640D"/>
    <w:rsid w:val="00986B03"/>
    <w:rsid w:val="00986F2E"/>
    <w:rsid w:val="00987253"/>
    <w:rsid w:val="009872E8"/>
    <w:rsid w:val="00987AB2"/>
    <w:rsid w:val="00987C65"/>
    <w:rsid w:val="00990204"/>
    <w:rsid w:val="009905B0"/>
    <w:rsid w:val="00990621"/>
    <w:rsid w:val="0099097C"/>
    <w:rsid w:val="00990D91"/>
    <w:rsid w:val="00991A68"/>
    <w:rsid w:val="00991C06"/>
    <w:rsid w:val="009921AB"/>
    <w:rsid w:val="00992E70"/>
    <w:rsid w:val="00992FD0"/>
    <w:rsid w:val="009933BE"/>
    <w:rsid w:val="00993423"/>
    <w:rsid w:val="009935E3"/>
    <w:rsid w:val="009940E3"/>
    <w:rsid w:val="009949E2"/>
    <w:rsid w:val="0099548D"/>
    <w:rsid w:val="009955F9"/>
    <w:rsid w:val="00995995"/>
    <w:rsid w:val="0099669D"/>
    <w:rsid w:val="009968CF"/>
    <w:rsid w:val="00996946"/>
    <w:rsid w:val="00996F8C"/>
    <w:rsid w:val="0099735A"/>
    <w:rsid w:val="009978A2"/>
    <w:rsid w:val="009A04C3"/>
    <w:rsid w:val="009A0909"/>
    <w:rsid w:val="009A130B"/>
    <w:rsid w:val="009A232F"/>
    <w:rsid w:val="009A237A"/>
    <w:rsid w:val="009A24E0"/>
    <w:rsid w:val="009A2622"/>
    <w:rsid w:val="009A2EC4"/>
    <w:rsid w:val="009A2EE1"/>
    <w:rsid w:val="009A3121"/>
    <w:rsid w:val="009A3DAA"/>
    <w:rsid w:val="009A3E6C"/>
    <w:rsid w:val="009A41CF"/>
    <w:rsid w:val="009A422E"/>
    <w:rsid w:val="009A44C4"/>
    <w:rsid w:val="009A4943"/>
    <w:rsid w:val="009A5E5F"/>
    <w:rsid w:val="009A6109"/>
    <w:rsid w:val="009A62D8"/>
    <w:rsid w:val="009A666D"/>
    <w:rsid w:val="009A6847"/>
    <w:rsid w:val="009A6FF9"/>
    <w:rsid w:val="009A71D5"/>
    <w:rsid w:val="009A7D63"/>
    <w:rsid w:val="009B0290"/>
    <w:rsid w:val="009B1025"/>
    <w:rsid w:val="009B1885"/>
    <w:rsid w:val="009B1CF7"/>
    <w:rsid w:val="009B1D65"/>
    <w:rsid w:val="009B1DD0"/>
    <w:rsid w:val="009B1F78"/>
    <w:rsid w:val="009B2169"/>
    <w:rsid w:val="009B3094"/>
    <w:rsid w:val="009B35DB"/>
    <w:rsid w:val="009B3F48"/>
    <w:rsid w:val="009B4F0A"/>
    <w:rsid w:val="009B5AB9"/>
    <w:rsid w:val="009B5B59"/>
    <w:rsid w:val="009B5C1C"/>
    <w:rsid w:val="009B69CE"/>
    <w:rsid w:val="009B6B2E"/>
    <w:rsid w:val="009B6C84"/>
    <w:rsid w:val="009B6D96"/>
    <w:rsid w:val="009B6EFB"/>
    <w:rsid w:val="009B7830"/>
    <w:rsid w:val="009B7A0C"/>
    <w:rsid w:val="009B7EAC"/>
    <w:rsid w:val="009C097D"/>
    <w:rsid w:val="009C0AF1"/>
    <w:rsid w:val="009C1F08"/>
    <w:rsid w:val="009C24C4"/>
    <w:rsid w:val="009C26E5"/>
    <w:rsid w:val="009C2D27"/>
    <w:rsid w:val="009C37FE"/>
    <w:rsid w:val="009C3D4F"/>
    <w:rsid w:val="009C4BEF"/>
    <w:rsid w:val="009C5062"/>
    <w:rsid w:val="009C534F"/>
    <w:rsid w:val="009C55E5"/>
    <w:rsid w:val="009C5E03"/>
    <w:rsid w:val="009C61C9"/>
    <w:rsid w:val="009C6AD6"/>
    <w:rsid w:val="009C6B96"/>
    <w:rsid w:val="009C779F"/>
    <w:rsid w:val="009D025E"/>
    <w:rsid w:val="009D1616"/>
    <w:rsid w:val="009D1728"/>
    <w:rsid w:val="009D24BD"/>
    <w:rsid w:val="009D2630"/>
    <w:rsid w:val="009D2F4B"/>
    <w:rsid w:val="009D3CA2"/>
    <w:rsid w:val="009D42AB"/>
    <w:rsid w:val="009D440E"/>
    <w:rsid w:val="009D546B"/>
    <w:rsid w:val="009D5C40"/>
    <w:rsid w:val="009D6613"/>
    <w:rsid w:val="009D6A2E"/>
    <w:rsid w:val="009D6BEA"/>
    <w:rsid w:val="009D7162"/>
    <w:rsid w:val="009D76D4"/>
    <w:rsid w:val="009D7BE6"/>
    <w:rsid w:val="009E1692"/>
    <w:rsid w:val="009E3296"/>
    <w:rsid w:val="009E41B4"/>
    <w:rsid w:val="009E4404"/>
    <w:rsid w:val="009E4B3E"/>
    <w:rsid w:val="009E4D36"/>
    <w:rsid w:val="009E5648"/>
    <w:rsid w:val="009E5AB3"/>
    <w:rsid w:val="009E5AC2"/>
    <w:rsid w:val="009E5C8B"/>
    <w:rsid w:val="009E6294"/>
    <w:rsid w:val="009E73A6"/>
    <w:rsid w:val="009E75FD"/>
    <w:rsid w:val="009E7E16"/>
    <w:rsid w:val="009F063A"/>
    <w:rsid w:val="009F0A94"/>
    <w:rsid w:val="009F14AD"/>
    <w:rsid w:val="009F1AE4"/>
    <w:rsid w:val="009F2124"/>
    <w:rsid w:val="009F2475"/>
    <w:rsid w:val="009F2813"/>
    <w:rsid w:val="009F2B40"/>
    <w:rsid w:val="009F3071"/>
    <w:rsid w:val="009F3088"/>
    <w:rsid w:val="009F321D"/>
    <w:rsid w:val="009F3236"/>
    <w:rsid w:val="009F3386"/>
    <w:rsid w:val="009F3568"/>
    <w:rsid w:val="009F3F53"/>
    <w:rsid w:val="009F3F96"/>
    <w:rsid w:val="009F4054"/>
    <w:rsid w:val="009F422C"/>
    <w:rsid w:val="009F521B"/>
    <w:rsid w:val="009F5E4C"/>
    <w:rsid w:val="00A000F2"/>
    <w:rsid w:val="00A00221"/>
    <w:rsid w:val="00A00467"/>
    <w:rsid w:val="00A00519"/>
    <w:rsid w:val="00A009F9"/>
    <w:rsid w:val="00A015A7"/>
    <w:rsid w:val="00A01FF1"/>
    <w:rsid w:val="00A02524"/>
    <w:rsid w:val="00A02F96"/>
    <w:rsid w:val="00A04A69"/>
    <w:rsid w:val="00A050D2"/>
    <w:rsid w:val="00A05857"/>
    <w:rsid w:val="00A05A7B"/>
    <w:rsid w:val="00A061B6"/>
    <w:rsid w:val="00A063D8"/>
    <w:rsid w:val="00A06B8F"/>
    <w:rsid w:val="00A06DCB"/>
    <w:rsid w:val="00A06EEF"/>
    <w:rsid w:val="00A071BC"/>
    <w:rsid w:val="00A0767B"/>
    <w:rsid w:val="00A07A97"/>
    <w:rsid w:val="00A1102F"/>
    <w:rsid w:val="00A1122D"/>
    <w:rsid w:val="00A11701"/>
    <w:rsid w:val="00A11C10"/>
    <w:rsid w:val="00A11D10"/>
    <w:rsid w:val="00A120ED"/>
    <w:rsid w:val="00A12AE7"/>
    <w:rsid w:val="00A132D8"/>
    <w:rsid w:val="00A13E5A"/>
    <w:rsid w:val="00A1457D"/>
    <w:rsid w:val="00A14924"/>
    <w:rsid w:val="00A14D7B"/>
    <w:rsid w:val="00A15356"/>
    <w:rsid w:val="00A16A45"/>
    <w:rsid w:val="00A17D88"/>
    <w:rsid w:val="00A21660"/>
    <w:rsid w:val="00A21927"/>
    <w:rsid w:val="00A22409"/>
    <w:rsid w:val="00A225C8"/>
    <w:rsid w:val="00A22D87"/>
    <w:rsid w:val="00A22DEE"/>
    <w:rsid w:val="00A23006"/>
    <w:rsid w:val="00A231AE"/>
    <w:rsid w:val="00A242B0"/>
    <w:rsid w:val="00A25A57"/>
    <w:rsid w:val="00A25FEF"/>
    <w:rsid w:val="00A26242"/>
    <w:rsid w:val="00A262B6"/>
    <w:rsid w:val="00A263F2"/>
    <w:rsid w:val="00A264D3"/>
    <w:rsid w:val="00A26C9F"/>
    <w:rsid w:val="00A26F4D"/>
    <w:rsid w:val="00A2767E"/>
    <w:rsid w:val="00A27AEC"/>
    <w:rsid w:val="00A27BD5"/>
    <w:rsid w:val="00A30213"/>
    <w:rsid w:val="00A30B6B"/>
    <w:rsid w:val="00A31ED9"/>
    <w:rsid w:val="00A3234A"/>
    <w:rsid w:val="00A328E1"/>
    <w:rsid w:val="00A32E36"/>
    <w:rsid w:val="00A33021"/>
    <w:rsid w:val="00A33144"/>
    <w:rsid w:val="00A334EE"/>
    <w:rsid w:val="00A33B46"/>
    <w:rsid w:val="00A341FC"/>
    <w:rsid w:val="00A35419"/>
    <w:rsid w:val="00A359B1"/>
    <w:rsid w:val="00A35D7B"/>
    <w:rsid w:val="00A35EB4"/>
    <w:rsid w:val="00A37743"/>
    <w:rsid w:val="00A378B2"/>
    <w:rsid w:val="00A37917"/>
    <w:rsid w:val="00A37AC9"/>
    <w:rsid w:val="00A40319"/>
    <w:rsid w:val="00A4092B"/>
    <w:rsid w:val="00A41380"/>
    <w:rsid w:val="00A417D5"/>
    <w:rsid w:val="00A42249"/>
    <w:rsid w:val="00A43EDE"/>
    <w:rsid w:val="00A44A75"/>
    <w:rsid w:val="00A459BD"/>
    <w:rsid w:val="00A45B8D"/>
    <w:rsid w:val="00A46309"/>
    <w:rsid w:val="00A46C6C"/>
    <w:rsid w:val="00A46FA3"/>
    <w:rsid w:val="00A47419"/>
    <w:rsid w:val="00A47667"/>
    <w:rsid w:val="00A47D7A"/>
    <w:rsid w:val="00A47DD2"/>
    <w:rsid w:val="00A514CB"/>
    <w:rsid w:val="00A51A4A"/>
    <w:rsid w:val="00A51EB1"/>
    <w:rsid w:val="00A52769"/>
    <w:rsid w:val="00A52C47"/>
    <w:rsid w:val="00A5356A"/>
    <w:rsid w:val="00A53920"/>
    <w:rsid w:val="00A539DA"/>
    <w:rsid w:val="00A53B88"/>
    <w:rsid w:val="00A53D46"/>
    <w:rsid w:val="00A54082"/>
    <w:rsid w:val="00A540CE"/>
    <w:rsid w:val="00A551C6"/>
    <w:rsid w:val="00A551F3"/>
    <w:rsid w:val="00A5523F"/>
    <w:rsid w:val="00A55658"/>
    <w:rsid w:val="00A558BD"/>
    <w:rsid w:val="00A55BB5"/>
    <w:rsid w:val="00A56A9A"/>
    <w:rsid w:val="00A57027"/>
    <w:rsid w:val="00A57152"/>
    <w:rsid w:val="00A576AB"/>
    <w:rsid w:val="00A57CE6"/>
    <w:rsid w:val="00A60123"/>
    <w:rsid w:val="00A60B48"/>
    <w:rsid w:val="00A61685"/>
    <w:rsid w:val="00A6231E"/>
    <w:rsid w:val="00A62DA4"/>
    <w:rsid w:val="00A63584"/>
    <w:rsid w:val="00A6371E"/>
    <w:rsid w:val="00A645C5"/>
    <w:rsid w:val="00A652BC"/>
    <w:rsid w:val="00A65629"/>
    <w:rsid w:val="00A658FD"/>
    <w:rsid w:val="00A662EF"/>
    <w:rsid w:val="00A666AC"/>
    <w:rsid w:val="00A66C12"/>
    <w:rsid w:val="00A66DFA"/>
    <w:rsid w:val="00A6710F"/>
    <w:rsid w:val="00A67321"/>
    <w:rsid w:val="00A67759"/>
    <w:rsid w:val="00A70148"/>
    <w:rsid w:val="00A70691"/>
    <w:rsid w:val="00A71138"/>
    <w:rsid w:val="00A71224"/>
    <w:rsid w:val="00A7124A"/>
    <w:rsid w:val="00A7160E"/>
    <w:rsid w:val="00A7172A"/>
    <w:rsid w:val="00A71CE5"/>
    <w:rsid w:val="00A72878"/>
    <w:rsid w:val="00A73BCC"/>
    <w:rsid w:val="00A742DD"/>
    <w:rsid w:val="00A74A55"/>
    <w:rsid w:val="00A74C29"/>
    <w:rsid w:val="00A7567B"/>
    <w:rsid w:val="00A756FD"/>
    <w:rsid w:val="00A75B27"/>
    <w:rsid w:val="00A76081"/>
    <w:rsid w:val="00A760AD"/>
    <w:rsid w:val="00A762FA"/>
    <w:rsid w:val="00A76939"/>
    <w:rsid w:val="00A773B1"/>
    <w:rsid w:val="00A77685"/>
    <w:rsid w:val="00A77778"/>
    <w:rsid w:val="00A77B27"/>
    <w:rsid w:val="00A8063B"/>
    <w:rsid w:val="00A80F5D"/>
    <w:rsid w:val="00A8130F"/>
    <w:rsid w:val="00A8142D"/>
    <w:rsid w:val="00A81C1D"/>
    <w:rsid w:val="00A81C22"/>
    <w:rsid w:val="00A82B8D"/>
    <w:rsid w:val="00A82CCA"/>
    <w:rsid w:val="00A82D7A"/>
    <w:rsid w:val="00A84348"/>
    <w:rsid w:val="00A84525"/>
    <w:rsid w:val="00A8487D"/>
    <w:rsid w:val="00A848B1"/>
    <w:rsid w:val="00A85084"/>
    <w:rsid w:val="00A85518"/>
    <w:rsid w:val="00A8554E"/>
    <w:rsid w:val="00A85747"/>
    <w:rsid w:val="00A859C9"/>
    <w:rsid w:val="00A85A01"/>
    <w:rsid w:val="00A85CFC"/>
    <w:rsid w:val="00A85DBC"/>
    <w:rsid w:val="00A861B5"/>
    <w:rsid w:val="00A8681D"/>
    <w:rsid w:val="00A87016"/>
    <w:rsid w:val="00A9054B"/>
    <w:rsid w:val="00A90644"/>
    <w:rsid w:val="00A91578"/>
    <w:rsid w:val="00A915CE"/>
    <w:rsid w:val="00A91B6B"/>
    <w:rsid w:val="00A92149"/>
    <w:rsid w:val="00A922A1"/>
    <w:rsid w:val="00A925DB"/>
    <w:rsid w:val="00A931E2"/>
    <w:rsid w:val="00A93298"/>
    <w:rsid w:val="00A93356"/>
    <w:rsid w:val="00A93A81"/>
    <w:rsid w:val="00A944AE"/>
    <w:rsid w:val="00A9471D"/>
    <w:rsid w:val="00A96560"/>
    <w:rsid w:val="00AA00E0"/>
    <w:rsid w:val="00AA14A3"/>
    <w:rsid w:val="00AA1B00"/>
    <w:rsid w:val="00AA2154"/>
    <w:rsid w:val="00AA2308"/>
    <w:rsid w:val="00AA23C8"/>
    <w:rsid w:val="00AA291B"/>
    <w:rsid w:val="00AA29EF"/>
    <w:rsid w:val="00AA2AD1"/>
    <w:rsid w:val="00AA2D95"/>
    <w:rsid w:val="00AA2FD2"/>
    <w:rsid w:val="00AA3C5A"/>
    <w:rsid w:val="00AA3FE4"/>
    <w:rsid w:val="00AA477D"/>
    <w:rsid w:val="00AA5CC6"/>
    <w:rsid w:val="00AA5CFD"/>
    <w:rsid w:val="00AA6716"/>
    <w:rsid w:val="00AA70B4"/>
    <w:rsid w:val="00AA7186"/>
    <w:rsid w:val="00AA7AA3"/>
    <w:rsid w:val="00AA7AB3"/>
    <w:rsid w:val="00AA7D1C"/>
    <w:rsid w:val="00AB0E7B"/>
    <w:rsid w:val="00AB1660"/>
    <w:rsid w:val="00AB192C"/>
    <w:rsid w:val="00AB1ECA"/>
    <w:rsid w:val="00AB2AA4"/>
    <w:rsid w:val="00AB2BD0"/>
    <w:rsid w:val="00AB2DE8"/>
    <w:rsid w:val="00AB31FC"/>
    <w:rsid w:val="00AB3AC4"/>
    <w:rsid w:val="00AB43AF"/>
    <w:rsid w:val="00AB51F7"/>
    <w:rsid w:val="00AB531D"/>
    <w:rsid w:val="00AB582A"/>
    <w:rsid w:val="00AB582F"/>
    <w:rsid w:val="00AB5C1B"/>
    <w:rsid w:val="00AB61B3"/>
    <w:rsid w:val="00AB6397"/>
    <w:rsid w:val="00AB69B4"/>
    <w:rsid w:val="00AC1426"/>
    <w:rsid w:val="00AC146A"/>
    <w:rsid w:val="00AC19A5"/>
    <w:rsid w:val="00AC2141"/>
    <w:rsid w:val="00AC259A"/>
    <w:rsid w:val="00AC2E93"/>
    <w:rsid w:val="00AC3043"/>
    <w:rsid w:val="00AC3644"/>
    <w:rsid w:val="00AC3948"/>
    <w:rsid w:val="00AC3C19"/>
    <w:rsid w:val="00AC41E2"/>
    <w:rsid w:val="00AC496C"/>
    <w:rsid w:val="00AC499F"/>
    <w:rsid w:val="00AC4AF9"/>
    <w:rsid w:val="00AC4D22"/>
    <w:rsid w:val="00AC577E"/>
    <w:rsid w:val="00AC5C8A"/>
    <w:rsid w:val="00AC670B"/>
    <w:rsid w:val="00AC6C19"/>
    <w:rsid w:val="00AC761F"/>
    <w:rsid w:val="00AC7795"/>
    <w:rsid w:val="00AC7E5E"/>
    <w:rsid w:val="00AD03D5"/>
    <w:rsid w:val="00AD0588"/>
    <w:rsid w:val="00AD1B55"/>
    <w:rsid w:val="00AD1F87"/>
    <w:rsid w:val="00AD1FD7"/>
    <w:rsid w:val="00AD246A"/>
    <w:rsid w:val="00AD2C50"/>
    <w:rsid w:val="00AD4DB4"/>
    <w:rsid w:val="00AD4F10"/>
    <w:rsid w:val="00AD4F24"/>
    <w:rsid w:val="00AD4F93"/>
    <w:rsid w:val="00AD5042"/>
    <w:rsid w:val="00AD55C3"/>
    <w:rsid w:val="00AD592B"/>
    <w:rsid w:val="00AD5B0A"/>
    <w:rsid w:val="00AD5DFD"/>
    <w:rsid w:val="00AD61FC"/>
    <w:rsid w:val="00AD673E"/>
    <w:rsid w:val="00AD68D0"/>
    <w:rsid w:val="00AD69DE"/>
    <w:rsid w:val="00AD6B82"/>
    <w:rsid w:val="00AD7905"/>
    <w:rsid w:val="00AD7F82"/>
    <w:rsid w:val="00AE023B"/>
    <w:rsid w:val="00AE1132"/>
    <w:rsid w:val="00AE1441"/>
    <w:rsid w:val="00AE1B5B"/>
    <w:rsid w:val="00AE1CD1"/>
    <w:rsid w:val="00AE2306"/>
    <w:rsid w:val="00AE248A"/>
    <w:rsid w:val="00AE255D"/>
    <w:rsid w:val="00AE2F46"/>
    <w:rsid w:val="00AE30BD"/>
    <w:rsid w:val="00AE3662"/>
    <w:rsid w:val="00AE3A2E"/>
    <w:rsid w:val="00AE3DF2"/>
    <w:rsid w:val="00AE45C6"/>
    <w:rsid w:val="00AE5B54"/>
    <w:rsid w:val="00AE5B6B"/>
    <w:rsid w:val="00AE6588"/>
    <w:rsid w:val="00AE68B6"/>
    <w:rsid w:val="00AE766E"/>
    <w:rsid w:val="00AE78BF"/>
    <w:rsid w:val="00AE79AB"/>
    <w:rsid w:val="00AF0483"/>
    <w:rsid w:val="00AF0E98"/>
    <w:rsid w:val="00AF10CC"/>
    <w:rsid w:val="00AF2110"/>
    <w:rsid w:val="00AF2573"/>
    <w:rsid w:val="00AF2657"/>
    <w:rsid w:val="00AF3BCB"/>
    <w:rsid w:val="00AF4008"/>
    <w:rsid w:val="00AF4A24"/>
    <w:rsid w:val="00AF4CEA"/>
    <w:rsid w:val="00AF4E9A"/>
    <w:rsid w:val="00AF50F2"/>
    <w:rsid w:val="00AF5620"/>
    <w:rsid w:val="00AF6259"/>
    <w:rsid w:val="00AF6BFB"/>
    <w:rsid w:val="00AF6ECA"/>
    <w:rsid w:val="00AF7838"/>
    <w:rsid w:val="00AF7897"/>
    <w:rsid w:val="00B0010D"/>
    <w:rsid w:val="00B01B30"/>
    <w:rsid w:val="00B02000"/>
    <w:rsid w:val="00B0279B"/>
    <w:rsid w:val="00B02AE7"/>
    <w:rsid w:val="00B03198"/>
    <w:rsid w:val="00B033C0"/>
    <w:rsid w:val="00B035ED"/>
    <w:rsid w:val="00B03822"/>
    <w:rsid w:val="00B0390A"/>
    <w:rsid w:val="00B03A7F"/>
    <w:rsid w:val="00B03F61"/>
    <w:rsid w:val="00B0448C"/>
    <w:rsid w:val="00B04ECF"/>
    <w:rsid w:val="00B05367"/>
    <w:rsid w:val="00B05564"/>
    <w:rsid w:val="00B05B9A"/>
    <w:rsid w:val="00B05E4C"/>
    <w:rsid w:val="00B06561"/>
    <w:rsid w:val="00B06A6A"/>
    <w:rsid w:val="00B072C2"/>
    <w:rsid w:val="00B075CE"/>
    <w:rsid w:val="00B07604"/>
    <w:rsid w:val="00B07CB6"/>
    <w:rsid w:val="00B1040F"/>
    <w:rsid w:val="00B107D0"/>
    <w:rsid w:val="00B10F32"/>
    <w:rsid w:val="00B119AC"/>
    <w:rsid w:val="00B11E15"/>
    <w:rsid w:val="00B11E5A"/>
    <w:rsid w:val="00B11E84"/>
    <w:rsid w:val="00B12381"/>
    <w:rsid w:val="00B12C44"/>
    <w:rsid w:val="00B137F7"/>
    <w:rsid w:val="00B14118"/>
    <w:rsid w:val="00B142E9"/>
    <w:rsid w:val="00B15532"/>
    <w:rsid w:val="00B1555B"/>
    <w:rsid w:val="00B15643"/>
    <w:rsid w:val="00B15738"/>
    <w:rsid w:val="00B15AFC"/>
    <w:rsid w:val="00B15E9E"/>
    <w:rsid w:val="00B164AC"/>
    <w:rsid w:val="00B164E4"/>
    <w:rsid w:val="00B16DD9"/>
    <w:rsid w:val="00B16F2E"/>
    <w:rsid w:val="00B2015C"/>
    <w:rsid w:val="00B20193"/>
    <w:rsid w:val="00B203AA"/>
    <w:rsid w:val="00B20E3C"/>
    <w:rsid w:val="00B21197"/>
    <w:rsid w:val="00B2129A"/>
    <w:rsid w:val="00B212EF"/>
    <w:rsid w:val="00B2162B"/>
    <w:rsid w:val="00B21A0D"/>
    <w:rsid w:val="00B21A24"/>
    <w:rsid w:val="00B21D71"/>
    <w:rsid w:val="00B222D6"/>
    <w:rsid w:val="00B22601"/>
    <w:rsid w:val="00B22A6A"/>
    <w:rsid w:val="00B22E2D"/>
    <w:rsid w:val="00B23E53"/>
    <w:rsid w:val="00B2411F"/>
    <w:rsid w:val="00B244E7"/>
    <w:rsid w:val="00B24785"/>
    <w:rsid w:val="00B2508B"/>
    <w:rsid w:val="00B25D00"/>
    <w:rsid w:val="00B26320"/>
    <w:rsid w:val="00B2640A"/>
    <w:rsid w:val="00B26491"/>
    <w:rsid w:val="00B26908"/>
    <w:rsid w:val="00B26B92"/>
    <w:rsid w:val="00B272E7"/>
    <w:rsid w:val="00B27D64"/>
    <w:rsid w:val="00B30FF3"/>
    <w:rsid w:val="00B314B4"/>
    <w:rsid w:val="00B3173A"/>
    <w:rsid w:val="00B31834"/>
    <w:rsid w:val="00B31FDA"/>
    <w:rsid w:val="00B321C4"/>
    <w:rsid w:val="00B328E0"/>
    <w:rsid w:val="00B33ABC"/>
    <w:rsid w:val="00B33BA6"/>
    <w:rsid w:val="00B33DC4"/>
    <w:rsid w:val="00B344A1"/>
    <w:rsid w:val="00B3486F"/>
    <w:rsid w:val="00B34E61"/>
    <w:rsid w:val="00B35487"/>
    <w:rsid w:val="00B35743"/>
    <w:rsid w:val="00B35818"/>
    <w:rsid w:val="00B359EC"/>
    <w:rsid w:val="00B35C64"/>
    <w:rsid w:val="00B35CAB"/>
    <w:rsid w:val="00B36A16"/>
    <w:rsid w:val="00B36A54"/>
    <w:rsid w:val="00B36C7E"/>
    <w:rsid w:val="00B37592"/>
    <w:rsid w:val="00B37C49"/>
    <w:rsid w:val="00B37C88"/>
    <w:rsid w:val="00B40244"/>
    <w:rsid w:val="00B4083E"/>
    <w:rsid w:val="00B409EF"/>
    <w:rsid w:val="00B40FB7"/>
    <w:rsid w:val="00B42E6A"/>
    <w:rsid w:val="00B43297"/>
    <w:rsid w:val="00B437B0"/>
    <w:rsid w:val="00B43A0D"/>
    <w:rsid w:val="00B43F55"/>
    <w:rsid w:val="00B44124"/>
    <w:rsid w:val="00B4488C"/>
    <w:rsid w:val="00B44B99"/>
    <w:rsid w:val="00B45613"/>
    <w:rsid w:val="00B47032"/>
    <w:rsid w:val="00B47D6B"/>
    <w:rsid w:val="00B47E50"/>
    <w:rsid w:val="00B5033E"/>
    <w:rsid w:val="00B507C6"/>
    <w:rsid w:val="00B50956"/>
    <w:rsid w:val="00B50BD3"/>
    <w:rsid w:val="00B51382"/>
    <w:rsid w:val="00B51EB8"/>
    <w:rsid w:val="00B52AE3"/>
    <w:rsid w:val="00B52C9C"/>
    <w:rsid w:val="00B533C2"/>
    <w:rsid w:val="00B53658"/>
    <w:rsid w:val="00B536D4"/>
    <w:rsid w:val="00B53806"/>
    <w:rsid w:val="00B53CA2"/>
    <w:rsid w:val="00B53EE3"/>
    <w:rsid w:val="00B55C65"/>
    <w:rsid w:val="00B56327"/>
    <w:rsid w:val="00B56613"/>
    <w:rsid w:val="00B56BBE"/>
    <w:rsid w:val="00B5737C"/>
    <w:rsid w:val="00B60C29"/>
    <w:rsid w:val="00B60DE5"/>
    <w:rsid w:val="00B61411"/>
    <w:rsid w:val="00B61816"/>
    <w:rsid w:val="00B61827"/>
    <w:rsid w:val="00B61C7C"/>
    <w:rsid w:val="00B62246"/>
    <w:rsid w:val="00B63373"/>
    <w:rsid w:val="00B63C88"/>
    <w:rsid w:val="00B642AF"/>
    <w:rsid w:val="00B64824"/>
    <w:rsid w:val="00B64A94"/>
    <w:rsid w:val="00B656DE"/>
    <w:rsid w:val="00B65A54"/>
    <w:rsid w:val="00B6630D"/>
    <w:rsid w:val="00B663A3"/>
    <w:rsid w:val="00B6652D"/>
    <w:rsid w:val="00B66697"/>
    <w:rsid w:val="00B66DAA"/>
    <w:rsid w:val="00B66E15"/>
    <w:rsid w:val="00B66E55"/>
    <w:rsid w:val="00B67A7A"/>
    <w:rsid w:val="00B67D98"/>
    <w:rsid w:val="00B71885"/>
    <w:rsid w:val="00B72063"/>
    <w:rsid w:val="00B722A1"/>
    <w:rsid w:val="00B727EF"/>
    <w:rsid w:val="00B736AB"/>
    <w:rsid w:val="00B73768"/>
    <w:rsid w:val="00B73AEB"/>
    <w:rsid w:val="00B73D2A"/>
    <w:rsid w:val="00B73E91"/>
    <w:rsid w:val="00B74197"/>
    <w:rsid w:val="00B74517"/>
    <w:rsid w:val="00B749A8"/>
    <w:rsid w:val="00B74DFF"/>
    <w:rsid w:val="00B75FFB"/>
    <w:rsid w:val="00B768E8"/>
    <w:rsid w:val="00B76D85"/>
    <w:rsid w:val="00B7711B"/>
    <w:rsid w:val="00B7713D"/>
    <w:rsid w:val="00B77825"/>
    <w:rsid w:val="00B778D3"/>
    <w:rsid w:val="00B80040"/>
    <w:rsid w:val="00B80726"/>
    <w:rsid w:val="00B80E6A"/>
    <w:rsid w:val="00B80F21"/>
    <w:rsid w:val="00B81406"/>
    <w:rsid w:val="00B82358"/>
    <w:rsid w:val="00B83611"/>
    <w:rsid w:val="00B838D9"/>
    <w:rsid w:val="00B83C9A"/>
    <w:rsid w:val="00B83D6E"/>
    <w:rsid w:val="00B83D9B"/>
    <w:rsid w:val="00B84559"/>
    <w:rsid w:val="00B845B2"/>
    <w:rsid w:val="00B8488E"/>
    <w:rsid w:val="00B859F1"/>
    <w:rsid w:val="00B85B6A"/>
    <w:rsid w:val="00B86005"/>
    <w:rsid w:val="00B868E0"/>
    <w:rsid w:val="00B86D96"/>
    <w:rsid w:val="00B86FB1"/>
    <w:rsid w:val="00B8709A"/>
    <w:rsid w:val="00B877C4"/>
    <w:rsid w:val="00B9014E"/>
    <w:rsid w:val="00B90BAA"/>
    <w:rsid w:val="00B90FEB"/>
    <w:rsid w:val="00B91105"/>
    <w:rsid w:val="00B91216"/>
    <w:rsid w:val="00B91B2D"/>
    <w:rsid w:val="00B91EDF"/>
    <w:rsid w:val="00B929E5"/>
    <w:rsid w:val="00B92E38"/>
    <w:rsid w:val="00B934F5"/>
    <w:rsid w:val="00B93920"/>
    <w:rsid w:val="00B939A8"/>
    <w:rsid w:val="00B93B3E"/>
    <w:rsid w:val="00B942A1"/>
    <w:rsid w:val="00B952EE"/>
    <w:rsid w:val="00B953DC"/>
    <w:rsid w:val="00B9578F"/>
    <w:rsid w:val="00B95EED"/>
    <w:rsid w:val="00B96BA5"/>
    <w:rsid w:val="00B96D02"/>
    <w:rsid w:val="00B97DA4"/>
    <w:rsid w:val="00BA0581"/>
    <w:rsid w:val="00BA0BBF"/>
    <w:rsid w:val="00BA1740"/>
    <w:rsid w:val="00BA1E67"/>
    <w:rsid w:val="00BA223D"/>
    <w:rsid w:val="00BA2432"/>
    <w:rsid w:val="00BA2832"/>
    <w:rsid w:val="00BA2BA0"/>
    <w:rsid w:val="00BA2E99"/>
    <w:rsid w:val="00BA3003"/>
    <w:rsid w:val="00BA3466"/>
    <w:rsid w:val="00BA3897"/>
    <w:rsid w:val="00BA4F94"/>
    <w:rsid w:val="00BA5F35"/>
    <w:rsid w:val="00BA648A"/>
    <w:rsid w:val="00BA6B4F"/>
    <w:rsid w:val="00BA6CE3"/>
    <w:rsid w:val="00BA79B1"/>
    <w:rsid w:val="00BA7E00"/>
    <w:rsid w:val="00BB06B8"/>
    <w:rsid w:val="00BB0E12"/>
    <w:rsid w:val="00BB10DE"/>
    <w:rsid w:val="00BB128C"/>
    <w:rsid w:val="00BB1680"/>
    <w:rsid w:val="00BB2EED"/>
    <w:rsid w:val="00BB326D"/>
    <w:rsid w:val="00BB40FD"/>
    <w:rsid w:val="00BB4797"/>
    <w:rsid w:val="00BB4804"/>
    <w:rsid w:val="00BB48E4"/>
    <w:rsid w:val="00BB50B6"/>
    <w:rsid w:val="00BB5C68"/>
    <w:rsid w:val="00BB5FC8"/>
    <w:rsid w:val="00BB692A"/>
    <w:rsid w:val="00BB6DEE"/>
    <w:rsid w:val="00BB714C"/>
    <w:rsid w:val="00BB7834"/>
    <w:rsid w:val="00BB7D09"/>
    <w:rsid w:val="00BB7DE4"/>
    <w:rsid w:val="00BC030E"/>
    <w:rsid w:val="00BC183C"/>
    <w:rsid w:val="00BC2031"/>
    <w:rsid w:val="00BC2430"/>
    <w:rsid w:val="00BC2957"/>
    <w:rsid w:val="00BC30CE"/>
    <w:rsid w:val="00BC39AA"/>
    <w:rsid w:val="00BC3A9A"/>
    <w:rsid w:val="00BC3CD4"/>
    <w:rsid w:val="00BC3E83"/>
    <w:rsid w:val="00BC3FC1"/>
    <w:rsid w:val="00BC40ED"/>
    <w:rsid w:val="00BC50EF"/>
    <w:rsid w:val="00BC5442"/>
    <w:rsid w:val="00BC5525"/>
    <w:rsid w:val="00BC5A24"/>
    <w:rsid w:val="00BC6592"/>
    <w:rsid w:val="00BC65EE"/>
    <w:rsid w:val="00BC6ABD"/>
    <w:rsid w:val="00BC6C5C"/>
    <w:rsid w:val="00BD00ED"/>
    <w:rsid w:val="00BD05AF"/>
    <w:rsid w:val="00BD139D"/>
    <w:rsid w:val="00BD14AC"/>
    <w:rsid w:val="00BD1586"/>
    <w:rsid w:val="00BD1AA0"/>
    <w:rsid w:val="00BD1AA5"/>
    <w:rsid w:val="00BD2553"/>
    <w:rsid w:val="00BD2A48"/>
    <w:rsid w:val="00BD38A0"/>
    <w:rsid w:val="00BD3DBC"/>
    <w:rsid w:val="00BD40A6"/>
    <w:rsid w:val="00BD410F"/>
    <w:rsid w:val="00BD4120"/>
    <w:rsid w:val="00BD4C12"/>
    <w:rsid w:val="00BD6007"/>
    <w:rsid w:val="00BD62B3"/>
    <w:rsid w:val="00BD6647"/>
    <w:rsid w:val="00BD6A62"/>
    <w:rsid w:val="00BD6AE4"/>
    <w:rsid w:val="00BD6D54"/>
    <w:rsid w:val="00BD6E10"/>
    <w:rsid w:val="00BD6FD1"/>
    <w:rsid w:val="00BD714C"/>
    <w:rsid w:val="00BD7667"/>
    <w:rsid w:val="00BD7B33"/>
    <w:rsid w:val="00BE0904"/>
    <w:rsid w:val="00BE20D5"/>
    <w:rsid w:val="00BE2C98"/>
    <w:rsid w:val="00BE5560"/>
    <w:rsid w:val="00BE5CFD"/>
    <w:rsid w:val="00BE61C3"/>
    <w:rsid w:val="00BE6B09"/>
    <w:rsid w:val="00BE7951"/>
    <w:rsid w:val="00BF029B"/>
    <w:rsid w:val="00BF04F7"/>
    <w:rsid w:val="00BF179B"/>
    <w:rsid w:val="00BF1A5F"/>
    <w:rsid w:val="00BF1DD9"/>
    <w:rsid w:val="00BF2228"/>
    <w:rsid w:val="00BF237E"/>
    <w:rsid w:val="00BF29EE"/>
    <w:rsid w:val="00BF30CB"/>
    <w:rsid w:val="00BF41C8"/>
    <w:rsid w:val="00BF45EB"/>
    <w:rsid w:val="00BF4FFB"/>
    <w:rsid w:val="00BF523B"/>
    <w:rsid w:val="00BF59E0"/>
    <w:rsid w:val="00BF68FB"/>
    <w:rsid w:val="00BF6F14"/>
    <w:rsid w:val="00BF74B4"/>
    <w:rsid w:val="00BF7513"/>
    <w:rsid w:val="00BF7F21"/>
    <w:rsid w:val="00C0013C"/>
    <w:rsid w:val="00C00411"/>
    <w:rsid w:val="00C00748"/>
    <w:rsid w:val="00C00AE5"/>
    <w:rsid w:val="00C00DE1"/>
    <w:rsid w:val="00C016EE"/>
    <w:rsid w:val="00C01F7F"/>
    <w:rsid w:val="00C02943"/>
    <w:rsid w:val="00C033E1"/>
    <w:rsid w:val="00C03507"/>
    <w:rsid w:val="00C0355A"/>
    <w:rsid w:val="00C03A48"/>
    <w:rsid w:val="00C03D1C"/>
    <w:rsid w:val="00C03D50"/>
    <w:rsid w:val="00C04551"/>
    <w:rsid w:val="00C04E3A"/>
    <w:rsid w:val="00C05270"/>
    <w:rsid w:val="00C053D9"/>
    <w:rsid w:val="00C05AD1"/>
    <w:rsid w:val="00C05DAC"/>
    <w:rsid w:val="00C05E41"/>
    <w:rsid w:val="00C060BD"/>
    <w:rsid w:val="00C06E37"/>
    <w:rsid w:val="00C070C1"/>
    <w:rsid w:val="00C07101"/>
    <w:rsid w:val="00C07BF1"/>
    <w:rsid w:val="00C103DF"/>
    <w:rsid w:val="00C1074A"/>
    <w:rsid w:val="00C1104A"/>
    <w:rsid w:val="00C11467"/>
    <w:rsid w:val="00C11D81"/>
    <w:rsid w:val="00C11FF2"/>
    <w:rsid w:val="00C1246E"/>
    <w:rsid w:val="00C124AC"/>
    <w:rsid w:val="00C12B60"/>
    <w:rsid w:val="00C12F7B"/>
    <w:rsid w:val="00C13347"/>
    <w:rsid w:val="00C13B13"/>
    <w:rsid w:val="00C13DF1"/>
    <w:rsid w:val="00C13ECA"/>
    <w:rsid w:val="00C1568C"/>
    <w:rsid w:val="00C15BE8"/>
    <w:rsid w:val="00C163DF"/>
    <w:rsid w:val="00C16542"/>
    <w:rsid w:val="00C168D1"/>
    <w:rsid w:val="00C172B9"/>
    <w:rsid w:val="00C178DE"/>
    <w:rsid w:val="00C17964"/>
    <w:rsid w:val="00C17C40"/>
    <w:rsid w:val="00C17D42"/>
    <w:rsid w:val="00C20A9B"/>
    <w:rsid w:val="00C20AC8"/>
    <w:rsid w:val="00C20D29"/>
    <w:rsid w:val="00C21366"/>
    <w:rsid w:val="00C219A8"/>
    <w:rsid w:val="00C21BB4"/>
    <w:rsid w:val="00C21E99"/>
    <w:rsid w:val="00C23025"/>
    <w:rsid w:val="00C23188"/>
    <w:rsid w:val="00C23863"/>
    <w:rsid w:val="00C239F9"/>
    <w:rsid w:val="00C2402A"/>
    <w:rsid w:val="00C24864"/>
    <w:rsid w:val="00C2535D"/>
    <w:rsid w:val="00C259B7"/>
    <w:rsid w:val="00C25E7F"/>
    <w:rsid w:val="00C26645"/>
    <w:rsid w:val="00C266F9"/>
    <w:rsid w:val="00C273B6"/>
    <w:rsid w:val="00C275EF"/>
    <w:rsid w:val="00C278AD"/>
    <w:rsid w:val="00C27913"/>
    <w:rsid w:val="00C279EB"/>
    <w:rsid w:val="00C3013F"/>
    <w:rsid w:val="00C305C0"/>
    <w:rsid w:val="00C310FB"/>
    <w:rsid w:val="00C316AC"/>
    <w:rsid w:val="00C31B08"/>
    <w:rsid w:val="00C31B90"/>
    <w:rsid w:val="00C31E20"/>
    <w:rsid w:val="00C3253D"/>
    <w:rsid w:val="00C32551"/>
    <w:rsid w:val="00C32F71"/>
    <w:rsid w:val="00C338E3"/>
    <w:rsid w:val="00C345C0"/>
    <w:rsid w:val="00C34BB3"/>
    <w:rsid w:val="00C34EFB"/>
    <w:rsid w:val="00C3528E"/>
    <w:rsid w:val="00C359BA"/>
    <w:rsid w:val="00C35CB2"/>
    <w:rsid w:val="00C35D6C"/>
    <w:rsid w:val="00C364F2"/>
    <w:rsid w:val="00C3651E"/>
    <w:rsid w:val="00C3665C"/>
    <w:rsid w:val="00C3677A"/>
    <w:rsid w:val="00C36B6C"/>
    <w:rsid w:val="00C3707F"/>
    <w:rsid w:val="00C37372"/>
    <w:rsid w:val="00C377E0"/>
    <w:rsid w:val="00C37985"/>
    <w:rsid w:val="00C4040D"/>
    <w:rsid w:val="00C40798"/>
    <w:rsid w:val="00C410A5"/>
    <w:rsid w:val="00C42426"/>
    <w:rsid w:val="00C42660"/>
    <w:rsid w:val="00C42707"/>
    <w:rsid w:val="00C42FF1"/>
    <w:rsid w:val="00C4370C"/>
    <w:rsid w:val="00C44061"/>
    <w:rsid w:val="00C44C69"/>
    <w:rsid w:val="00C44F0A"/>
    <w:rsid w:val="00C44FBB"/>
    <w:rsid w:val="00C453E1"/>
    <w:rsid w:val="00C45815"/>
    <w:rsid w:val="00C45EA5"/>
    <w:rsid w:val="00C45F38"/>
    <w:rsid w:val="00C471CD"/>
    <w:rsid w:val="00C47399"/>
    <w:rsid w:val="00C502D3"/>
    <w:rsid w:val="00C505C9"/>
    <w:rsid w:val="00C507D0"/>
    <w:rsid w:val="00C50AC1"/>
    <w:rsid w:val="00C50F36"/>
    <w:rsid w:val="00C5117C"/>
    <w:rsid w:val="00C512E9"/>
    <w:rsid w:val="00C51343"/>
    <w:rsid w:val="00C51620"/>
    <w:rsid w:val="00C525CF"/>
    <w:rsid w:val="00C5284A"/>
    <w:rsid w:val="00C531C8"/>
    <w:rsid w:val="00C533C7"/>
    <w:rsid w:val="00C5373F"/>
    <w:rsid w:val="00C5392E"/>
    <w:rsid w:val="00C53A66"/>
    <w:rsid w:val="00C53F3E"/>
    <w:rsid w:val="00C540A6"/>
    <w:rsid w:val="00C54C70"/>
    <w:rsid w:val="00C570EF"/>
    <w:rsid w:val="00C573CD"/>
    <w:rsid w:val="00C5789F"/>
    <w:rsid w:val="00C57B5A"/>
    <w:rsid w:val="00C57DA5"/>
    <w:rsid w:val="00C6045F"/>
    <w:rsid w:val="00C605F1"/>
    <w:rsid w:val="00C60B68"/>
    <w:rsid w:val="00C610A4"/>
    <w:rsid w:val="00C61645"/>
    <w:rsid w:val="00C61D87"/>
    <w:rsid w:val="00C62556"/>
    <w:rsid w:val="00C6307A"/>
    <w:rsid w:val="00C63320"/>
    <w:rsid w:val="00C63E6E"/>
    <w:rsid w:val="00C6414A"/>
    <w:rsid w:val="00C645D1"/>
    <w:rsid w:val="00C649FD"/>
    <w:rsid w:val="00C64DBC"/>
    <w:rsid w:val="00C6518C"/>
    <w:rsid w:val="00C65C10"/>
    <w:rsid w:val="00C65F77"/>
    <w:rsid w:val="00C6651F"/>
    <w:rsid w:val="00C66832"/>
    <w:rsid w:val="00C66865"/>
    <w:rsid w:val="00C668CB"/>
    <w:rsid w:val="00C6772C"/>
    <w:rsid w:val="00C705FF"/>
    <w:rsid w:val="00C70C9A"/>
    <w:rsid w:val="00C70DAB"/>
    <w:rsid w:val="00C714D0"/>
    <w:rsid w:val="00C71FF2"/>
    <w:rsid w:val="00C722B2"/>
    <w:rsid w:val="00C72628"/>
    <w:rsid w:val="00C736B2"/>
    <w:rsid w:val="00C738F2"/>
    <w:rsid w:val="00C74A6D"/>
    <w:rsid w:val="00C74CEF"/>
    <w:rsid w:val="00C750E1"/>
    <w:rsid w:val="00C7525D"/>
    <w:rsid w:val="00C7555F"/>
    <w:rsid w:val="00C75E7C"/>
    <w:rsid w:val="00C75F1B"/>
    <w:rsid w:val="00C7644D"/>
    <w:rsid w:val="00C76501"/>
    <w:rsid w:val="00C76BA7"/>
    <w:rsid w:val="00C77A24"/>
    <w:rsid w:val="00C77BF1"/>
    <w:rsid w:val="00C802E4"/>
    <w:rsid w:val="00C8090E"/>
    <w:rsid w:val="00C81157"/>
    <w:rsid w:val="00C8120E"/>
    <w:rsid w:val="00C8251E"/>
    <w:rsid w:val="00C827BD"/>
    <w:rsid w:val="00C82C74"/>
    <w:rsid w:val="00C83112"/>
    <w:rsid w:val="00C83137"/>
    <w:rsid w:val="00C83259"/>
    <w:rsid w:val="00C83724"/>
    <w:rsid w:val="00C83A2B"/>
    <w:rsid w:val="00C83B7D"/>
    <w:rsid w:val="00C84201"/>
    <w:rsid w:val="00C84ACD"/>
    <w:rsid w:val="00C85872"/>
    <w:rsid w:val="00C85A1E"/>
    <w:rsid w:val="00C85DD5"/>
    <w:rsid w:val="00C86797"/>
    <w:rsid w:val="00C8725F"/>
    <w:rsid w:val="00C8760E"/>
    <w:rsid w:val="00C8768B"/>
    <w:rsid w:val="00C87FF2"/>
    <w:rsid w:val="00C901A5"/>
    <w:rsid w:val="00C91039"/>
    <w:rsid w:val="00C912EE"/>
    <w:rsid w:val="00C91307"/>
    <w:rsid w:val="00C91308"/>
    <w:rsid w:val="00C917B4"/>
    <w:rsid w:val="00C9188D"/>
    <w:rsid w:val="00C91D26"/>
    <w:rsid w:val="00C91D8B"/>
    <w:rsid w:val="00C91FCF"/>
    <w:rsid w:val="00C92738"/>
    <w:rsid w:val="00C93104"/>
    <w:rsid w:val="00C934E1"/>
    <w:rsid w:val="00C9368C"/>
    <w:rsid w:val="00C93AA4"/>
    <w:rsid w:val="00C93B19"/>
    <w:rsid w:val="00C93E43"/>
    <w:rsid w:val="00C955B8"/>
    <w:rsid w:val="00C956C3"/>
    <w:rsid w:val="00C95929"/>
    <w:rsid w:val="00C9620A"/>
    <w:rsid w:val="00C96943"/>
    <w:rsid w:val="00C96C34"/>
    <w:rsid w:val="00C96F59"/>
    <w:rsid w:val="00C97054"/>
    <w:rsid w:val="00C97AB5"/>
    <w:rsid w:val="00CA04AC"/>
    <w:rsid w:val="00CA0782"/>
    <w:rsid w:val="00CA1699"/>
    <w:rsid w:val="00CA1AA4"/>
    <w:rsid w:val="00CA1ED6"/>
    <w:rsid w:val="00CA2126"/>
    <w:rsid w:val="00CA231B"/>
    <w:rsid w:val="00CA2A9E"/>
    <w:rsid w:val="00CA2F5A"/>
    <w:rsid w:val="00CA2FC2"/>
    <w:rsid w:val="00CA37AC"/>
    <w:rsid w:val="00CA3BAA"/>
    <w:rsid w:val="00CA40E1"/>
    <w:rsid w:val="00CA42AC"/>
    <w:rsid w:val="00CA475B"/>
    <w:rsid w:val="00CA4889"/>
    <w:rsid w:val="00CA6266"/>
    <w:rsid w:val="00CA6473"/>
    <w:rsid w:val="00CA64FB"/>
    <w:rsid w:val="00CA6891"/>
    <w:rsid w:val="00CA70D8"/>
    <w:rsid w:val="00CB028B"/>
    <w:rsid w:val="00CB068B"/>
    <w:rsid w:val="00CB1B95"/>
    <w:rsid w:val="00CB3CAF"/>
    <w:rsid w:val="00CB3E20"/>
    <w:rsid w:val="00CB4833"/>
    <w:rsid w:val="00CB570E"/>
    <w:rsid w:val="00CB598B"/>
    <w:rsid w:val="00CB62ED"/>
    <w:rsid w:val="00CB719B"/>
    <w:rsid w:val="00CB7525"/>
    <w:rsid w:val="00CB775E"/>
    <w:rsid w:val="00CB7AA8"/>
    <w:rsid w:val="00CB7B88"/>
    <w:rsid w:val="00CC02A2"/>
    <w:rsid w:val="00CC0495"/>
    <w:rsid w:val="00CC05F2"/>
    <w:rsid w:val="00CC0695"/>
    <w:rsid w:val="00CC06AA"/>
    <w:rsid w:val="00CC0A8C"/>
    <w:rsid w:val="00CC1160"/>
    <w:rsid w:val="00CC230E"/>
    <w:rsid w:val="00CC2780"/>
    <w:rsid w:val="00CC34DE"/>
    <w:rsid w:val="00CC47E2"/>
    <w:rsid w:val="00CC54E8"/>
    <w:rsid w:val="00CC616A"/>
    <w:rsid w:val="00CC69FE"/>
    <w:rsid w:val="00CC6BFF"/>
    <w:rsid w:val="00CC6F16"/>
    <w:rsid w:val="00CC703D"/>
    <w:rsid w:val="00CC712F"/>
    <w:rsid w:val="00CD0682"/>
    <w:rsid w:val="00CD0FE7"/>
    <w:rsid w:val="00CD15AF"/>
    <w:rsid w:val="00CD1726"/>
    <w:rsid w:val="00CD2104"/>
    <w:rsid w:val="00CD2CF0"/>
    <w:rsid w:val="00CD2D46"/>
    <w:rsid w:val="00CD2FB1"/>
    <w:rsid w:val="00CD36B8"/>
    <w:rsid w:val="00CD3CD3"/>
    <w:rsid w:val="00CD47B3"/>
    <w:rsid w:val="00CD47FE"/>
    <w:rsid w:val="00CD5D16"/>
    <w:rsid w:val="00CD61C6"/>
    <w:rsid w:val="00CE0898"/>
    <w:rsid w:val="00CE13DD"/>
    <w:rsid w:val="00CE1D0C"/>
    <w:rsid w:val="00CE20D3"/>
    <w:rsid w:val="00CE283C"/>
    <w:rsid w:val="00CE3BDE"/>
    <w:rsid w:val="00CE3F15"/>
    <w:rsid w:val="00CE4307"/>
    <w:rsid w:val="00CE4B3B"/>
    <w:rsid w:val="00CE4CCD"/>
    <w:rsid w:val="00CE5178"/>
    <w:rsid w:val="00CE56B6"/>
    <w:rsid w:val="00CE5B7D"/>
    <w:rsid w:val="00CE697B"/>
    <w:rsid w:val="00CE7162"/>
    <w:rsid w:val="00CE7641"/>
    <w:rsid w:val="00CE77E1"/>
    <w:rsid w:val="00CE7884"/>
    <w:rsid w:val="00CE7B38"/>
    <w:rsid w:val="00CF002D"/>
    <w:rsid w:val="00CF020D"/>
    <w:rsid w:val="00CF0AE3"/>
    <w:rsid w:val="00CF0F0A"/>
    <w:rsid w:val="00CF1786"/>
    <w:rsid w:val="00CF2AF7"/>
    <w:rsid w:val="00CF317F"/>
    <w:rsid w:val="00CF3379"/>
    <w:rsid w:val="00CF35C3"/>
    <w:rsid w:val="00CF3649"/>
    <w:rsid w:val="00CF433C"/>
    <w:rsid w:val="00CF4919"/>
    <w:rsid w:val="00CF4D5B"/>
    <w:rsid w:val="00CF5399"/>
    <w:rsid w:val="00CF5581"/>
    <w:rsid w:val="00CF57DD"/>
    <w:rsid w:val="00CF5DCF"/>
    <w:rsid w:val="00CF616A"/>
    <w:rsid w:val="00CF65B6"/>
    <w:rsid w:val="00CF7550"/>
    <w:rsid w:val="00CF77C7"/>
    <w:rsid w:val="00CF791C"/>
    <w:rsid w:val="00CF7B26"/>
    <w:rsid w:val="00D0095A"/>
    <w:rsid w:val="00D00B2D"/>
    <w:rsid w:val="00D02839"/>
    <w:rsid w:val="00D02935"/>
    <w:rsid w:val="00D02DFB"/>
    <w:rsid w:val="00D03FAE"/>
    <w:rsid w:val="00D04965"/>
    <w:rsid w:val="00D0496D"/>
    <w:rsid w:val="00D04C38"/>
    <w:rsid w:val="00D05649"/>
    <w:rsid w:val="00D060F9"/>
    <w:rsid w:val="00D074C1"/>
    <w:rsid w:val="00D077A7"/>
    <w:rsid w:val="00D10515"/>
    <w:rsid w:val="00D1059C"/>
    <w:rsid w:val="00D113D4"/>
    <w:rsid w:val="00D115AA"/>
    <w:rsid w:val="00D11B02"/>
    <w:rsid w:val="00D11B5A"/>
    <w:rsid w:val="00D11D76"/>
    <w:rsid w:val="00D128C1"/>
    <w:rsid w:val="00D128DB"/>
    <w:rsid w:val="00D12D02"/>
    <w:rsid w:val="00D13264"/>
    <w:rsid w:val="00D13513"/>
    <w:rsid w:val="00D13804"/>
    <w:rsid w:val="00D1383D"/>
    <w:rsid w:val="00D13893"/>
    <w:rsid w:val="00D13AD4"/>
    <w:rsid w:val="00D145E8"/>
    <w:rsid w:val="00D161B6"/>
    <w:rsid w:val="00D16CA6"/>
    <w:rsid w:val="00D17504"/>
    <w:rsid w:val="00D17720"/>
    <w:rsid w:val="00D17C98"/>
    <w:rsid w:val="00D17CA5"/>
    <w:rsid w:val="00D20B42"/>
    <w:rsid w:val="00D20C9D"/>
    <w:rsid w:val="00D21094"/>
    <w:rsid w:val="00D21AEC"/>
    <w:rsid w:val="00D21F3B"/>
    <w:rsid w:val="00D23390"/>
    <w:rsid w:val="00D251B8"/>
    <w:rsid w:val="00D251E3"/>
    <w:rsid w:val="00D257E4"/>
    <w:rsid w:val="00D25958"/>
    <w:rsid w:val="00D26247"/>
    <w:rsid w:val="00D2627A"/>
    <w:rsid w:val="00D262D3"/>
    <w:rsid w:val="00D26A8D"/>
    <w:rsid w:val="00D26F5C"/>
    <w:rsid w:val="00D30054"/>
    <w:rsid w:val="00D304FF"/>
    <w:rsid w:val="00D305FE"/>
    <w:rsid w:val="00D3081C"/>
    <w:rsid w:val="00D3211C"/>
    <w:rsid w:val="00D3275E"/>
    <w:rsid w:val="00D32B74"/>
    <w:rsid w:val="00D33269"/>
    <w:rsid w:val="00D33344"/>
    <w:rsid w:val="00D333F5"/>
    <w:rsid w:val="00D334DE"/>
    <w:rsid w:val="00D33650"/>
    <w:rsid w:val="00D33959"/>
    <w:rsid w:val="00D33991"/>
    <w:rsid w:val="00D34E5B"/>
    <w:rsid w:val="00D350E7"/>
    <w:rsid w:val="00D351AB"/>
    <w:rsid w:val="00D35358"/>
    <w:rsid w:val="00D362E6"/>
    <w:rsid w:val="00D36896"/>
    <w:rsid w:val="00D36A54"/>
    <w:rsid w:val="00D36A96"/>
    <w:rsid w:val="00D36CE6"/>
    <w:rsid w:val="00D37405"/>
    <w:rsid w:val="00D40E7F"/>
    <w:rsid w:val="00D40F26"/>
    <w:rsid w:val="00D410AB"/>
    <w:rsid w:val="00D411AB"/>
    <w:rsid w:val="00D416F4"/>
    <w:rsid w:val="00D41DC4"/>
    <w:rsid w:val="00D42242"/>
    <w:rsid w:val="00D42AE7"/>
    <w:rsid w:val="00D42E54"/>
    <w:rsid w:val="00D4351E"/>
    <w:rsid w:val="00D4457B"/>
    <w:rsid w:val="00D44B68"/>
    <w:rsid w:val="00D44C31"/>
    <w:rsid w:val="00D44C7A"/>
    <w:rsid w:val="00D455AA"/>
    <w:rsid w:val="00D4579E"/>
    <w:rsid w:val="00D45CCB"/>
    <w:rsid w:val="00D46839"/>
    <w:rsid w:val="00D46AD8"/>
    <w:rsid w:val="00D47BDF"/>
    <w:rsid w:val="00D47E91"/>
    <w:rsid w:val="00D51E2D"/>
    <w:rsid w:val="00D52778"/>
    <w:rsid w:val="00D52B48"/>
    <w:rsid w:val="00D52E9B"/>
    <w:rsid w:val="00D52EF0"/>
    <w:rsid w:val="00D53182"/>
    <w:rsid w:val="00D53BAA"/>
    <w:rsid w:val="00D53CCB"/>
    <w:rsid w:val="00D53D19"/>
    <w:rsid w:val="00D5454F"/>
    <w:rsid w:val="00D54A82"/>
    <w:rsid w:val="00D553BC"/>
    <w:rsid w:val="00D55ED9"/>
    <w:rsid w:val="00D56030"/>
    <w:rsid w:val="00D56854"/>
    <w:rsid w:val="00D57908"/>
    <w:rsid w:val="00D6025B"/>
    <w:rsid w:val="00D60E5F"/>
    <w:rsid w:val="00D62123"/>
    <w:rsid w:val="00D624C7"/>
    <w:rsid w:val="00D62C2F"/>
    <w:rsid w:val="00D62D64"/>
    <w:rsid w:val="00D62E96"/>
    <w:rsid w:val="00D6316D"/>
    <w:rsid w:val="00D632E2"/>
    <w:rsid w:val="00D633B9"/>
    <w:rsid w:val="00D6402A"/>
    <w:rsid w:val="00D6457E"/>
    <w:rsid w:val="00D64AA5"/>
    <w:rsid w:val="00D64EE8"/>
    <w:rsid w:val="00D65E82"/>
    <w:rsid w:val="00D6794B"/>
    <w:rsid w:val="00D67C7E"/>
    <w:rsid w:val="00D67D2C"/>
    <w:rsid w:val="00D67D8D"/>
    <w:rsid w:val="00D70480"/>
    <w:rsid w:val="00D70705"/>
    <w:rsid w:val="00D70786"/>
    <w:rsid w:val="00D70AF7"/>
    <w:rsid w:val="00D70BD8"/>
    <w:rsid w:val="00D71407"/>
    <w:rsid w:val="00D7197D"/>
    <w:rsid w:val="00D7318B"/>
    <w:rsid w:val="00D733DC"/>
    <w:rsid w:val="00D73436"/>
    <w:rsid w:val="00D73449"/>
    <w:rsid w:val="00D735CA"/>
    <w:rsid w:val="00D7401B"/>
    <w:rsid w:val="00D745E2"/>
    <w:rsid w:val="00D75553"/>
    <w:rsid w:val="00D75C20"/>
    <w:rsid w:val="00D75C99"/>
    <w:rsid w:val="00D75CA8"/>
    <w:rsid w:val="00D7623D"/>
    <w:rsid w:val="00D77204"/>
    <w:rsid w:val="00D7737B"/>
    <w:rsid w:val="00D806CB"/>
    <w:rsid w:val="00D814D2"/>
    <w:rsid w:val="00D8170F"/>
    <w:rsid w:val="00D818D0"/>
    <w:rsid w:val="00D829EF"/>
    <w:rsid w:val="00D82A88"/>
    <w:rsid w:val="00D82BF3"/>
    <w:rsid w:val="00D82CFA"/>
    <w:rsid w:val="00D82EF9"/>
    <w:rsid w:val="00D830BF"/>
    <w:rsid w:val="00D837BD"/>
    <w:rsid w:val="00D83B56"/>
    <w:rsid w:val="00D83C2A"/>
    <w:rsid w:val="00D84091"/>
    <w:rsid w:val="00D84B60"/>
    <w:rsid w:val="00D85E13"/>
    <w:rsid w:val="00D85E2E"/>
    <w:rsid w:val="00D87524"/>
    <w:rsid w:val="00D87A5E"/>
    <w:rsid w:val="00D87B93"/>
    <w:rsid w:val="00D87D4E"/>
    <w:rsid w:val="00D906EA"/>
    <w:rsid w:val="00D90BFD"/>
    <w:rsid w:val="00D913D9"/>
    <w:rsid w:val="00D91636"/>
    <w:rsid w:val="00D918D0"/>
    <w:rsid w:val="00D91C42"/>
    <w:rsid w:val="00D920C4"/>
    <w:rsid w:val="00D93134"/>
    <w:rsid w:val="00D932B8"/>
    <w:rsid w:val="00D934AA"/>
    <w:rsid w:val="00D93770"/>
    <w:rsid w:val="00D93BBC"/>
    <w:rsid w:val="00D9457A"/>
    <w:rsid w:val="00D94628"/>
    <w:rsid w:val="00D946CC"/>
    <w:rsid w:val="00D95310"/>
    <w:rsid w:val="00D9594B"/>
    <w:rsid w:val="00D959C2"/>
    <w:rsid w:val="00D95C1F"/>
    <w:rsid w:val="00D96A43"/>
    <w:rsid w:val="00D96C3C"/>
    <w:rsid w:val="00D96D2D"/>
    <w:rsid w:val="00D9768D"/>
    <w:rsid w:val="00D977E4"/>
    <w:rsid w:val="00D97A94"/>
    <w:rsid w:val="00D97D13"/>
    <w:rsid w:val="00DA02F9"/>
    <w:rsid w:val="00DA1AF8"/>
    <w:rsid w:val="00DA1D08"/>
    <w:rsid w:val="00DA21CB"/>
    <w:rsid w:val="00DA28D5"/>
    <w:rsid w:val="00DA38F5"/>
    <w:rsid w:val="00DA5379"/>
    <w:rsid w:val="00DA5435"/>
    <w:rsid w:val="00DA6504"/>
    <w:rsid w:val="00DA69DA"/>
    <w:rsid w:val="00DA6B3E"/>
    <w:rsid w:val="00DA6C09"/>
    <w:rsid w:val="00DA6E1F"/>
    <w:rsid w:val="00DA7193"/>
    <w:rsid w:val="00DA73A2"/>
    <w:rsid w:val="00DA7E98"/>
    <w:rsid w:val="00DA7F57"/>
    <w:rsid w:val="00DB0512"/>
    <w:rsid w:val="00DB055B"/>
    <w:rsid w:val="00DB0570"/>
    <w:rsid w:val="00DB05A5"/>
    <w:rsid w:val="00DB06A0"/>
    <w:rsid w:val="00DB09AE"/>
    <w:rsid w:val="00DB2505"/>
    <w:rsid w:val="00DB2717"/>
    <w:rsid w:val="00DB2EDB"/>
    <w:rsid w:val="00DB2F81"/>
    <w:rsid w:val="00DB3351"/>
    <w:rsid w:val="00DB377F"/>
    <w:rsid w:val="00DB3D8A"/>
    <w:rsid w:val="00DB4219"/>
    <w:rsid w:val="00DB4932"/>
    <w:rsid w:val="00DB4AFC"/>
    <w:rsid w:val="00DB528C"/>
    <w:rsid w:val="00DB6C67"/>
    <w:rsid w:val="00DC0965"/>
    <w:rsid w:val="00DC1078"/>
    <w:rsid w:val="00DC16FE"/>
    <w:rsid w:val="00DC19EC"/>
    <w:rsid w:val="00DC1DA5"/>
    <w:rsid w:val="00DC20B3"/>
    <w:rsid w:val="00DC2430"/>
    <w:rsid w:val="00DC265D"/>
    <w:rsid w:val="00DC32CA"/>
    <w:rsid w:val="00DC3CB7"/>
    <w:rsid w:val="00DC42CF"/>
    <w:rsid w:val="00DC44D8"/>
    <w:rsid w:val="00DC52B1"/>
    <w:rsid w:val="00DC59AE"/>
    <w:rsid w:val="00DC59CC"/>
    <w:rsid w:val="00DC5C0C"/>
    <w:rsid w:val="00DC5CB1"/>
    <w:rsid w:val="00DC5E2B"/>
    <w:rsid w:val="00DC6594"/>
    <w:rsid w:val="00DC6D4F"/>
    <w:rsid w:val="00DC7513"/>
    <w:rsid w:val="00DC75AC"/>
    <w:rsid w:val="00DC7D16"/>
    <w:rsid w:val="00DD0922"/>
    <w:rsid w:val="00DD18CF"/>
    <w:rsid w:val="00DD19C8"/>
    <w:rsid w:val="00DD207D"/>
    <w:rsid w:val="00DD2F04"/>
    <w:rsid w:val="00DD313B"/>
    <w:rsid w:val="00DD3608"/>
    <w:rsid w:val="00DD4D71"/>
    <w:rsid w:val="00DD4F09"/>
    <w:rsid w:val="00DD52BD"/>
    <w:rsid w:val="00DD5702"/>
    <w:rsid w:val="00DD60EF"/>
    <w:rsid w:val="00DD6180"/>
    <w:rsid w:val="00DD618B"/>
    <w:rsid w:val="00DD6FA1"/>
    <w:rsid w:val="00DD71DE"/>
    <w:rsid w:val="00DD71E5"/>
    <w:rsid w:val="00DD77D8"/>
    <w:rsid w:val="00DD7B9A"/>
    <w:rsid w:val="00DD7BDF"/>
    <w:rsid w:val="00DE03CA"/>
    <w:rsid w:val="00DE0AE8"/>
    <w:rsid w:val="00DE0D34"/>
    <w:rsid w:val="00DE0E92"/>
    <w:rsid w:val="00DE103B"/>
    <w:rsid w:val="00DE1053"/>
    <w:rsid w:val="00DE1127"/>
    <w:rsid w:val="00DE119D"/>
    <w:rsid w:val="00DE1344"/>
    <w:rsid w:val="00DE1418"/>
    <w:rsid w:val="00DE16A5"/>
    <w:rsid w:val="00DE1BBE"/>
    <w:rsid w:val="00DE1F6B"/>
    <w:rsid w:val="00DE230C"/>
    <w:rsid w:val="00DE3603"/>
    <w:rsid w:val="00DE4466"/>
    <w:rsid w:val="00DE4D6D"/>
    <w:rsid w:val="00DE5AC5"/>
    <w:rsid w:val="00DE5E50"/>
    <w:rsid w:val="00DE6598"/>
    <w:rsid w:val="00DE670C"/>
    <w:rsid w:val="00DE71F6"/>
    <w:rsid w:val="00DE7F18"/>
    <w:rsid w:val="00DF0366"/>
    <w:rsid w:val="00DF07F9"/>
    <w:rsid w:val="00DF0EB2"/>
    <w:rsid w:val="00DF1437"/>
    <w:rsid w:val="00DF166C"/>
    <w:rsid w:val="00DF2000"/>
    <w:rsid w:val="00DF201D"/>
    <w:rsid w:val="00DF2254"/>
    <w:rsid w:val="00DF3277"/>
    <w:rsid w:val="00DF4933"/>
    <w:rsid w:val="00DF4BFE"/>
    <w:rsid w:val="00DF4F41"/>
    <w:rsid w:val="00DF5210"/>
    <w:rsid w:val="00DF5B08"/>
    <w:rsid w:val="00DF61BC"/>
    <w:rsid w:val="00DF6FC0"/>
    <w:rsid w:val="00DF74C4"/>
    <w:rsid w:val="00E00270"/>
    <w:rsid w:val="00E00493"/>
    <w:rsid w:val="00E005C6"/>
    <w:rsid w:val="00E00BA2"/>
    <w:rsid w:val="00E00E11"/>
    <w:rsid w:val="00E00EEF"/>
    <w:rsid w:val="00E015C2"/>
    <w:rsid w:val="00E019B2"/>
    <w:rsid w:val="00E0229B"/>
    <w:rsid w:val="00E02303"/>
    <w:rsid w:val="00E02463"/>
    <w:rsid w:val="00E02AC5"/>
    <w:rsid w:val="00E02B4C"/>
    <w:rsid w:val="00E02D8E"/>
    <w:rsid w:val="00E04338"/>
    <w:rsid w:val="00E048C6"/>
    <w:rsid w:val="00E04935"/>
    <w:rsid w:val="00E049A6"/>
    <w:rsid w:val="00E04F78"/>
    <w:rsid w:val="00E05619"/>
    <w:rsid w:val="00E05884"/>
    <w:rsid w:val="00E07494"/>
    <w:rsid w:val="00E0782A"/>
    <w:rsid w:val="00E07E36"/>
    <w:rsid w:val="00E10781"/>
    <w:rsid w:val="00E10EA6"/>
    <w:rsid w:val="00E1100A"/>
    <w:rsid w:val="00E11959"/>
    <w:rsid w:val="00E11F76"/>
    <w:rsid w:val="00E124E6"/>
    <w:rsid w:val="00E12882"/>
    <w:rsid w:val="00E1321F"/>
    <w:rsid w:val="00E13530"/>
    <w:rsid w:val="00E13B4E"/>
    <w:rsid w:val="00E14258"/>
    <w:rsid w:val="00E153BC"/>
    <w:rsid w:val="00E16111"/>
    <w:rsid w:val="00E165CA"/>
    <w:rsid w:val="00E1682F"/>
    <w:rsid w:val="00E16894"/>
    <w:rsid w:val="00E1692F"/>
    <w:rsid w:val="00E16D18"/>
    <w:rsid w:val="00E1717B"/>
    <w:rsid w:val="00E17D8B"/>
    <w:rsid w:val="00E2066C"/>
    <w:rsid w:val="00E20FC7"/>
    <w:rsid w:val="00E213F7"/>
    <w:rsid w:val="00E214BF"/>
    <w:rsid w:val="00E214DD"/>
    <w:rsid w:val="00E21A22"/>
    <w:rsid w:val="00E21F0F"/>
    <w:rsid w:val="00E221F8"/>
    <w:rsid w:val="00E229A3"/>
    <w:rsid w:val="00E22DA5"/>
    <w:rsid w:val="00E22E24"/>
    <w:rsid w:val="00E23136"/>
    <w:rsid w:val="00E23578"/>
    <w:rsid w:val="00E23A90"/>
    <w:rsid w:val="00E23D83"/>
    <w:rsid w:val="00E24456"/>
    <w:rsid w:val="00E24481"/>
    <w:rsid w:val="00E24770"/>
    <w:rsid w:val="00E248CB"/>
    <w:rsid w:val="00E24CD2"/>
    <w:rsid w:val="00E2512D"/>
    <w:rsid w:val="00E266F1"/>
    <w:rsid w:val="00E26D20"/>
    <w:rsid w:val="00E2724F"/>
    <w:rsid w:val="00E277E5"/>
    <w:rsid w:val="00E27825"/>
    <w:rsid w:val="00E302B7"/>
    <w:rsid w:val="00E30B9F"/>
    <w:rsid w:val="00E328B7"/>
    <w:rsid w:val="00E32A18"/>
    <w:rsid w:val="00E32AE5"/>
    <w:rsid w:val="00E33051"/>
    <w:rsid w:val="00E331A0"/>
    <w:rsid w:val="00E335BF"/>
    <w:rsid w:val="00E33A77"/>
    <w:rsid w:val="00E340E7"/>
    <w:rsid w:val="00E34C39"/>
    <w:rsid w:val="00E34C48"/>
    <w:rsid w:val="00E357BE"/>
    <w:rsid w:val="00E3606C"/>
    <w:rsid w:val="00E36239"/>
    <w:rsid w:val="00E366AE"/>
    <w:rsid w:val="00E36A34"/>
    <w:rsid w:val="00E36C33"/>
    <w:rsid w:val="00E36CAF"/>
    <w:rsid w:val="00E3721C"/>
    <w:rsid w:val="00E37DF2"/>
    <w:rsid w:val="00E400F3"/>
    <w:rsid w:val="00E40BDE"/>
    <w:rsid w:val="00E417EF"/>
    <w:rsid w:val="00E41F91"/>
    <w:rsid w:val="00E42381"/>
    <w:rsid w:val="00E44098"/>
    <w:rsid w:val="00E44359"/>
    <w:rsid w:val="00E44B9C"/>
    <w:rsid w:val="00E45A99"/>
    <w:rsid w:val="00E46155"/>
    <w:rsid w:val="00E46184"/>
    <w:rsid w:val="00E467A8"/>
    <w:rsid w:val="00E46919"/>
    <w:rsid w:val="00E477B8"/>
    <w:rsid w:val="00E47959"/>
    <w:rsid w:val="00E50279"/>
    <w:rsid w:val="00E50784"/>
    <w:rsid w:val="00E50AC4"/>
    <w:rsid w:val="00E50CC3"/>
    <w:rsid w:val="00E50D2E"/>
    <w:rsid w:val="00E518CF"/>
    <w:rsid w:val="00E51F12"/>
    <w:rsid w:val="00E520B8"/>
    <w:rsid w:val="00E52130"/>
    <w:rsid w:val="00E521D0"/>
    <w:rsid w:val="00E526AC"/>
    <w:rsid w:val="00E52D71"/>
    <w:rsid w:val="00E52F74"/>
    <w:rsid w:val="00E530A1"/>
    <w:rsid w:val="00E53451"/>
    <w:rsid w:val="00E53B10"/>
    <w:rsid w:val="00E53B26"/>
    <w:rsid w:val="00E540F8"/>
    <w:rsid w:val="00E54522"/>
    <w:rsid w:val="00E54CBF"/>
    <w:rsid w:val="00E550AE"/>
    <w:rsid w:val="00E552A8"/>
    <w:rsid w:val="00E554E9"/>
    <w:rsid w:val="00E5550A"/>
    <w:rsid w:val="00E5582E"/>
    <w:rsid w:val="00E55963"/>
    <w:rsid w:val="00E55D36"/>
    <w:rsid w:val="00E55DF2"/>
    <w:rsid w:val="00E56506"/>
    <w:rsid w:val="00E56683"/>
    <w:rsid w:val="00E56D28"/>
    <w:rsid w:val="00E605DA"/>
    <w:rsid w:val="00E606BE"/>
    <w:rsid w:val="00E60706"/>
    <w:rsid w:val="00E6100D"/>
    <w:rsid w:val="00E612D0"/>
    <w:rsid w:val="00E61658"/>
    <w:rsid w:val="00E620D8"/>
    <w:rsid w:val="00E62466"/>
    <w:rsid w:val="00E62896"/>
    <w:rsid w:val="00E62B48"/>
    <w:rsid w:val="00E6331E"/>
    <w:rsid w:val="00E63725"/>
    <w:rsid w:val="00E63A93"/>
    <w:rsid w:val="00E64602"/>
    <w:rsid w:val="00E65B0A"/>
    <w:rsid w:val="00E65D81"/>
    <w:rsid w:val="00E660A1"/>
    <w:rsid w:val="00E6613B"/>
    <w:rsid w:val="00E663E5"/>
    <w:rsid w:val="00E66AB2"/>
    <w:rsid w:val="00E66AE8"/>
    <w:rsid w:val="00E67394"/>
    <w:rsid w:val="00E67BD9"/>
    <w:rsid w:val="00E70056"/>
    <w:rsid w:val="00E700C6"/>
    <w:rsid w:val="00E7047D"/>
    <w:rsid w:val="00E706AD"/>
    <w:rsid w:val="00E70872"/>
    <w:rsid w:val="00E70B09"/>
    <w:rsid w:val="00E70CDE"/>
    <w:rsid w:val="00E71AC0"/>
    <w:rsid w:val="00E71E4D"/>
    <w:rsid w:val="00E71FD1"/>
    <w:rsid w:val="00E72755"/>
    <w:rsid w:val="00E72B44"/>
    <w:rsid w:val="00E72BFF"/>
    <w:rsid w:val="00E730A1"/>
    <w:rsid w:val="00E73288"/>
    <w:rsid w:val="00E73296"/>
    <w:rsid w:val="00E7364D"/>
    <w:rsid w:val="00E73755"/>
    <w:rsid w:val="00E739DB"/>
    <w:rsid w:val="00E73B0B"/>
    <w:rsid w:val="00E74C0F"/>
    <w:rsid w:val="00E7524F"/>
    <w:rsid w:val="00E75BC9"/>
    <w:rsid w:val="00E7662A"/>
    <w:rsid w:val="00E76865"/>
    <w:rsid w:val="00E76CB5"/>
    <w:rsid w:val="00E77326"/>
    <w:rsid w:val="00E776C5"/>
    <w:rsid w:val="00E77B1A"/>
    <w:rsid w:val="00E77B61"/>
    <w:rsid w:val="00E77EEF"/>
    <w:rsid w:val="00E77F98"/>
    <w:rsid w:val="00E80C77"/>
    <w:rsid w:val="00E8112D"/>
    <w:rsid w:val="00E812EC"/>
    <w:rsid w:val="00E81AD0"/>
    <w:rsid w:val="00E81C98"/>
    <w:rsid w:val="00E81E92"/>
    <w:rsid w:val="00E82834"/>
    <w:rsid w:val="00E82A9F"/>
    <w:rsid w:val="00E84549"/>
    <w:rsid w:val="00E8484D"/>
    <w:rsid w:val="00E84B6A"/>
    <w:rsid w:val="00E8521C"/>
    <w:rsid w:val="00E8549E"/>
    <w:rsid w:val="00E863AC"/>
    <w:rsid w:val="00E863D6"/>
    <w:rsid w:val="00E86419"/>
    <w:rsid w:val="00E867F0"/>
    <w:rsid w:val="00E878C9"/>
    <w:rsid w:val="00E9030E"/>
    <w:rsid w:val="00E90A3E"/>
    <w:rsid w:val="00E90A44"/>
    <w:rsid w:val="00E90C86"/>
    <w:rsid w:val="00E9128E"/>
    <w:rsid w:val="00E91504"/>
    <w:rsid w:val="00E91522"/>
    <w:rsid w:val="00E91D39"/>
    <w:rsid w:val="00E92351"/>
    <w:rsid w:val="00E92576"/>
    <w:rsid w:val="00E92731"/>
    <w:rsid w:val="00E93666"/>
    <w:rsid w:val="00E93809"/>
    <w:rsid w:val="00E942D9"/>
    <w:rsid w:val="00E9487E"/>
    <w:rsid w:val="00E9551B"/>
    <w:rsid w:val="00E95F9B"/>
    <w:rsid w:val="00E960EC"/>
    <w:rsid w:val="00E96DF7"/>
    <w:rsid w:val="00E96F12"/>
    <w:rsid w:val="00E9713E"/>
    <w:rsid w:val="00E9724A"/>
    <w:rsid w:val="00E97829"/>
    <w:rsid w:val="00E97878"/>
    <w:rsid w:val="00E97AA2"/>
    <w:rsid w:val="00EA0506"/>
    <w:rsid w:val="00EA052D"/>
    <w:rsid w:val="00EA0574"/>
    <w:rsid w:val="00EA06C4"/>
    <w:rsid w:val="00EA0D52"/>
    <w:rsid w:val="00EA1647"/>
    <w:rsid w:val="00EA18B5"/>
    <w:rsid w:val="00EA18B9"/>
    <w:rsid w:val="00EA2285"/>
    <w:rsid w:val="00EA2B2F"/>
    <w:rsid w:val="00EA2BAC"/>
    <w:rsid w:val="00EA3326"/>
    <w:rsid w:val="00EA33E2"/>
    <w:rsid w:val="00EA3F5D"/>
    <w:rsid w:val="00EA4A9E"/>
    <w:rsid w:val="00EA50CD"/>
    <w:rsid w:val="00EA5249"/>
    <w:rsid w:val="00EA6A5A"/>
    <w:rsid w:val="00EA6D60"/>
    <w:rsid w:val="00EA6EC9"/>
    <w:rsid w:val="00EA7747"/>
    <w:rsid w:val="00EA7774"/>
    <w:rsid w:val="00EB016E"/>
    <w:rsid w:val="00EB09F8"/>
    <w:rsid w:val="00EB11A7"/>
    <w:rsid w:val="00EB2094"/>
    <w:rsid w:val="00EB2274"/>
    <w:rsid w:val="00EB2615"/>
    <w:rsid w:val="00EB297D"/>
    <w:rsid w:val="00EB2B73"/>
    <w:rsid w:val="00EB2BFF"/>
    <w:rsid w:val="00EB2CE3"/>
    <w:rsid w:val="00EB310A"/>
    <w:rsid w:val="00EB341F"/>
    <w:rsid w:val="00EB3A5D"/>
    <w:rsid w:val="00EB4509"/>
    <w:rsid w:val="00EB48CA"/>
    <w:rsid w:val="00EB48E8"/>
    <w:rsid w:val="00EB51B0"/>
    <w:rsid w:val="00EB52CD"/>
    <w:rsid w:val="00EB5996"/>
    <w:rsid w:val="00EB6016"/>
    <w:rsid w:val="00EB63BF"/>
    <w:rsid w:val="00EB6494"/>
    <w:rsid w:val="00EB6500"/>
    <w:rsid w:val="00EB667C"/>
    <w:rsid w:val="00EB6771"/>
    <w:rsid w:val="00EB7628"/>
    <w:rsid w:val="00EB796D"/>
    <w:rsid w:val="00EC07C8"/>
    <w:rsid w:val="00EC1179"/>
    <w:rsid w:val="00EC139D"/>
    <w:rsid w:val="00EC1CCA"/>
    <w:rsid w:val="00EC2624"/>
    <w:rsid w:val="00EC319F"/>
    <w:rsid w:val="00EC3385"/>
    <w:rsid w:val="00EC33A3"/>
    <w:rsid w:val="00EC3586"/>
    <w:rsid w:val="00EC38A1"/>
    <w:rsid w:val="00EC3D20"/>
    <w:rsid w:val="00EC4211"/>
    <w:rsid w:val="00EC44C6"/>
    <w:rsid w:val="00EC4704"/>
    <w:rsid w:val="00EC47FB"/>
    <w:rsid w:val="00EC480A"/>
    <w:rsid w:val="00EC4BCD"/>
    <w:rsid w:val="00EC4F16"/>
    <w:rsid w:val="00EC4FE1"/>
    <w:rsid w:val="00EC5339"/>
    <w:rsid w:val="00EC5C98"/>
    <w:rsid w:val="00EC5CF9"/>
    <w:rsid w:val="00EC6AD1"/>
    <w:rsid w:val="00EC6C73"/>
    <w:rsid w:val="00EC779F"/>
    <w:rsid w:val="00ED0084"/>
    <w:rsid w:val="00ED1758"/>
    <w:rsid w:val="00ED1BB2"/>
    <w:rsid w:val="00ED2D60"/>
    <w:rsid w:val="00ED335C"/>
    <w:rsid w:val="00ED349B"/>
    <w:rsid w:val="00ED3EBA"/>
    <w:rsid w:val="00ED4E3E"/>
    <w:rsid w:val="00ED5168"/>
    <w:rsid w:val="00ED553D"/>
    <w:rsid w:val="00ED5F24"/>
    <w:rsid w:val="00ED637C"/>
    <w:rsid w:val="00ED684F"/>
    <w:rsid w:val="00ED7556"/>
    <w:rsid w:val="00ED7783"/>
    <w:rsid w:val="00ED7D6E"/>
    <w:rsid w:val="00ED7EF0"/>
    <w:rsid w:val="00EE0532"/>
    <w:rsid w:val="00EE08DC"/>
    <w:rsid w:val="00EE0FFD"/>
    <w:rsid w:val="00EE1695"/>
    <w:rsid w:val="00EE1BB3"/>
    <w:rsid w:val="00EE1E6E"/>
    <w:rsid w:val="00EE1F43"/>
    <w:rsid w:val="00EE24B5"/>
    <w:rsid w:val="00EE275A"/>
    <w:rsid w:val="00EE2DC4"/>
    <w:rsid w:val="00EE31A8"/>
    <w:rsid w:val="00EE3439"/>
    <w:rsid w:val="00EE3AFD"/>
    <w:rsid w:val="00EE5242"/>
    <w:rsid w:val="00EE5EA4"/>
    <w:rsid w:val="00EE7245"/>
    <w:rsid w:val="00EE75A9"/>
    <w:rsid w:val="00EF0605"/>
    <w:rsid w:val="00EF074B"/>
    <w:rsid w:val="00EF0ADB"/>
    <w:rsid w:val="00EF0CBD"/>
    <w:rsid w:val="00EF1253"/>
    <w:rsid w:val="00EF1731"/>
    <w:rsid w:val="00EF19F8"/>
    <w:rsid w:val="00EF283B"/>
    <w:rsid w:val="00EF2C95"/>
    <w:rsid w:val="00EF30CF"/>
    <w:rsid w:val="00EF455A"/>
    <w:rsid w:val="00EF4590"/>
    <w:rsid w:val="00EF45A5"/>
    <w:rsid w:val="00EF632B"/>
    <w:rsid w:val="00EF6B3F"/>
    <w:rsid w:val="00EF78F5"/>
    <w:rsid w:val="00EF7B95"/>
    <w:rsid w:val="00EF7FA6"/>
    <w:rsid w:val="00F0033B"/>
    <w:rsid w:val="00F00397"/>
    <w:rsid w:val="00F004D9"/>
    <w:rsid w:val="00F00841"/>
    <w:rsid w:val="00F00B70"/>
    <w:rsid w:val="00F00BD9"/>
    <w:rsid w:val="00F01882"/>
    <w:rsid w:val="00F02081"/>
    <w:rsid w:val="00F026BC"/>
    <w:rsid w:val="00F041DA"/>
    <w:rsid w:val="00F04FB3"/>
    <w:rsid w:val="00F05CCD"/>
    <w:rsid w:val="00F06120"/>
    <w:rsid w:val="00F06FA8"/>
    <w:rsid w:val="00F06FBF"/>
    <w:rsid w:val="00F071DA"/>
    <w:rsid w:val="00F079C7"/>
    <w:rsid w:val="00F10636"/>
    <w:rsid w:val="00F1076B"/>
    <w:rsid w:val="00F11116"/>
    <w:rsid w:val="00F112A9"/>
    <w:rsid w:val="00F11605"/>
    <w:rsid w:val="00F11E1B"/>
    <w:rsid w:val="00F122B2"/>
    <w:rsid w:val="00F1280B"/>
    <w:rsid w:val="00F13027"/>
    <w:rsid w:val="00F1351F"/>
    <w:rsid w:val="00F1363D"/>
    <w:rsid w:val="00F1398C"/>
    <w:rsid w:val="00F14076"/>
    <w:rsid w:val="00F1432E"/>
    <w:rsid w:val="00F1465A"/>
    <w:rsid w:val="00F146AD"/>
    <w:rsid w:val="00F149CA"/>
    <w:rsid w:val="00F15EBE"/>
    <w:rsid w:val="00F16C07"/>
    <w:rsid w:val="00F16D47"/>
    <w:rsid w:val="00F1782E"/>
    <w:rsid w:val="00F17FFB"/>
    <w:rsid w:val="00F2034A"/>
    <w:rsid w:val="00F20BF2"/>
    <w:rsid w:val="00F218D2"/>
    <w:rsid w:val="00F21EAB"/>
    <w:rsid w:val="00F22462"/>
    <w:rsid w:val="00F2247B"/>
    <w:rsid w:val="00F2297D"/>
    <w:rsid w:val="00F2342F"/>
    <w:rsid w:val="00F23540"/>
    <w:rsid w:val="00F23E05"/>
    <w:rsid w:val="00F23EEC"/>
    <w:rsid w:val="00F24126"/>
    <w:rsid w:val="00F2424A"/>
    <w:rsid w:val="00F24AB3"/>
    <w:rsid w:val="00F25FC0"/>
    <w:rsid w:val="00F26406"/>
    <w:rsid w:val="00F264BF"/>
    <w:rsid w:val="00F26D65"/>
    <w:rsid w:val="00F26DCC"/>
    <w:rsid w:val="00F274AC"/>
    <w:rsid w:val="00F27DAA"/>
    <w:rsid w:val="00F30907"/>
    <w:rsid w:val="00F3116C"/>
    <w:rsid w:val="00F312F1"/>
    <w:rsid w:val="00F31497"/>
    <w:rsid w:val="00F31F5F"/>
    <w:rsid w:val="00F330E4"/>
    <w:rsid w:val="00F34107"/>
    <w:rsid w:val="00F341E9"/>
    <w:rsid w:val="00F342D6"/>
    <w:rsid w:val="00F3450B"/>
    <w:rsid w:val="00F34ADE"/>
    <w:rsid w:val="00F34DBE"/>
    <w:rsid w:val="00F35BCE"/>
    <w:rsid w:val="00F35D02"/>
    <w:rsid w:val="00F36825"/>
    <w:rsid w:val="00F36827"/>
    <w:rsid w:val="00F37431"/>
    <w:rsid w:val="00F37BDC"/>
    <w:rsid w:val="00F37E84"/>
    <w:rsid w:val="00F416C8"/>
    <w:rsid w:val="00F41943"/>
    <w:rsid w:val="00F42060"/>
    <w:rsid w:val="00F42AA3"/>
    <w:rsid w:val="00F42E40"/>
    <w:rsid w:val="00F435CC"/>
    <w:rsid w:val="00F43BC3"/>
    <w:rsid w:val="00F43C89"/>
    <w:rsid w:val="00F43E6A"/>
    <w:rsid w:val="00F4449E"/>
    <w:rsid w:val="00F44B44"/>
    <w:rsid w:val="00F45436"/>
    <w:rsid w:val="00F457D8"/>
    <w:rsid w:val="00F45909"/>
    <w:rsid w:val="00F46482"/>
    <w:rsid w:val="00F475BE"/>
    <w:rsid w:val="00F47618"/>
    <w:rsid w:val="00F505C7"/>
    <w:rsid w:val="00F50C27"/>
    <w:rsid w:val="00F50C9A"/>
    <w:rsid w:val="00F50EB7"/>
    <w:rsid w:val="00F511C9"/>
    <w:rsid w:val="00F51504"/>
    <w:rsid w:val="00F52640"/>
    <w:rsid w:val="00F527B3"/>
    <w:rsid w:val="00F54A57"/>
    <w:rsid w:val="00F559CC"/>
    <w:rsid w:val="00F55FA9"/>
    <w:rsid w:val="00F60467"/>
    <w:rsid w:val="00F6063E"/>
    <w:rsid w:val="00F60732"/>
    <w:rsid w:val="00F61CA3"/>
    <w:rsid w:val="00F620C5"/>
    <w:rsid w:val="00F62AE2"/>
    <w:rsid w:val="00F62C07"/>
    <w:rsid w:val="00F63261"/>
    <w:rsid w:val="00F6335F"/>
    <w:rsid w:val="00F63D3A"/>
    <w:rsid w:val="00F6439C"/>
    <w:rsid w:val="00F66060"/>
    <w:rsid w:val="00F663D5"/>
    <w:rsid w:val="00F66C55"/>
    <w:rsid w:val="00F67223"/>
    <w:rsid w:val="00F709C3"/>
    <w:rsid w:val="00F70E3D"/>
    <w:rsid w:val="00F710C9"/>
    <w:rsid w:val="00F71141"/>
    <w:rsid w:val="00F71936"/>
    <w:rsid w:val="00F71E41"/>
    <w:rsid w:val="00F71FD0"/>
    <w:rsid w:val="00F72726"/>
    <w:rsid w:val="00F72F76"/>
    <w:rsid w:val="00F730F0"/>
    <w:rsid w:val="00F733C5"/>
    <w:rsid w:val="00F734EE"/>
    <w:rsid w:val="00F735A9"/>
    <w:rsid w:val="00F737C6"/>
    <w:rsid w:val="00F7395D"/>
    <w:rsid w:val="00F73B54"/>
    <w:rsid w:val="00F73B60"/>
    <w:rsid w:val="00F73B7E"/>
    <w:rsid w:val="00F73D52"/>
    <w:rsid w:val="00F74226"/>
    <w:rsid w:val="00F742AC"/>
    <w:rsid w:val="00F7438F"/>
    <w:rsid w:val="00F7447F"/>
    <w:rsid w:val="00F74908"/>
    <w:rsid w:val="00F74C45"/>
    <w:rsid w:val="00F74EAD"/>
    <w:rsid w:val="00F7666A"/>
    <w:rsid w:val="00F7683E"/>
    <w:rsid w:val="00F76AC1"/>
    <w:rsid w:val="00F77999"/>
    <w:rsid w:val="00F77F8B"/>
    <w:rsid w:val="00F80619"/>
    <w:rsid w:val="00F813AD"/>
    <w:rsid w:val="00F81672"/>
    <w:rsid w:val="00F8240D"/>
    <w:rsid w:val="00F82459"/>
    <w:rsid w:val="00F82819"/>
    <w:rsid w:val="00F82B3E"/>
    <w:rsid w:val="00F83BDC"/>
    <w:rsid w:val="00F83D5F"/>
    <w:rsid w:val="00F84890"/>
    <w:rsid w:val="00F84CE8"/>
    <w:rsid w:val="00F84FF7"/>
    <w:rsid w:val="00F85262"/>
    <w:rsid w:val="00F852B5"/>
    <w:rsid w:val="00F85E11"/>
    <w:rsid w:val="00F85E9C"/>
    <w:rsid w:val="00F8687B"/>
    <w:rsid w:val="00F86B6B"/>
    <w:rsid w:val="00F87092"/>
    <w:rsid w:val="00F900E9"/>
    <w:rsid w:val="00F90595"/>
    <w:rsid w:val="00F90DC0"/>
    <w:rsid w:val="00F91416"/>
    <w:rsid w:val="00F9262F"/>
    <w:rsid w:val="00F92871"/>
    <w:rsid w:val="00F931DE"/>
    <w:rsid w:val="00F931F4"/>
    <w:rsid w:val="00F93792"/>
    <w:rsid w:val="00F93DC8"/>
    <w:rsid w:val="00F93F66"/>
    <w:rsid w:val="00F948F8"/>
    <w:rsid w:val="00F94A5C"/>
    <w:rsid w:val="00F95372"/>
    <w:rsid w:val="00F95BD0"/>
    <w:rsid w:val="00F95D77"/>
    <w:rsid w:val="00F95D9B"/>
    <w:rsid w:val="00F95FD8"/>
    <w:rsid w:val="00F96979"/>
    <w:rsid w:val="00F97260"/>
    <w:rsid w:val="00F97394"/>
    <w:rsid w:val="00F978A9"/>
    <w:rsid w:val="00FA03EE"/>
    <w:rsid w:val="00FA05EA"/>
    <w:rsid w:val="00FA05FC"/>
    <w:rsid w:val="00FA0671"/>
    <w:rsid w:val="00FA0F10"/>
    <w:rsid w:val="00FA1355"/>
    <w:rsid w:val="00FA1E35"/>
    <w:rsid w:val="00FA281E"/>
    <w:rsid w:val="00FA29E7"/>
    <w:rsid w:val="00FA2ACB"/>
    <w:rsid w:val="00FA2DF4"/>
    <w:rsid w:val="00FA2E79"/>
    <w:rsid w:val="00FA37B4"/>
    <w:rsid w:val="00FA3879"/>
    <w:rsid w:val="00FA3E65"/>
    <w:rsid w:val="00FA3FAB"/>
    <w:rsid w:val="00FA40CF"/>
    <w:rsid w:val="00FA6318"/>
    <w:rsid w:val="00FA6943"/>
    <w:rsid w:val="00FA6948"/>
    <w:rsid w:val="00FA6BA7"/>
    <w:rsid w:val="00FA6C43"/>
    <w:rsid w:val="00FA77A3"/>
    <w:rsid w:val="00FA784F"/>
    <w:rsid w:val="00FB0B3D"/>
    <w:rsid w:val="00FB0E8A"/>
    <w:rsid w:val="00FB1093"/>
    <w:rsid w:val="00FB228D"/>
    <w:rsid w:val="00FB233F"/>
    <w:rsid w:val="00FB269F"/>
    <w:rsid w:val="00FB28EE"/>
    <w:rsid w:val="00FB31DD"/>
    <w:rsid w:val="00FB3735"/>
    <w:rsid w:val="00FB38CD"/>
    <w:rsid w:val="00FB3BFA"/>
    <w:rsid w:val="00FB3CF4"/>
    <w:rsid w:val="00FB3F62"/>
    <w:rsid w:val="00FB43E3"/>
    <w:rsid w:val="00FB4528"/>
    <w:rsid w:val="00FB46B8"/>
    <w:rsid w:val="00FB58BD"/>
    <w:rsid w:val="00FB5D86"/>
    <w:rsid w:val="00FB6D7E"/>
    <w:rsid w:val="00FB72BB"/>
    <w:rsid w:val="00FB7480"/>
    <w:rsid w:val="00FB7B26"/>
    <w:rsid w:val="00FC0996"/>
    <w:rsid w:val="00FC2053"/>
    <w:rsid w:val="00FC21D1"/>
    <w:rsid w:val="00FC2AAB"/>
    <w:rsid w:val="00FC3488"/>
    <w:rsid w:val="00FC3935"/>
    <w:rsid w:val="00FC44C6"/>
    <w:rsid w:val="00FC5C62"/>
    <w:rsid w:val="00FC6635"/>
    <w:rsid w:val="00FC6736"/>
    <w:rsid w:val="00FC69EE"/>
    <w:rsid w:val="00FC6D48"/>
    <w:rsid w:val="00FC7598"/>
    <w:rsid w:val="00FD00EE"/>
    <w:rsid w:val="00FD0214"/>
    <w:rsid w:val="00FD050C"/>
    <w:rsid w:val="00FD0AD3"/>
    <w:rsid w:val="00FD102F"/>
    <w:rsid w:val="00FD19CD"/>
    <w:rsid w:val="00FD1FD2"/>
    <w:rsid w:val="00FD2962"/>
    <w:rsid w:val="00FD2E32"/>
    <w:rsid w:val="00FD3081"/>
    <w:rsid w:val="00FD3340"/>
    <w:rsid w:val="00FD3884"/>
    <w:rsid w:val="00FD4961"/>
    <w:rsid w:val="00FD4A27"/>
    <w:rsid w:val="00FD4E03"/>
    <w:rsid w:val="00FD5637"/>
    <w:rsid w:val="00FD5BCA"/>
    <w:rsid w:val="00FD5D9C"/>
    <w:rsid w:val="00FD5F3B"/>
    <w:rsid w:val="00FD636A"/>
    <w:rsid w:val="00FD6897"/>
    <w:rsid w:val="00FD7610"/>
    <w:rsid w:val="00FE0148"/>
    <w:rsid w:val="00FE05D9"/>
    <w:rsid w:val="00FE168F"/>
    <w:rsid w:val="00FE1FED"/>
    <w:rsid w:val="00FE2833"/>
    <w:rsid w:val="00FE2B79"/>
    <w:rsid w:val="00FE2E1C"/>
    <w:rsid w:val="00FE2EFC"/>
    <w:rsid w:val="00FE309E"/>
    <w:rsid w:val="00FE30F0"/>
    <w:rsid w:val="00FE31A0"/>
    <w:rsid w:val="00FE3268"/>
    <w:rsid w:val="00FE32D5"/>
    <w:rsid w:val="00FE33A6"/>
    <w:rsid w:val="00FE3424"/>
    <w:rsid w:val="00FE3468"/>
    <w:rsid w:val="00FE36EE"/>
    <w:rsid w:val="00FE37B1"/>
    <w:rsid w:val="00FE3AA4"/>
    <w:rsid w:val="00FE3D17"/>
    <w:rsid w:val="00FE4017"/>
    <w:rsid w:val="00FE4364"/>
    <w:rsid w:val="00FE45D7"/>
    <w:rsid w:val="00FE4730"/>
    <w:rsid w:val="00FE50EB"/>
    <w:rsid w:val="00FE5870"/>
    <w:rsid w:val="00FE598B"/>
    <w:rsid w:val="00FE5C62"/>
    <w:rsid w:val="00FE656D"/>
    <w:rsid w:val="00FE7F36"/>
    <w:rsid w:val="00FF0590"/>
    <w:rsid w:val="00FF1281"/>
    <w:rsid w:val="00FF1340"/>
    <w:rsid w:val="00FF187D"/>
    <w:rsid w:val="00FF21B7"/>
    <w:rsid w:val="00FF2297"/>
    <w:rsid w:val="00FF2865"/>
    <w:rsid w:val="00FF2ED3"/>
    <w:rsid w:val="00FF32E4"/>
    <w:rsid w:val="00FF3482"/>
    <w:rsid w:val="00FF47BC"/>
    <w:rsid w:val="00FF4B84"/>
    <w:rsid w:val="00FF5953"/>
    <w:rsid w:val="00FF60F3"/>
    <w:rsid w:val="00FF62C5"/>
    <w:rsid w:val="00FF6524"/>
    <w:rsid w:val="00FF6760"/>
    <w:rsid w:val="00FF6907"/>
    <w:rsid w:val="00FF7875"/>
    <w:rsid w:val="00FF7897"/>
    <w:rsid w:val="00FF7965"/>
    <w:rsid w:val="00FF7DB9"/>
    <w:rsid w:val="01015F3A"/>
    <w:rsid w:val="01023000"/>
    <w:rsid w:val="010658F9"/>
    <w:rsid w:val="0107099A"/>
    <w:rsid w:val="01075203"/>
    <w:rsid w:val="01082A03"/>
    <w:rsid w:val="0109764E"/>
    <w:rsid w:val="012701FE"/>
    <w:rsid w:val="012B1E2E"/>
    <w:rsid w:val="012B419E"/>
    <w:rsid w:val="01340339"/>
    <w:rsid w:val="01363975"/>
    <w:rsid w:val="01373410"/>
    <w:rsid w:val="013A77B6"/>
    <w:rsid w:val="013B1937"/>
    <w:rsid w:val="013C13F9"/>
    <w:rsid w:val="01407DAE"/>
    <w:rsid w:val="01491FDE"/>
    <w:rsid w:val="0150279C"/>
    <w:rsid w:val="01574728"/>
    <w:rsid w:val="01607374"/>
    <w:rsid w:val="01610F02"/>
    <w:rsid w:val="016C4F30"/>
    <w:rsid w:val="016F1F54"/>
    <w:rsid w:val="01703F3D"/>
    <w:rsid w:val="017256FB"/>
    <w:rsid w:val="01740049"/>
    <w:rsid w:val="01821C72"/>
    <w:rsid w:val="018448B2"/>
    <w:rsid w:val="018453DD"/>
    <w:rsid w:val="0187462A"/>
    <w:rsid w:val="01984FAF"/>
    <w:rsid w:val="019C4EEF"/>
    <w:rsid w:val="019F34A0"/>
    <w:rsid w:val="01A5478B"/>
    <w:rsid w:val="01AD41EC"/>
    <w:rsid w:val="01B959C1"/>
    <w:rsid w:val="01BC6AB7"/>
    <w:rsid w:val="01C9170D"/>
    <w:rsid w:val="01CA2C2F"/>
    <w:rsid w:val="01DA74FC"/>
    <w:rsid w:val="01DC4C12"/>
    <w:rsid w:val="01DE5943"/>
    <w:rsid w:val="01DF07CF"/>
    <w:rsid w:val="01EF1517"/>
    <w:rsid w:val="01F66111"/>
    <w:rsid w:val="01FD32A9"/>
    <w:rsid w:val="0223243D"/>
    <w:rsid w:val="022745CE"/>
    <w:rsid w:val="02287AB3"/>
    <w:rsid w:val="022D2064"/>
    <w:rsid w:val="02300495"/>
    <w:rsid w:val="02300AC8"/>
    <w:rsid w:val="02330469"/>
    <w:rsid w:val="02333DF3"/>
    <w:rsid w:val="023C580B"/>
    <w:rsid w:val="02422E8A"/>
    <w:rsid w:val="02426C8A"/>
    <w:rsid w:val="025F0574"/>
    <w:rsid w:val="0267274E"/>
    <w:rsid w:val="0269396D"/>
    <w:rsid w:val="02720D2C"/>
    <w:rsid w:val="028B3DFF"/>
    <w:rsid w:val="028D3BDD"/>
    <w:rsid w:val="028F53E0"/>
    <w:rsid w:val="029357C3"/>
    <w:rsid w:val="029A2742"/>
    <w:rsid w:val="02A03187"/>
    <w:rsid w:val="02A116A3"/>
    <w:rsid w:val="02A24AE3"/>
    <w:rsid w:val="02AF472C"/>
    <w:rsid w:val="02B142B3"/>
    <w:rsid w:val="02BD414E"/>
    <w:rsid w:val="02BF2733"/>
    <w:rsid w:val="02C223C8"/>
    <w:rsid w:val="02C722E8"/>
    <w:rsid w:val="02CA3613"/>
    <w:rsid w:val="02D22572"/>
    <w:rsid w:val="02D9025B"/>
    <w:rsid w:val="02DA7A31"/>
    <w:rsid w:val="02DB2386"/>
    <w:rsid w:val="02DC7E78"/>
    <w:rsid w:val="02E82D36"/>
    <w:rsid w:val="02EB0C3D"/>
    <w:rsid w:val="02ED787B"/>
    <w:rsid w:val="02F16AD0"/>
    <w:rsid w:val="02F43C1B"/>
    <w:rsid w:val="02F46A3A"/>
    <w:rsid w:val="031B3B64"/>
    <w:rsid w:val="03210FB3"/>
    <w:rsid w:val="03226AB8"/>
    <w:rsid w:val="032A02D2"/>
    <w:rsid w:val="032F755F"/>
    <w:rsid w:val="03362F86"/>
    <w:rsid w:val="033721C5"/>
    <w:rsid w:val="033B6673"/>
    <w:rsid w:val="033C077A"/>
    <w:rsid w:val="033D20CB"/>
    <w:rsid w:val="033F0B1A"/>
    <w:rsid w:val="03432DEC"/>
    <w:rsid w:val="034550D4"/>
    <w:rsid w:val="03484EA8"/>
    <w:rsid w:val="03494ABB"/>
    <w:rsid w:val="03507293"/>
    <w:rsid w:val="03616DF6"/>
    <w:rsid w:val="03641ED0"/>
    <w:rsid w:val="03654205"/>
    <w:rsid w:val="037E174C"/>
    <w:rsid w:val="03843643"/>
    <w:rsid w:val="038573E7"/>
    <w:rsid w:val="03927B69"/>
    <w:rsid w:val="03970531"/>
    <w:rsid w:val="03973B7E"/>
    <w:rsid w:val="039C75DE"/>
    <w:rsid w:val="03A36C15"/>
    <w:rsid w:val="03AC087C"/>
    <w:rsid w:val="03C1528D"/>
    <w:rsid w:val="03C610AA"/>
    <w:rsid w:val="03D34ED3"/>
    <w:rsid w:val="03D677C0"/>
    <w:rsid w:val="03D80FFE"/>
    <w:rsid w:val="03D862AA"/>
    <w:rsid w:val="03DC23F8"/>
    <w:rsid w:val="03DF19BB"/>
    <w:rsid w:val="03E222AD"/>
    <w:rsid w:val="03E63269"/>
    <w:rsid w:val="03E87533"/>
    <w:rsid w:val="03F63358"/>
    <w:rsid w:val="03F94075"/>
    <w:rsid w:val="03FB1AF9"/>
    <w:rsid w:val="03FF1699"/>
    <w:rsid w:val="04047B86"/>
    <w:rsid w:val="04122FAB"/>
    <w:rsid w:val="04183D7C"/>
    <w:rsid w:val="04252C12"/>
    <w:rsid w:val="04294282"/>
    <w:rsid w:val="042A00DC"/>
    <w:rsid w:val="042D1C7F"/>
    <w:rsid w:val="042F25F6"/>
    <w:rsid w:val="04335AC3"/>
    <w:rsid w:val="044257F3"/>
    <w:rsid w:val="04497375"/>
    <w:rsid w:val="044A7E5B"/>
    <w:rsid w:val="04532FBF"/>
    <w:rsid w:val="04585B8B"/>
    <w:rsid w:val="04594A73"/>
    <w:rsid w:val="045B638D"/>
    <w:rsid w:val="04616393"/>
    <w:rsid w:val="04683C46"/>
    <w:rsid w:val="046D5C90"/>
    <w:rsid w:val="04801147"/>
    <w:rsid w:val="0482638C"/>
    <w:rsid w:val="04827660"/>
    <w:rsid w:val="04855344"/>
    <w:rsid w:val="04972A01"/>
    <w:rsid w:val="049C6D85"/>
    <w:rsid w:val="049E0C96"/>
    <w:rsid w:val="04A451FC"/>
    <w:rsid w:val="04A80412"/>
    <w:rsid w:val="04AF08EA"/>
    <w:rsid w:val="04B977BB"/>
    <w:rsid w:val="04BE48BE"/>
    <w:rsid w:val="04C80175"/>
    <w:rsid w:val="04C81863"/>
    <w:rsid w:val="04CA295D"/>
    <w:rsid w:val="04CA418F"/>
    <w:rsid w:val="04CA6761"/>
    <w:rsid w:val="04CD0E0F"/>
    <w:rsid w:val="04D50048"/>
    <w:rsid w:val="04DA50DB"/>
    <w:rsid w:val="04DA5E6E"/>
    <w:rsid w:val="04DD5F19"/>
    <w:rsid w:val="04EB2037"/>
    <w:rsid w:val="04F16938"/>
    <w:rsid w:val="04F62BE3"/>
    <w:rsid w:val="04F877CC"/>
    <w:rsid w:val="04F912C0"/>
    <w:rsid w:val="04F950B6"/>
    <w:rsid w:val="04FB0BB6"/>
    <w:rsid w:val="04FE7453"/>
    <w:rsid w:val="050E18E0"/>
    <w:rsid w:val="05164D2D"/>
    <w:rsid w:val="051916B8"/>
    <w:rsid w:val="051C36FE"/>
    <w:rsid w:val="051F41FD"/>
    <w:rsid w:val="051F6E28"/>
    <w:rsid w:val="05201109"/>
    <w:rsid w:val="05231DFF"/>
    <w:rsid w:val="05247D17"/>
    <w:rsid w:val="053419AC"/>
    <w:rsid w:val="05396A10"/>
    <w:rsid w:val="053F6DC4"/>
    <w:rsid w:val="05445EBE"/>
    <w:rsid w:val="05480D9F"/>
    <w:rsid w:val="05505114"/>
    <w:rsid w:val="05587B7A"/>
    <w:rsid w:val="055A587A"/>
    <w:rsid w:val="0561131B"/>
    <w:rsid w:val="05632212"/>
    <w:rsid w:val="057A4854"/>
    <w:rsid w:val="057A5611"/>
    <w:rsid w:val="057A5958"/>
    <w:rsid w:val="057A67E4"/>
    <w:rsid w:val="0581716D"/>
    <w:rsid w:val="05845AF4"/>
    <w:rsid w:val="05865A7C"/>
    <w:rsid w:val="058A4C9F"/>
    <w:rsid w:val="0598203A"/>
    <w:rsid w:val="059E2E82"/>
    <w:rsid w:val="05A57A58"/>
    <w:rsid w:val="05A65427"/>
    <w:rsid w:val="05A9211E"/>
    <w:rsid w:val="05AE2572"/>
    <w:rsid w:val="05AE74DD"/>
    <w:rsid w:val="05B10436"/>
    <w:rsid w:val="05B56B5F"/>
    <w:rsid w:val="05BB676C"/>
    <w:rsid w:val="05C33A64"/>
    <w:rsid w:val="05C5103F"/>
    <w:rsid w:val="05C73AFF"/>
    <w:rsid w:val="05D244F2"/>
    <w:rsid w:val="05D830BB"/>
    <w:rsid w:val="05D8719B"/>
    <w:rsid w:val="05DD2A69"/>
    <w:rsid w:val="05E85BD2"/>
    <w:rsid w:val="05E90724"/>
    <w:rsid w:val="05EA4959"/>
    <w:rsid w:val="05F26932"/>
    <w:rsid w:val="05FD59D7"/>
    <w:rsid w:val="060250A2"/>
    <w:rsid w:val="06067B09"/>
    <w:rsid w:val="060D3BBA"/>
    <w:rsid w:val="060D548E"/>
    <w:rsid w:val="06146DD5"/>
    <w:rsid w:val="061C35B5"/>
    <w:rsid w:val="061D0B13"/>
    <w:rsid w:val="061D6081"/>
    <w:rsid w:val="06222FB8"/>
    <w:rsid w:val="06244F3C"/>
    <w:rsid w:val="06321A43"/>
    <w:rsid w:val="06321DB7"/>
    <w:rsid w:val="06376737"/>
    <w:rsid w:val="0641236B"/>
    <w:rsid w:val="064127B3"/>
    <w:rsid w:val="064A799E"/>
    <w:rsid w:val="064C14F9"/>
    <w:rsid w:val="06504541"/>
    <w:rsid w:val="065D335B"/>
    <w:rsid w:val="066314B3"/>
    <w:rsid w:val="06691FE7"/>
    <w:rsid w:val="067440A8"/>
    <w:rsid w:val="06752C54"/>
    <w:rsid w:val="067A297C"/>
    <w:rsid w:val="067C5ADA"/>
    <w:rsid w:val="0682506B"/>
    <w:rsid w:val="0684319B"/>
    <w:rsid w:val="068B102D"/>
    <w:rsid w:val="069C6F98"/>
    <w:rsid w:val="069E0BEE"/>
    <w:rsid w:val="069F411B"/>
    <w:rsid w:val="06A741F1"/>
    <w:rsid w:val="06B27144"/>
    <w:rsid w:val="06B61DAD"/>
    <w:rsid w:val="06B7647A"/>
    <w:rsid w:val="06B84114"/>
    <w:rsid w:val="06B940F8"/>
    <w:rsid w:val="06BA20AC"/>
    <w:rsid w:val="06BF5F60"/>
    <w:rsid w:val="06BF7F0C"/>
    <w:rsid w:val="06C6451E"/>
    <w:rsid w:val="06CD2FA6"/>
    <w:rsid w:val="06CD3E91"/>
    <w:rsid w:val="06D23E47"/>
    <w:rsid w:val="06D432D1"/>
    <w:rsid w:val="06D765C6"/>
    <w:rsid w:val="06D77C15"/>
    <w:rsid w:val="06E015D1"/>
    <w:rsid w:val="06E170DD"/>
    <w:rsid w:val="06E46619"/>
    <w:rsid w:val="06EA4EAD"/>
    <w:rsid w:val="06EC3815"/>
    <w:rsid w:val="06EC57E6"/>
    <w:rsid w:val="06EF3B7D"/>
    <w:rsid w:val="06F20605"/>
    <w:rsid w:val="070372A9"/>
    <w:rsid w:val="071A5549"/>
    <w:rsid w:val="071C7581"/>
    <w:rsid w:val="071E6DF8"/>
    <w:rsid w:val="072123BD"/>
    <w:rsid w:val="07247623"/>
    <w:rsid w:val="07380CB3"/>
    <w:rsid w:val="073A2FD6"/>
    <w:rsid w:val="07440132"/>
    <w:rsid w:val="074715C6"/>
    <w:rsid w:val="07486702"/>
    <w:rsid w:val="07493089"/>
    <w:rsid w:val="074D4AED"/>
    <w:rsid w:val="0755240F"/>
    <w:rsid w:val="075A6B09"/>
    <w:rsid w:val="07645617"/>
    <w:rsid w:val="07663F56"/>
    <w:rsid w:val="076C45B1"/>
    <w:rsid w:val="076E512A"/>
    <w:rsid w:val="076E651E"/>
    <w:rsid w:val="07730567"/>
    <w:rsid w:val="077D67F3"/>
    <w:rsid w:val="07800094"/>
    <w:rsid w:val="078A0AB0"/>
    <w:rsid w:val="07906BE1"/>
    <w:rsid w:val="07907B59"/>
    <w:rsid w:val="079106D8"/>
    <w:rsid w:val="079513B9"/>
    <w:rsid w:val="07977D1D"/>
    <w:rsid w:val="079B567C"/>
    <w:rsid w:val="079F631C"/>
    <w:rsid w:val="07BA7F11"/>
    <w:rsid w:val="07C44E96"/>
    <w:rsid w:val="07C82B97"/>
    <w:rsid w:val="07CE3FFC"/>
    <w:rsid w:val="07D010A4"/>
    <w:rsid w:val="07D35A72"/>
    <w:rsid w:val="07D770D4"/>
    <w:rsid w:val="07E0713B"/>
    <w:rsid w:val="07E15498"/>
    <w:rsid w:val="07F340F0"/>
    <w:rsid w:val="07F62AFF"/>
    <w:rsid w:val="07F96EFC"/>
    <w:rsid w:val="08094F04"/>
    <w:rsid w:val="080E66BA"/>
    <w:rsid w:val="0820349C"/>
    <w:rsid w:val="08212EFE"/>
    <w:rsid w:val="08225E6F"/>
    <w:rsid w:val="08260BE0"/>
    <w:rsid w:val="082D7089"/>
    <w:rsid w:val="08337D52"/>
    <w:rsid w:val="08367EBC"/>
    <w:rsid w:val="083930FD"/>
    <w:rsid w:val="083A1B93"/>
    <w:rsid w:val="083A2ED3"/>
    <w:rsid w:val="084343CB"/>
    <w:rsid w:val="08446E7C"/>
    <w:rsid w:val="084A687E"/>
    <w:rsid w:val="084F0D94"/>
    <w:rsid w:val="085A53A5"/>
    <w:rsid w:val="085E5CBC"/>
    <w:rsid w:val="086543A2"/>
    <w:rsid w:val="086931D1"/>
    <w:rsid w:val="0869416A"/>
    <w:rsid w:val="086B26BB"/>
    <w:rsid w:val="086F375E"/>
    <w:rsid w:val="0872538D"/>
    <w:rsid w:val="087D2CC5"/>
    <w:rsid w:val="08910F66"/>
    <w:rsid w:val="089D1552"/>
    <w:rsid w:val="089F59AE"/>
    <w:rsid w:val="08A05ECC"/>
    <w:rsid w:val="08A112B3"/>
    <w:rsid w:val="08A73D82"/>
    <w:rsid w:val="08A74786"/>
    <w:rsid w:val="08AC7CF3"/>
    <w:rsid w:val="08B03771"/>
    <w:rsid w:val="08B443DF"/>
    <w:rsid w:val="08B640DC"/>
    <w:rsid w:val="08B64F97"/>
    <w:rsid w:val="08B65EAF"/>
    <w:rsid w:val="08C65BB8"/>
    <w:rsid w:val="08CD6E5B"/>
    <w:rsid w:val="08D11909"/>
    <w:rsid w:val="08D26C76"/>
    <w:rsid w:val="08D27846"/>
    <w:rsid w:val="08D50798"/>
    <w:rsid w:val="08DE3DCA"/>
    <w:rsid w:val="08E633E1"/>
    <w:rsid w:val="08E652CE"/>
    <w:rsid w:val="08ED1BFF"/>
    <w:rsid w:val="08F32115"/>
    <w:rsid w:val="08F3796B"/>
    <w:rsid w:val="08FD5502"/>
    <w:rsid w:val="08FF30F0"/>
    <w:rsid w:val="090168A0"/>
    <w:rsid w:val="090326DB"/>
    <w:rsid w:val="090C55E0"/>
    <w:rsid w:val="090D1384"/>
    <w:rsid w:val="09111851"/>
    <w:rsid w:val="091E701D"/>
    <w:rsid w:val="09204C08"/>
    <w:rsid w:val="09273BD8"/>
    <w:rsid w:val="0929048C"/>
    <w:rsid w:val="09341A0E"/>
    <w:rsid w:val="093C1D3F"/>
    <w:rsid w:val="093D70D8"/>
    <w:rsid w:val="093E2C4C"/>
    <w:rsid w:val="09431E5A"/>
    <w:rsid w:val="0946206E"/>
    <w:rsid w:val="09463784"/>
    <w:rsid w:val="0948107A"/>
    <w:rsid w:val="09503519"/>
    <w:rsid w:val="09631704"/>
    <w:rsid w:val="09682963"/>
    <w:rsid w:val="09705CFF"/>
    <w:rsid w:val="098B70DE"/>
    <w:rsid w:val="09922818"/>
    <w:rsid w:val="09927642"/>
    <w:rsid w:val="099C0AC2"/>
    <w:rsid w:val="09A841D5"/>
    <w:rsid w:val="09AB2DC7"/>
    <w:rsid w:val="09AC0193"/>
    <w:rsid w:val="09AD05B9"/>
    <w:rsid w:val="09B94798"/>
    <w:rsid w:val="09C22536"/>
    <w:rsid w:val="09C5279C"/>
    <w:rsid w:val="09C75FB9"/>
    <w:rsid w:val="09D0385D"/>
    <w:rsid w:val="09D174B3"/>
    <w:rsid w:val="09D865F1"/>
    <w:rsid w:val="09DE7D88"/>
    <w:rsid w:val="09E86A24"/>
    <w:rsid w:val="09EB7C9D"/>
    <w:rsid w:val="09F92986"/>
    <w:rsid w:val="0A03669E"/>
    <w:rsid w:val="0A0E2DCB"/>
    <w:rsid w:val="0A0E3507"/>
    <w:rsid w:val="0A0F648C"/>
    <w:rsid w:val="0A1B2A5A"/>
    <w:rsid w:val="0A253912"/>
    <w:rsid w:val="0A2A681E"/>
    <w:rsid w:val="0A2A6B53"/>
    <w:rsid w:val="0A2B09A3"/>
    <w:rsid w:val="0A346A9F"/>
    <w:rsid w:val="0A3B0F7B"/>
    <w:rsid w:val="0A4113AA"/>
    <w:rsid w:val="0A4D1246"/>
    <w:rsid w:val="0A582F45"/>
    <w:rsid w:val="0A6313E8"/>
    <w:rsid w:val="0A666BDE"/>
    <w:rsid w:val="0A6A08C4"/>
    <w:rsid w:val="0A7813E5"/>
    <w:rsid w:val="0A8A7E1C"/>
    <w:rsid w:val="0A8D4D44"/>
    <w:rsid w:val="0A921B83"/>
    <w:rsid w:val="0A96138D"/>
    <w:rsid w:val="0A9D089B"/>
    <w:rsid w:val="0A9D41A7"/>
    <w:rsid w:val="0AA26BD1"/>
    <w:rsid w:val="0AA84B81"/>
    <w:rsid w:val="0AB351A1"/>
    <w:rsid w:val="0AB41A79"/>
    <w:rsid w:val="0AB613E0"/>
    <w:rsid w:val="0AB61947"/>
    <w:rsid w:val="0AB75729"/>
    <w:rsid w:val="0ABE3BEB"/>
    <w:rsid w:val="0AC205FD"/>
    <w:rsid w:val="0AC57642"/>
    <w:rsid w:val="0ACF09A6"/>
    <w:rsid w:val="0AD049ED"/>
    <w:rsid w:val="0AD3128F"/>
    <w:rsid w:val="0AD8111B"/>
    <w:rsid w:val="0ADC21C5"/>
    <w:rsid w:val="0ADD6CCA"/>
    <w:rsid w:val="0AED6152"/>
    <w:rsid w:val="0AF11BC0"/>
    <w:rsid w:val="0AFE7E3E"/>
    <w:rsid w:val="0B012034"/>
    <w:rsid w:val="0B0A40AE"/>
    <w:rsid w:val="0B167B8C"/>
    <w:rsid w:val="0B202B29"/>
    <w:rsid w:val="0B240531"/>
    <w:rsid w:val="0B2606FB"/>
    <w:rsid w:val="0B2A32C0"/>
    <w:rsid w:val="0B375228"/>
    <w:rsid w:val="0B376B01"/>
    <w:rsid w:val="0B434E2D"/>
    <w:rsid w:val="0B4B12E2"/>
    <w:rsid w:val="0B5573B5"/>
    <w:rsid w:val="0B571A69"/>
    <w:rsid w:val="0B680C30"/>
    <w:rsid w:val="0B7704F0"/>
    <w:rsid w:val="0B8150D9"/>
    <w:rsid w:val="0B931B77"/>
    <w:rsid w:val="0B9C56DA"/>
    <w:rsid w:val="0B9E5532"/>
    <w:rsid w:val="0BA30A3F"/>
    <w:rsid w:val="0BAB1644"/>
    <w:rsid w:val="0BAF78EB"/>
    <w:rsid w:val="0BBB6208"/>
    <w:rsid w:val="0BBD3741"/>
    <w:rsid w:val="0BC5697D"/>
    <w:rsid w:val="0BC62A01"/>
    <w:rsid w:val="0BC70642"/>
    <w:rsid w:val="0BCB6C25"/>
    <w:rsid w:val="0BD058ED"/>
    <w:rsid w:val="0BD21C18"/>
    <w:rsid w:val="0BD7293D"/>
    <w:rsid w:val="0BDC2635"/>
    <w:rsid w:val="0BDF09C5"/>
    <w:rsid w:val="0BDF164E"/>
    <w:rsid w:val="0BE407B4"/>
    <w:rsid w:val="0BF1745B"/>
    <w:rsid w:val="0BF27CB6"/>
    <w:rsid w:val="0BF70365"/>
    <w:rsid w:val="0C0323AC"/>
    <w:rsid w:val="0C0B6E9C"/>
    <w:rsid w:val="0C0B75DC"/>
    <w:rsid w:val="0C1A46D8"/>
    <w:rsid w:val="0C235844"/>
    <w:rsid w:val="0C262BBB"/>
    <w:rsid w:val="0C2654B0"/>
    <w:rsid w:val="0C2B18C0"/>
    <w:rsid w:val="0C2B6930"/>
    <w:rsid w:val="0C2C38E3"/>
    <w:rsid w:val="0C39660E"/>
    <w:rsid w:val="0C3B3DC2"/>
    <w:rsid w:val="0C435E66"/>
    <w:rsid w:val="0C44142A"/>
    <w:rsid w:val="0C4B6851"/>
    <w:rsid w:val="0C566DAE"/>
    <w:rsid w:val="0C5C5181"/>
    <w:rsid w:val="0C677F72"/>
    <w:rsid w:val="0C7D63EE"/>
    <w:rsid w:val="0C885A31"/>
    <w:rsid w:val="0C8C07B6"/>
    <w:rsid w:val="0C8E09C6"/>
    <w:rsid w:val="0C9004B6"/>
    <w:rsid w:val="0C9D20CB"/>
    <w:rsid w:val="0CA93BBA"/>
    <w:rsid w:val="0CB179F3"/>
    <w:rsid w:val="0CBC4791"/>
    <w:rsid w:val="0CC26BDD"/>
    <w:rsid w:val="0CC341F2"/>
    <w:rsid w:val="0CC50DD6"/>
    <w:rsid w:val="0CD141B8"/>
    <w:rsid w:val="0CD668AD"/>
    <w:rsid w:val="0CD8454C"/>
    <w:rsid w:val="0CDD2DCA"/>
    <w:rsid w:val="0CDE3FC1"/>
    <w:rsid w:val="0CE17B72"/>
    <w:rsid w:val="0CE74C44"/>
    <w:rsid w:val="0CE75A7F"/>
    <w:rsid w:val="0CF37BCB"/>
    <w:rsid w:val="0CFA5E40"/>
    <w:rsid w:val="0D061368"/>
    <w:rsid w:val="0D065561"/>
    <w:rsid w:val="0D1F0272"/>
    <w:rsid w:val="0D23774F"/>
    <w:rsid w:val="0D253722"/>
    <w:rsid w:val="0D2F1F09"/>
    <w:rsid w:val="0D3869BF"/>
    <w:rsid w:val="0D3945CB"/>
    <w:rsid w:val="0D427C4C"/>
    <w:rsid w:val="0D4B5B50"/>
    <w:rsid w:val="0D563D83"/>
    <w:rsid w:val="0D572FBE"/>
    <w:rsid w:val="0D5C0B28"/>
    <w:rsid w:val="0D616757"/>
    <w:rsid w:val="0D6B5D2C"/>
    <w:rsid w:val="0D754F99"/>
    <w:rsid w:val="0D8650B3"/>
    <w:rsid w:val="0D8754CE"/>
    <w:rsid w:val="0D8A0C09"/>
    <w:rsid w:val="0D8B5B76"/>
    <w:rsid w:val="0D8C444C"/>
    <w:rsid w:val="0D902F96"/>
    <w:rsid w:val="0D987391"/>
    <w:rsid w:val="0D9E0E05"/>
    <w:rsid w:val="0DAA31EF"/>
    <w:rsid w:val="0DAC195B"/>
    <w:rsid w:val="0DAD0DEC"/>
    <w:rsid w:val="0DAE6966"/>
    <w:rsid w:val="0DB45EB9"/>
    <w:rsid w:val="0DB51B54"/>
    <w:rsid w:val="0DD1744F"/>
    <w:rsid w:val="0DD2304A"/>
    <w:rsid w:val="0DD23DE1"/>
    <w:rsid w:val="0DD27656"/>
    <w:rsid w:val="0DD66F45"/>
    <w:rsid w:val="0DEB1A3D"/>
    <w:rsid w:val="0DF05441"/>
    <w:rsid w:val="0DF06D77"/>
    <w:rsid w:val="0E071EC3"/>
    <w:rsid w:val="0E0C0526"/>
    <w:rsid w:val="0E1000D7"/>
    <w:rsid w:val="0E146120"/>
    <w:rsid w:val="0E194665"/>
    <w:rsid w:val="0E1A1083"/>
    <w:rsid w:val="0E1C55DF"/>
    <w:rsid w:val="0E1E6E4D"/>
    <w:rsid w:val="0E2C630B"/>
    <w:rsid w:val="0E3044F9"/>
    <w:rsid w:val="0E336F00"/>
    <w:rsid w:val="0E3815EB"/>
    <w:rsid w:val="0E3A557C"/>
    <w:rsid w:val="0E405FB9"/>
    <w:rsid w:val="0E447897"/>
    <w:rsid w:val="0E481B5F"/>
    <w:rsid w:val="0E5313BB"/>
    <w:rsid w:val="0E554F58"/>
    <w:rsid w:val="0E600E44"/>
    <w:rsid w:val="0E6438B5"/>
    <w:rsid w:val="0E6E232D"/>
    <w:rsid w:val="0E6F18B1"/>
    <w:rsid w:val="0E757F36"/>
    <w:rsid w:val="0E7D0F59"/>
    <w:rsid w:val="0E826473"/>
    <w:rsid w:val="0E8A1366"/>
    <w:rsid w:val="0E8B0753"/>
    <w:rsid w:val="0E996973"/>
    <w:rsid w:val="0E9D5D0B"/>
    <w:rsid w:val="0E9F6484"/>
    <w:rsid w:val="0EA21F0E"/>
    <w:rsid w:val="0EA538BE"/>
    <w:rsid w:val="0EAF2696"/>
    <w:rsid w:val="0EB304F6"/>
    <w:rsid w:val="0EB940A5"/>
    <w:rsid w:val="0EBE3B9A"/>
    <w:rsid w:val="0EBF75C3"/>
    <w:rsid w:val="0EC60FAB"/>
    <w:rsid w:val="0EC61362"/>
    <w:rsid w:val="0ECA46A3"/>
    <w:rsid w:val="0ED16A36"/>
    <w:rsid w:val="0ED508A4"/>
    <w:rsid w:val="0ED53F6F"/>
    <w:rsid w:val="0EDC0D2C"/>
    <w:rsid w:val="0EDE6BF1"/>
    <w:rsid w:val="0EE44E61"/>
    <w:rsid w:val="0EE6498D"/>
    <w:rsid w:val="0EE671EA"/>
    <w:rsid w:val="0EED3F30"/>
    <w:rsid w:val="0EF35477"/>
    <w:rsid w:val="0EF35E3C"/>
    <w:rsid w:val="0EFD48A4"/>
    <w:rsid w:val="0EFF62A4"/>
    <w:rsid w:val="0F01082F"/>
    <w:rsid w:val="0F0617B2"/>
    <w:rsid w:val="0F0C04EE"/>
    <w:rsid w:val="0F133AA2"/>
    <w:rsid w:val="0F1F11E8"/>
    <w:rsid w:val="0F236C20"/>
    <w:rsid w:val="0F28414D"/>
    <w:rsid w:val="0F2F716D"/>
    <w:rsid w:val="0F31076D"/>
    <w:rsid w:val="0F322F61"/>
    <w:rsid w:val="0F420562"/>
    <w:rsid w:val="0F4C340A"/>
    <w:rsid w:val="0F56075C"/>
    <w:rsid w:val="0F7447ED"/>
    <w:rsid w:val="0F7C7E6E"/>
    <w:rsid w:val="0F7D4679"/>
    <w:rsid w:val="0F881794"/>
    <w:rsid w:val="0F9E73B8"/>
    <w:rsid w:val="0FA15141"/>
    <w:rsid w:val="0FA25A43"/>
    <w:rsid w:val="0FA611DA"/>
    <w:rsid w:val="0FA9238F"/>
    <w:rsid w:val="0FBC5693"/>
    <w:rsid w:val="0FBD0824"/>
    <w:rsid w:val="0FC32678"/>
    <w:rsid w:val="0FC6455A"/>
    <w:rsid w:val="0FCF74A0"/>
    <w:rsid w:val="0FDA6B83"/>
    <w:rsid w:val="0FDC2684"/>
    <w:rsid w:val="0FDD526A"/>
    <w:rsid w:val="0FE168E3"/>
    <w:rsid w:val="0FEE54F9"/>
    <w:rsid w:val="0FF8221F"/>
    <w:rsid w:val="0FFE3B2B"/>
    <w:rsid w:val="0FFF1672"/>
    <w:rsid w:val="100134E2"/>
    <w:rsid w:val="10063845"/>
    <w:rsid w:val="101B168F"/>
    <w:rsid w:val="102618C1"/>
    <w:rsid w:val="10265E5A"/>
    <w:rsid w:val="102816B0"/>
    <w:rsid w:val="102B04DB"/>
    <w:rsid w:val="102E303D"/>
    <w:rsid w:val="10395177"/>
    <w:rsid w:val="103B25F7"/>
    <w:rsid w:val="104558C4"/>
    <w:rsid w:val="10494066"/>
    <w:rsid w:val="104E6606"/>
    <w:rsid w:val="10613D31"/>
    <w:rsid w:val="107218CA"/>
    <w:rsid w:val="107D5DEA"/>
    <w:rsid w:val="107E32E6"/>
    <w:rsid w:val="107E7A2C"/>
    <w:rsid w:val="10854E3B"/>
    <w:rsid w:val="108814C2"/>
    <w:rsid w:val="10884D1A"/>
    <w:rsid w:val="109C73F0"/>
    <w:rsid w:val="109F6E3F"/>
    <w:rsid w:val="10A16173"/>
    <w:rsid w:val="10A313AE"/>
    <w:rsid w:val="10C1469D"/>
    <w:rsid w:val="10C21CB5"/>
    <w:rsid w:val="10CB28B4"/>
    <w:rsid w:val="10D33890"/>
    <w:rsid w:val="10D65264"/>
    <w:rsid w:val="10D729DF"/>
    <w:rsid w:val="10D8607F"/>
    <w:rsid w:val="10D96342"/>
    <w:rsid w:val="10DD0F9C"/>
    <w:rsid w:val="10EB515E"/>
    <w:rsid w:val="10F33170"/>
    <w:rsid w:val="10FA24B8"/>
    <w:rsid w:val="10FF5AE6"/>
    <w:rsid w:val="1105076A"/>
    <w:rsid w:val="11074805"/>
    <w:rsid w:val="11075D9A"/>
    <w:rsid w:val="110C2E0E"/>
    <w:rsid w:val="111443ED"/>
    <w:rsid w:val="11173F88"/>
    <w:rsid w:val="11233110"/>
    <w:rsid w:val="11331C98"/>
    <w:rsid w:val="11343CDC"/>
    <w:rsid w:val="11354635"/>
    <w:rsid w:val="113F0C2F"/>
    <w:rsid w:val="11451624"/>
    <w:rsid w:val="11473C31"/>
    <w:rsid w:val="114B7281"/>
    <w:rsid w:val="115858F0"/>
    <w:rsid w:val="115A56A6"/>
    <w:rsid w:val="116A4804"/>
    <w:rsid w:val="116B3366"/>
    <w:rsid w:val="116B5A31"/>
    <w:rsid w:val="1186405F"/>
    <w:rsid w:val="11911328"/>
    <w:rsid w:val="11967790"/>
    <w:rsid w:val="11B679BE"/>
    <w:rsid w:val="11B73993"/>
    <w:rsid w:val="11B87B81"/>
    <w:rsid w:val="11BD4D3E"/>
    <w:rsid w:val="11C86768"/>
    <w:rsid w:val="11DC352B"/>
    <w:rsid w:val="11DF0178"/>
    <w:rsid w:val="11E2560B"/>
    <w:rsid w:val="11E32EF8"/>
    <w:rsid w:val="11E80033"/>
    <w:rsid w:val="11E92AD4"/>
    <w:rsid w:val="11EF5CBB"/>
    <w:rsid w:val="11FC7E54"/>
    <w:rsid w:val="11FF0DF5"/>
    <w:rsid w:val="1202281F"/>
    <w:rsid w:val="12076AEF"/>
    <w:rsid w:val="120B1A51"/>
    <w:rsid w:val="120B2B96"/>
    <w:rsid w:val="120B5262"/>
    <w:rsid w:val="12144AF9"/>
    <w:rsid w:val="12170B5E"/>
    <w:rsid w:val="12172BF5"/>
    <w:rsid w:val="12184242"/>
    <w:rsid w:val="121A2BF8"/>
    <w:rsid w:val="122269C4"/>
    <w:rsid w:val="122D641B"/>
    <w:rsid w:val="12364A89"/>
    <w:rsid w:val="123A1F05"/>
    <w:rsid w:val="124729C4"/>
    <w:rsid w:val="12484CC3"/>
    <w:rsid w:val="12520E55"/>
    <w:rsid w:val="125247FF"/>
    <w:rsid w:val="126020F5"/>
    <w:rsid w:val="12655206"/>
    <w:rsid w:val="12774BEB"/>
    <w:rsid w:val="128311D6"/>
    <w:rsid w:val="128B5A91"/>
    <w:rsid w:val="129073E7"/>
    <w:rsid w:val="12991BBD"/>
    <w:rsid w:val="129A2B9E"/>
    <w:rsid w:val="129A612F"/>
    <w:rsid w:val="12A07DD2"/>
    <w:rsid w:val="12A30B3A"/>
    <w:rsid w:val="12AB2F6C"/>
    <w:rsid w:val="12B11E10"/>
    <w:rsid w:val="12B75018"/>
    <w:rsid w:val="12C461E9"/>
    <w:rsid w:val="12C8474F"/>
    <w:rsid w:val="12D60325"/>
    <w:rsid w:val="12D9297D"/>
    <w:rsid w:val="12F1082E"/>
    <w:rsid w:val="13046FFF"/>
    <w:rsid w:val="13077FF5"/>
    <w:rsid w:val="130F495F"/>
    <w:rsid w:val="13110433"/>
    <w:rsid w:val="132C5731"/>
    <w:rsid w:val="1336410A"/>
    <w:rsid w:val="133C1906"/>
    <w:rsid w:val="1341099A"/>
    <w:rsid w:val="13417A5D"/>
    <w:rsid w:val="134770EC"/>
    <w:rsid w:val="1353767F"/>
    <w:rsid w:val="136152A2"/>
    <w:rsid w:val="13706893"/>
    <w:rsid w:val="137449F0"/>
    <w:rsid w:val="137F22AE"/>
    <w:rsid w:val="1390400A"/>
    <w:rsid w:val="13965670"/>
    <w:rsid w:val="13A17600"/>
    <w:rsid w:val="13A549F1"/>
    <w:rsid w:val="13A56237"/>
    <w:rsid w:val="13A979E4"/>
    <w:rsid w:val="13BF1E97"/>
    <w:rsid w:val="13D5554F"/>
    <w:rsid w:val="13D8013C"/>
    <w:rsid w:val="13EA27E6"/>
    <w:rsid w:val="13EA648C"/>
    <w:rsid w:val="13EB0E7E"/>
    <w:rsid w:val="13FD7637"/>
    <w:rsid w:val="1402055D"/>
    <w:rsid w:val="143357B5"/>
    <w:rsid w:val="14395BB0"/>
    <w:rsid w:val="143D68F5"/>
    <w:rsid w:val="144753BE"/>
    <w:rsid w:val="145C5906"/>
    <w:rsid w:val="145D418A"/>
    <w:rsid w:val="14644336"/>
    <w:rsid w:val="14657CE9"/>
    <w:rsid w:val="14683375"/>
    <w:rsid w:val="146D48F7"/>
    <w:rsid w:val="1472540C"/>
    <w:rsid w:val="147618C8"/>
    <w:rsid w:val="147F298E"/>
    <w:rsid w:val="148423E0"/>
    <w:rsid w:val="148659F0"/>
    <w:rsid w:val="1488209F"/>
    <w:rsid w:val="148E42B7"/>
    <w:rsid w:val="14931901"/>
    <w:rsid w:val="1496131A"/>
    <w:rsid w:val="149D52F5"/>
    <w:rsid w:val="14A17369"/>
    <w:rsid w:val="14A9782B"/>
    <w:rsid w:val="14B076F1"/>
    <w:rsid w:val="14B75351"/>
    <w:rsid w:val="14B866A7"/>
    <w:rsid w:val="14BF7494"/>
    <w:rsid w:val="14C13EA1"/>
    <w:rsid w:val="14CB2848"/>
    <w:rsid w:val="14CC43EA"/>
    <w:rsid w:val="14D61EDD"/>
    <w:rsid w:val="14D66773"/>
    <w:rsid w:val="14DA2471"/>
    <w:rsid w:val="14E303B8"/>
    <w:rsid w:val="14E32C81"/>
    <w:rsid w:val="14EF2BCA"/>
    <w:rsid w:val="14F020AA"/>
    <w:rsid w:val="14F218BF"/>
    <w:rsid w:val="14F45200"/>
    <w:rsid w:val="14F943B0"/>
    <w:rsid w:val="15010803"/>
    <w:rsid w:val="15030D5B"/>
    <w:rsid w:val="150C48D8"/>
    <w:rsid w:val="15145704"/>
    <w:rsid w:val="151B278D"/>
    <w:rsid w:val="15267350"/>
    <w:rsid w:val="1527080E"/>
    <w:rsid w:val="15282535"/>
    <w:rsid w:val="152B0F3C"/>
    <w:rsid w:val="152C5F07"/>
    <w:rsid w:val="15381E6C"/>
    <w:rsid w:val="153868D7"/>
    <w:rsid w:val="15387398"/>
    <w:rsid w:val="15390032"/>
    <w:rsid w:val="153A7276"/>
    <w:rsid w:val="15470624"/>
    <w:rsid w:val="154954F0"/>
    <w:rsid w:val="154A44EC"/>
    <w:rsid w:val="154A620B"/>
    <w:rsid w:val="155F4754"/>
    <w:rsid w:val="156F55F6"/>
    <w:rsid w:val="15786691"/>
    <w:rsid w:val="157B6D51"/>
    <w:rsid w:val="157C2CFF"/>
    <w:rsid w:val="157C3117"/>
    <w:rsid w:val="15874C05"/>
    <w:rsid w:val="158E296B"/>
    <w:rsid w:val="158F0CD3"/>
    <w:rsid w:val="15992048"/>
    <w:rsid w:val="159F70BF"/>
    <w:rsid w:val="15A503EA"/>
    <w:rsid w:val="15A66EB1"/>
    <w:rsid w:val="15AA3374"/>
    <w:rsid w:val="15AF2208"/>
    <w:rsid w:val="15B95F61"/>
    <w:rsid w:val="15BF51F8"/>
    <w:rsid w:val="15C31AC1"/>
    <w:rsid w:val="15C5477D"/>
    <w:rsid w:val="15CC389F"/>
    <w:rsid w:val="15D01424"/>
    <w:rsid w:val="15D13EFF"/>
    <w:rsid w:val="15D80863"/>
    <w:rsid w:val="15DE63CB"/>
    <w:rsid w:val="15E0677D"/>
    <w:rsid w:val="15E451CD"/>
    <w:rsid w:val="15EB6BEC"/>
    <w:rsid w:val="15ED35AF"/>
    <w:rsid w:val="15F002C3"/>
    <w:rsid w:val="15F62DFF"/>
    <w:rsid w:val="15F632BE"/>
    <w:rsid w:val="15FA24A4"/>
    <w:rsid w:val="15FA2D61"/>
    <w:rsid w:val="161826F8"/>
    <w:rsid w:val="1621344D"/>
    <w:rsid w:val="162B48A1"/>
    <w:rsid w:val="162C0F68"/>
    <w:rsid w:val="16311DD8"/>
    <w:rsid w:val="16323E3B"/>
    <w:rsid w:val="16341951"/>
    <w:rsid w:val="163A77BC"/>
    <w:rsid w:val="164421C5"/>
    <w:rsid w:val="16495AEB"/>
    <w:rsid w:val="164F4A7A"/>
    <w:rsid w:val="1651316A"/>
    <w:rsid w:val="16516FAE"/>
    <w:rsid w:val="167D09FB"/>
    <w:rsid w:val="168A16CF"/>
    <w:rsid w:val="16900D8B"/>
    <w:rsid w:val="16911860"/>
    <w:rsid w:val="169E456D"/>
    <w:rsid w:val="16BF46C1"/>
    <w:rsid w:val="16C37A2A"/>
    <w:rsid w:val="16C76EB6"/>
    <w:rsid w:val="16DA574C"/>
    <w:rsid w:val="16DB7C47"/>
    <w:rsid w:val="16DF77AC"/>
    <w:rsid w:val="16E446DF"/>
    <w:rsid w:val="16F31FAB"/>
    <w:rsid w:val="16F611FF"/>
    <w:rsid w:val="16F6662E"/>
    <w:rsid w:val="16FA3A67"/>
    <w:rsid w:val="1708105E"/>
    <w:rsid w:val="170940F1"/>
    <w:rsid w:val="17106F9A"/>
    <w:rsid w:val="171528CB"/>
    <w:rsid w:val="17173B08"/>
    <w:rsid w:val="171A3F50"/>
    <w:rsid w:val="171F034D"/>
    <w:rsid w:val="17243FDE"/>
    <w:rsid w:val="17362507"/>
    <w:rsid w:val="173716D7"/>
    <w:rsid w:val="1739172D"/>
    <w:rsid w:val="17485228"/>
    <w:rsid w:val="174E7A81"/>
    <w:rsid w:val="1750790D"/>
    <w:rsid w:val="175139FE"/>
    <w:rsid w:val="175373CC"/>
    <w:rsid w:val="175E22E1"/>
    <w:rsid w:val="17633ADF"/>
    <w:rsid w:val="176D4137"/>
    <w:rsid w:val="177060A0"/>
    <w:rsid w:val="177478F8"/>
    <w:rsid w:val="177D65F9"/>
    <w:rsid w:val="177E7517"/>
    <w:rsid w:val="177F72D2"/>
    <w:rsid w:val="1785139D"/>
    <w:rsid w:val="178D4C91"/>
    <w:rsid w:val="1793259B"/>
    <w:rsid w:val="17940C69"/>
    <w:rsid w:val="179A3C67"/>
    <w:rsid w:val="179A6CBE"/>
    <w:rsid w:val="17B1347C"/>
    <w:rsid w:val="17B26BC4"/>
    <w:rsid w:val="17D4742C"/>
    <w:rsid w:val="17D66CCC"/>
    <w:rsid w:val="17D7791F"/>
    <w:rsid w:val="17D87C8E"/>
    <w:rsid w:val="17DA1695"/>
    <w:rsid w:val="17DB0E24"/>
    <w:rsid w:val="17DB7C6C"/>
    <w:rsid w:val="17E26DD3"/>
    <w:rsid w:val="17E67917"/>
    <w:rsid w:val="17E70B76"/>
    <w:rsid w:val="17F64635"/>
    <w:rsid w:val="17F925A1"/>
    <w:rsid w:val="17F94275"/>
    <w:rsid w:val="17FB0B36"/>
    <w:rsid w:val="17FE06DE"/>
    <w:rsid w:val="18015CCD"/>
    <w:rsid w:val="18074307"/>
    <w:rsid w:val="18097DF1"/>
    <w:rsid w:val="180A24EE"/>
    <w:rsid w:val="181D7DCE"/>
    <w:rsid w:val="181F6366"/>
    <w:rsid w:val="18266E8D"/>
    <w:rsid w:val="182A0CA3"/>
    <w:rsid w:val="182E787D"/>
    <w:rsid w:val="182F77C5"/>
    <w:rsid w:val="18397095"/>
    <w:rsid w:val="183B67C6"/>
    <w:rsid w:val="183C1EFC"/>
    <w:rsid w:val="183F38F2"/>
    <w:rsid w:val="18401EA3"/>
    <w:rsid w:val="184824AE"/>
    <w:rsid w:val="18563786"/>
    <w:rsid w:val="185C7001"/>
    <w:rsid w:val="186317B4"/>
    <w:rsid w:val="1868368A"/>
    <w:rsid w:val="186B44B9"/>
    <w:rsid w:val="186B74DE"/>
    <w:rsid w:val="18731474"/>
    <w:rsid w:val="187C0857"/>
    <w:rsid w:val="188101C7"/>
    <w:rsid w:val="1888178D"/>
    <w:rsid w:val="18895540"/>
    <w:rsid w:val="18960C13"/>
    <w:rsid w:val="18A952A7"/>
    <w:rsid w:val="18BC737A"/>
    <w:rsid w:val="18BF338F"/>
    <w:rsid w:val="18C12BFB"/>
    <w:rsid w:val="18C7597B"/>
    <w:rsid w:val="18C77E27"/>
    <w:rsid w:val="18E01010"/>
    <w:rsid w:val="18E2191D"/>
    <w:rsid w:val="18F50DC8"/>
    <w:rsid w:val="19052DA2"/>
    <w:rsid w:val="190B01C3"/>
    <w:rsid w:val="190F0FAC"/>
    <w:rsid w:val="192065AA"/>
    <w:rsid w:val="192445E3"/>
    <w:rsid w:val="19263A6A"/>
    <w:rsid w:val="193D3B39"/>
    <w:rsid w:val="193F4A1A"/>
    <w:rsid w:val="193F4DE9"/>
    <w:rsid w:val="19513E8C"/>
    <w:rsid w:val="195C4FD1"/>
    <w:rsid w:val="195D02D8"/>
    <w:rsid w:val="195E3EA4"/>
    <w:rsid w:val="195E67BD"/>
    <w:rsid w:val="1962251C"/>
    <w:rsid w:val="196B2819"/>
    <w:rsid w:val="196C06A8"/>
    <w:rsid w:val="197A5CF3"/>
    <w:rsid w:val="197A61A3"/>
    <w:rsid w:val="197F48D7"/>
    <w:rsid w:val="19803FF6"/>
    <w:rsid w:val="198D5671"/>
    <w:rsid w:val="198E3B28"/>
    <w:rsid w:val="199131AD"/>
    <w:rsid w:val="19993355"/>
    <w:rsid w:val="19B90BB9"/>
    <w:rsid w:val="19BC52A1"/>
    <w:rsid w:val="19C171D3"/>
    <w:rsid w:val="19CB5D4D"/>
    <w:rsid w:val="19CC43A4"/>
    <w:rsid w:val="19CD10BA"/>
    <w:rsid w:val="19D72CF4"/>
    <w:rsid w:val="19D755F3"/>
    <w:rsid w:val="19D956F4"/>
    <w:rsid w:val="19DB3959"/>
    <w:rsid w:val="19DC58D4"/>
    <w:rsid w:val="19E46A63"/>
    <w:rsid w:val="19E52B4E"/>
    <w:rsid w:val="19F06BE8"/>
    <w:rsid w:val="19F77376"/>
    <w:rsid w:val="19FA7BB6"/>
    <w:rsid w:val="19FD436D"/>
    <w:rsid w:val="1A1038DA"/>
    <w:rsid w:val="1A245971"/>
    <w:rsid w:val="1A255E2B"/>
    <w:rsid w:val="1A31401E"/>
    <w:rsid w:val="1A360DF5"/>
    <w:rsid w:val="1A395422"/>
    <w:rsid w:val="1A3B6CF6"/>
    <w:rsid w:val="1A41368A"/>
    <w:rsid w:val="1A441897"/>
    <w:rsid w:val="1A4459E5"/>
    <w:rsid w:val="1A4C6F76"/>
    <w:rsid w:val="1A4F2B4E"/>
    <w:rsid w:val="1A584859"/>
    <w:rsid w:val="1A5B185D"/>
    <w:rsid w:val="1A622CCB"/>
    <w:rsid w:val="1A666CEC"/>
    <w:rsid w:val="1A692BC9"/>
    <w:rsid w:val="1A6E22F7"/>
    <w:rsid w:val="1A703544"/>
    <w:rsid w:val="1A767B07"/>
    <w:rsid w:val="1A862B26"/>
    <w:rsid w:val="1A8F5E33"/>
    <w:rsid w:val="1A975C23"/>
    <w:rsid w:val="1AA60FFE"/>
    <w:rsid w:val="1AAD33EF"/>
    <w:rsid w:val="1AAF2B65"/>
    <w:rsid w:val="1AB902D9"/>
    <w:rsid w:val="1AC001A9"/>
    <w:rsid w:val="1AC070B0"/>
    <w:rsid w:val="1AC42EE0"/>
    <w:rsid w:val="1AD00A70"/>
    <w:rsid w:val="1AD229D0"/>
    <w:rsid w:val="1AD22B41"/>
    <w:rsid w:val="1AD60C36"/>
    <w:rsid w:val="1ADC6A65"/>
    <w:rsid w:val="1ADC70F1"/>
    <w:rsid w:val="1AE4776B"/>
    <w:rsid w:val="1AE9683E"/>
    <w:rsid w:val="1AEC3DE8"/>
    <w:rsid w:val="1AF31BEF"/>
    <w:rsid w:val="1B0A2996"/>
    <w:rsid w:val="1B102D42"/>
    <w:rsid w:val="1B162820"/>
    <w:rsid w:val="1B1B09F0"/>
    <w:rsid w:val="1B1E0864"/>
    <w:rsid w:val="1B205FD7"/>
    <w:rsid w:val="1B293BD0"/>
    <w:rsid w:val="1B2A71F9"/>
    <w:rsid w:val="1B2F1BD2"/>
    <w:rsid w:val="1B330453"/>
    <w:rsid w:val="1B3A6A20"/>
    <w:rsid w:val="1B477576"/>
    <w:rsid w:val="1B540592"/>
    <w:rsid w:val="1B5B11A1"/>
    <w:rsid w:val="1B5D7F3A"/>
    <w:rsid w:val="1B5F67A4"/>
    <w:rsid w:val="1B683511"/>
    <w:rsid w:val="1B732B06"/>
    <w:rsid w:val="1B741CF4"/>
    <w:rsid w:val="1B841B36"/>
    <w:rsid w:val="1B8C4587"/>
    <w:rsid w:val="1B8F6EF0"/>
    <w:rsid w:val="1B935A07"/>
    <w:rsid w:val="1B940607"/>
    <w:rsid w:val="1B9E4160"/>
    <w:rsid w:val="1BA23899"/>
    <w:rsid w:val="1BAA1E01"/>
    <w:rsid w:val="1BB9468A"/>
    <w:rsid w:val="1BD50212"/>
    <w:rsid w:val="1BD744C3"/>
    <w:rsid w:val="1BDE2A74"/>
    <w:rsid w:val="1BEB5353"/>
    <w:rsid w:val="1BEF063A"/>
    <w:rsid w:val="1BF57C3C"/>
    <w:rsid w:val="1BF71FF4"/>
    <w:rsid w:val="1BFA674A"/>
    <w:rsid w:val="1C0064CE"/>
    <w:rsid w:val="1C0F5EFC"/>
    <w:rsid w:val="1C1313F8"/>
    <w:rsid w:val="1C197836"/>
    <w:rsid w:val="1C1B1529"/>
    <w:rsid w:val="1C1B4976"/>
    <w:rsid w:val="1C1D419F"/>
    <w:rsid w:val="1C2530C0"/>
    <w:rsid w:val="1C26460F"/>
    <w:rsid w:val="1C2A554B"/>
    <w:rsid w:val="1C444AC4"/>
    <w:rsid w:val="1C471A00"/>
    <w:rsid w:val="1C4F1FC5"/>
    <w:rsid w:val="1C5644B3"/>
    <w:rsid w:val="1C5E2E3B"/>
    <w:rsid w:val="1C677D0E"/>
    <w:rsid w:val="1C6E6B01"/>
    <w:rsid w:val="1C774D09"/>
    <w:rsid w:val="1C776E09"/>
    <w:rsid w:val="1C7B1F42"/>
    <w:rsid w:val="1C7B2F72"/>
    <w:rsid w:val="1C7C0692"/>
    <w:rsid w:val="1C887A51"/>
    <w:rsid w:val="1C8D3364"/>
    <w:rsid w:val="1C904A8A"/>
    <w:rsid w:val="1C965235"/>
    <w:rsid w:val="1C985575"/>
    <w:rsid w:val="1C9B3DD8"/>
    <w:rsid w:val="1C9B712D"/>
    <w:rsid w:val="1CA16095"/>
    <w:rsid w:val="1CA3175B"/>
    <w:rsid w:val="1CA40608"/>
    <w:rsid w:val="1CA46BAC"/>
    <w:rsid w:val="1CAD4C45"/>
    <w:rsid w:val="1CB85096"/>
    <w:rsid w:val="1CC073E3"/>
    <w:rsid w:val="1CC61FCF"/>
    <w:rsid w:val="1CD16D92"/>
    <w:rsid w:val="1CD65D1B"/>
    <w:rsid w:val="1CE27138"/>
    <w:rsid w:val="1CE74D41"/>
    <w:rsid w:val="1CE90137"/>
    <w:rsid w:val="1CEF272C"/>
    <w:rsid w:val="1CF0171F"/>
    <w:rsid w:val="1CFC7255"/>
    <w:rsid w:val="1D127AFC"/>
    <w:rsid w:val="1D1613AB"/>
    <w:rsid w:val="1D1B2B6F"/>
    <w:rsid w:val="1D291546"/>
    <w:rsid w:val="1D2A4EDB"/>
    <w:rsid w:val="1D3306CA"/>
    <w:rsid w:val="1D3A27F1"/>
    <w:rsid w:val="1D510E22"/>
    <w:rsid w:val="1D5D7217"/>
    <w:rsid w:val="1D637FB4"/>
    <w:rsid w:val="1D6762E7"/>
    <w:rsid w:val="1D6B189A"/>
    <w:rsid w:val="1D7277FA"/>
    <w:rsid w:val="1D7B45E3"/>
    <w:rsid w:val="1D7C226B"/>
    <w:rsid w:val="1D813D7C"/>
    <w:rsid w:val="1D924018"/>
    <w:rsid w:val="1DA12E68"/>
    <w:rsid w:val="1DA633C3"/>
    <w:rsid w:val="1DA97BB6"/>
    <w:rsid w:val="1DAB7A10"/>
    <w:rsid w:val="1DB37FE2"/>
    <w:rsid w:val="1DBA14C9"/>
    <w:rsid w:val="1DBF1A07"/>
    <w:rsid w:val="1DC03069"/>
    <w:rsid w:val="1DC969A8"/>
    <w:rsid w:val="1DCC3449"/>
    <w:rsid w:val="1DCE0329"/>
    <w:rsid w:val="1DD52E60"/>
    <w:rsid w:val="1DEF213F"/>
    <w:rsid w:val="1DFF2357"/>
    <w:rsid w:val="1E010B8B"/>
    <w:rsid w:val="1E020DD1"/>
    <w:rsid w:val="1E101806"/>
    <w:rsid w:val="1E245BDE"/>
    <w:rsid w:val="1E2B18E5"/>
    <w:rsid w:val="1E2B40DE"/>
    <w:rsid w:val="1E2E4153"/>
    <w:rsid w:val="1E322AF7"/>
    <w:rsid w:val="1E322EF4"/>
    <w:rsid w:val="1E391109"/>
    <w:rsid w:val="1E4452CC"/>
    <w:rsid w:val="1E637318"/>
    <w:rsid w:val="1E6707E9"/>
    <w:rsid w:val="1E6B4130"/>
    <w:rsid w:val="1E6E471A"/>
    <w:rsid w:val="1E6F1206"/>
    <w:rsid w:val="1E6F1A74"/>
    <w:rsid w:val="1E6F3892"/>
    <w:rsid w:val="1E6F658A"/>
    <w:rsid w:val="1E74512F"/>
    <w:rsid w:val="1E757B8C"/>
    <w:rsid w:val="1E765E1C"/>
    <w:rsid w:val="1E831C7D"/>
    <w:rsid w:val="1E8618AD"/>
    <w:rsid w:val="1E8F1702"/>
    <w:rsid w:val="1EA046AF"/>
    <w:rsid w:val="1EA10C22"/>
    <w:rsid w:val="1EB46821"/>
    <w:rsid w:val="1EBA04A8"/>
    <w:rsid w:val="1EC16B4C"/>
    <w:rsid w:val="1EC62C98"/>
    <w:rsid w:val="1EC923CE"/>
    <w:rsid w:val="1ECC009B"/>
    <w:rsid w:val="1ECE41A1"/>
    <w:rsid w:val="1EDF7569"/>
    <w:rsid w:val="1EE0081E"/>
    <w:rsid w:val="1EE5551E"/>
    <w:rsid w:val="1EF071BB"/>
    <w:rsid w:val="1EF1119A"/>
    <w:rsid w:val="1EF70E8D"/>
    <w:rsid w:val="1EF84007"/>
    <w:rsid w:val="1EFE6B23"/>
    <w:rsid w:val="1F0A0A7A"/>
    <w:rsid w:val="1F124A1A"/>
    <w:rsid w:val="1F1D2AA5"/>
    <w:rsid w:val="1F240FEB"/>
    <w:rsid w:val="1F2479D1"/>
    <w:rsid w:val="1F272488"/>
    <w:rsid w:val="1F2770F8"/>
    <w:rsid w:val="1F284039"/>
    <w:rsid w:val="1F2B3748"/>
    <w:rsid w:val="1F2C7171"/>
    <w:rsid w:val="1F300254"/>
    <w:rsid w:val="1F335099"/>
    <w:rsid w:val="1F3A0D4A"/>
    <w:rsid w:val="1F3B44BB"/>
    <w:rsid w:val="1F3C3F2A"/>
    <w:rsid w:val="1F3D4712"/>
    <w:rsid w:val="1F403742"/>
    <w:rsid w:val="1F4327E2"/>
    <w:rsid w:val="1F4A3D60"/>
    <w:rsid w:val="1F530750"/>
    <w:rsid w:val="1F5E0461"/>
    <w:rsid w:val="1F5F2E77"/>
    <w:rsid w:val="1F674562"/>
    <w:rsid w:val="1F6C3719"/>
    <w:rsid w:val="1F755DEB"/>
    <w:rsid w:val="1F7C1FF4"/>
    <w:rsid w:val="1F7E7398"/>
    <w:rsid w:val="1F825F8E"/>
    <w:rsid w:val="1F8A3400"/>
    <w:rsid w:val="1F8B78A2"/>
    <w:rsid w:val="1F8C7EE4"/>
    <w:rsid w:val="1F967E7F"/>
    <w:rsid w:val="1F9B5CDE"/>
    <w:rsid w:val="1F9F0D98"/>
    <w:rsid w:val="1FA2182A"/>
    <w:rsid w:val="1FA72CE5"/>
    <w:rsid w:val="1FB610E2"/>
    <w:rsid w:val="1FB81574"/>
    <w:rsid w:val="1FBD21AB"/>
    <w:rsid w:val="1FC279F4"/>
    <w:rsid w:val="1FDA4DA9"/>
    <w:rsid w:val="1FDB611A"/>
    <w:rsid w:val="1FE92615"/>
    <w:rsid w:val="1FED401A"/>
    <w:rsid w:val="1FF507F6"/>
    <w:rsid w:val="1FF5102A"/>
    <w:rsid w:val="1FF962FF"/>
    <w:rsid w:val="1FFD008E"/>
    <w:rsid w:val="1FFD1920"/>
    <w:rsid w:val="1FFF5614"/>
    <w:rsid w:val="2002550A"/>
    <w:rsid w:val="20063B2F"/>
    <w:rsid w:val="20065B97"/>
    <w:rsid w:val="2009078B"/>
    <w:rsid w:val="200C2939"/>
    <w:rsid w:val="200D286A"/>
    <w:rsid w:val="200E0B86"/>
    <w:rsid w:val="2014280D"/>
    <w:rsid w:val="20212A58"/>
    <w:rsid w:val="20395504"/>
    <w:rsid w:val="203F5882"/>
    <w:rsid w:val="20412082"/>
    <w:rsid w:val="20422842"/>
    <w:rsid w:val="20481BE7"/>
    <w:rsid w:val="204868CD"/>
    <w:rsid w:val="204F0C6A"/>
    <w:rsid w:val="2051612A"/>
    <w:rsid w:val="20583545"/>
    <w:rsid w:val="20690F18"/>
    <w:rsid w:val="206C099E"/>
    <w:rsid w:val="207B6EAF"/>
    <w:rsid w:val="20865AB8"/>
    <w:rsid w:val="20887BD1"/>
    <w:rsid w:val="209349C9"/>
    <w:rsid w:val="209C12C0"/>
    <w:rsid w:val="209D35F2"/>
    <w:rsid w:val="209D36FC"/>
    <w:rsid w:val="209D6468"/>
    <w:rsid w:val="20A77780"/>
    <w:rsid w:val="20A90B05"/>
    <w:rsid w:val="20AA3F1D"/>
    <w:rsid w:val="20AA55E2"/>
    <w:rsid w:val="20C13344"/>
    <w:rsid w:val="20C341D1"/>
    <w:rsid w:val="20C42B8E"/>
    <w:rsid w:val="20C53B8E"/>
    <w:rsid w:val="20D50C69"/>
    <w:rsid w:val="20DD1B78"/>
    <w:rsid w:val="20EF6215"/>
    <w:rsid w:val="20FA0827"/>
    <w:rsid w:val="210208DF"/>
    <w:rsid w:val="210D11A4"/>
    <w:rsid w:val="210E766B"/>
    <w:rsid w:val="2111517D"/>
    <w:rsid w:val="21170C71"/>
    <w:rsid w:val="211773AD"/>
    <w:rsid w:val="21185779"/>
    <w:rsid w:val="211870FA"/>
    <w:rsid w:val="211B1FCC"/>
    <w:rsid w:val="211D4361"/>
    <w:rsid w:val="212308D4"/>
    <w:rsid w:val="21253AC3"/>
    <w:rsid w:val="212C7CCC"/>
    <w:rsid w:val="212F2F07"/>
    <w:rsid w:val="21354C8D"/>
    <w:rsid w:val="213779CD"/>
    <w:rsid w:val="21392BAD"/>
    <w:rsid w:val="213F16CB"/>
    <w:rsid w:val="21411450"/>
    <w:rsid w:val="21537019"/>
    <w:rsid w:val="21617AB1"/>
    <w:rsid w:val="21697E31"/>
    <w:rsid w:val="216F2E64"/>
    <w:rsid w:val="217B21F6"/>
    <w:rsid w:val="218038BD"/>
    <w:rsid w:val="218B081D"/>
    <w:rsid w:val="218C3770"/>
    <w:rsid w:val="218E40F5"/>
    <w:rsid w:val="21A24BA3"/>
    <w:rsid w:val="21A626E5"/>
    <w:rsid w:val="21AA5022"/>
    <w:rsid w:val="21AD5215"/>
    <w:rsid w:val="21AF2C58"/>
    <w:rsid w:val="21B752A4"/>
    <w:rsid w:val="21C019D0"/>
    <w:rsid w:val="21C71652"/>
    <w:rsid w:val="21D00953"/>
    <w:rsid w:val="21EF0BCC"/>
    <w:rsid w:val="21F320CA"/>
    <w:rsid w:val="21F5247A"/>
    <w:rsid w:val="21F75E58"/>
    <w:rsid w:val="21FD6D7D"/>
    <w:rsid w:val="22003466"/>
    <w:rsid w:val="220D4F81"/>
    <w:rsid w:val="220E0814"/>
    <w:rsid w:val="22130D18"/>
    <w:rsid w:val="22156CC6"/>
    <w:rsid w:val="22181828"/>
    <w:rsid w:val="22193A41"/>
    <w:rsid w:val="221C495E"/>
    <w:rsid w:val="2222419C"/>
    <w:rsid w:val="22251AD9"/>
    <w:rsid w:val="222663F3"/>
    <w:rsid w:val="222859B9"/>
    <w:rsid w:val="222D01F0"/>
    <w:rsid w:val="22345FC4"/>
    <w:rsid w:val="22394BEB"/>
    <w:rsid w:val="22435C95"/>
    <w:rsid w:val="22447CAE"/>
    <w:rsid w:val="2254495A"/>
    <w:rsid w:val="225A24F0"/>
    <w:rsid w:val="225F5E11"/>
    <w:rsid w:val="2261184D"/>
    <w:rsid w:val="22671F86"/>
    <w:rsid w:val="227307F8"/>
    <w:rsid w:val="227457BC"/>
    <w:rsid w:val="22776AF8"/>
    <w:rsid w:val="227772AB"/>
    <w:rsid w:val="227B3DBB"/>
    <w:rsid w:val="227C3533"/>
    <w:rsid w:val="227D66FE"/>
    <w:rsid w:val="22803E83"/>
    <w:rsid w:val="228F6A0D"/>
    <w:rsid w:val="2297116F"/>
    <w:rsid w:val="22A17B62"/>
    <w:rsid w:val="22A61EFF"/>
    <w:rsid w:val="22AD17F4"/>
    <w:rsid w:val="22B14F7C"/>
    <w:rsid w:val="22BA683C"/>
    <w:rsid w:val="22C06C03"/>
    <w:rsid w:val="22CA0B03"/>
    <w:rsid w:val="22D96FC6"/>
    <w:rsid w:val="22E011F0"/>
    <w:rsid w:val="22E20492"/>
    <w:rsid w:val="22E3244D"/>
    <w:rsid w:val="22E74AE5"/>
    <w:rsid w:val="22EE4C10"/>
    <w:rsid w:val="22F22807"/>
    <w:rsid w:val="22F4035F"/>
    <w:rsid w:val="22F45328"/>
    <w:rsid w:val="230C0BE3"/>
    <w:rsid w:val="23182CE2"/>
    <w:rsid w:val="231A7622"/>
    <w:rsid w:val="231D025A"/>
    <w:rsid w:val="2321398C"/>
    <w:rsid w:val="2328453D"/>
    <w:rsid w:val="232D4B5B"/>
    <w:rsid w:val="232E2E43"/>
    <w:rsid w:val="23322732"/>
    <w:rsid w:val="233A63E3"/>
    <w:rsid w:val="234331CA"/>
    <w:rsid w:val="23476195"/>
    <w:rsid w:val="234B121F"/>
    <w:rsid w:val="23507A45"/>
    <w:rsid w:val="235752C1"/>
    <w:rsid w:val="23600082"/>
    <w:rsid w:val="2364298F"/>
    <w:rsid w:val="236E6F18"/>
    <w:rsid w:val="23787E04"/>
    <w:rsid w:val="237C7E3E"/>
    <w:rsid w:val="237E12EF"/>
    <w:rsid w:val="23853D5E"/>
    <w:rsid w:val="239039D8"/>
    <w:rsid w:val="239322EB"/>
    <w:rsid w:val="2395520C"/>
    <w:rsid w:val="23964969"/>
    <w:rsid w:val="239E46E3"/>
    <w:rsid w:val="239E69B4"/>
    <w:rsid w:val="23A6273F"/>
    <w:rsid w:val="23AE72B0"/>
    <w:rsid w:val="23B8530E"/>
    <w:rsid w:val="23BF11B7"/>
    <w:rsid w:val="23C663E1"/>
    <w:rsid w:val="23DB65D9"/>
    <w:rsid w:val="23EF3FB3"/>
    <w:rsid w:val="23FB3C0E"/>
    <w:rsid w:val="23FC76CD"/>
    <w:rsid w:val="240172C5"/>
    <w:rsid w:val="24036A98"/>
    <w:rsid w:val="2404712B"/>
    <w:rsid w:val="2407332A"/>
    <w:rsid w:val="24150A85"/>
    <w:rsid w:val="24154489"/>
    <w:rsid w:val="241962E6"/>
    <w:rsid w:val="241F55FE"/>
    <w:rsid w:val="242451FC"/>
    <w:rsid w:val="24272058"/>
    <w:rsid w:val="242E254B"/>
    <w:rsid w:val="242E711E"/>
    <w:rsid w:val="243837E1"/>
    <w:rsid w:val="243E4D52"/>
    <w:rsid w:val="24456372"/>
    <w:rsid w:val="24456397"/>
    <w:rsid w:val="24485D63"/>
    <w:rsid w:val="24487FFC"/>
    <w:rsid w:val="24493A63"/>
    <w:rsid w:val="245325C4"/>
    <w:rsid w:val="24584196"/>
    <w:rsid w:val="245850A0"/>
    <w:rsid w:val="24611E58"/>
    <w:rsid w:val="247034CD"/>
    <w:rsid w:val="2471009A"/>
    <w:rsid w:val="247150DB"/>
    <w:rsid w:val="247265E5"/>
    <w:rsid w:val="2474578A"/>
    <w:rsid w:val="24807E8B"/>
    <w:rsid w:val="24822926"/>
    <w:rsid w:val="24864432"/>
    <w:rsid w:val="24894FA9"/>
    <w:rsid w:val="24896487"/>
    <w:rsid w:val="248B5FA3"/>
    <w:rsid w:val="24954588"/>
    <w:rsid w:val="249E2585"/>
    <w:rsid w:val="249E365B"/>
    <w:rsid w:val="24A22F60"/>
    <w:rsid w:val="24A6388A"/>
    <w:rsid w:val="24AF7D67"/>
    <w:rsid w:val="24BE2F01"/>
    <w:rsid w:val="24BF657B"/>
    <w:rsid w:val="24C92F26"/>
    <w:rsid w:val="24D7101A"/>
    <w:rsid w:val="24D7348D"/>
    <w:rsid w:val="24D74E11"/>
    <w:rsid w:val="24DE1D2A"/>
    <w:rsid w:val="24E30E33"/>
    <w:rsid w:val="24E47AA1"/>
    <w:rsid w:val="24FA306E"/>
    <w:rsid w:val="24FE1E2B"/>
    <w:rsid w:val="25014480"/>
    <w:rsid w:val="250950DC"/>
    <w:rsid w:val="251A2CC4"/>
    <w:rsid w:val="251D2594"/>
    <w:rsid w:val="253E3532"/>
    <w:rsid w:val="254544E1"/>
    <w:rsid w:val="254729D2"/>
    <w:rsid w:val="25487511"/>
    <w:rsid w:val="254A45C8"/>
    <w:rsid w:val="254A715A"/>
    <w:rsid w:val="255247A6"/>
    <w:rsid w:val="255B07F8"/>
    <w:rsid w:val="256E2422"/>
    <w:rsid w:val="25733911"/>
    <w:rsid w:val="25745647"/>
    <w:rsid w:val="257726FC"/>
    <w:rsid w:val="2577700B"/>
    <w:rsid w:val="258408B7"/>
    <w:rsid w:val="258C17AC"/>
    <w:rsid w:val="258F446F"/>
    <w:rsid w:val="25A0202E"/>
    <w:rsid w:val="25C54AA5"/>
    <w:rsid w:val="25C72183"/>
    <w:rsid w:val="25CB47BE"/>
    <w:rsid w:val="25D57761"/>
    <w:rsid w:val="25D71AAE"/>
    <w:rsid w:val="25D846BA"/>
    <w:rsid w:val="25DB419F"/>
    <w:rsid w:val="25DB75B8"/>
    <w:rsid w:val="25DE4281"/>
    <w:rsid w:val="25DF3D06"/>
    <w:rsid w:val="25E400C1"/>
    <w:rsid w:val="25E95630"/>
    <w:rsid w:val="26144DF4"/>
    <w:rsid w:val="261F3B1E"/>
    <w:rsid w:val="262476E0"/>
    <w:rsid w:val="262E7A40"/>
    <w:rsid w:val="262F2F14"/>
    <w:rsid w:val="263302AB"/>
    <w:rsid w:val="26355285"/>
    <w:rsid w:val="263629BD"/>
    <w:rsid w:val="26476C0A"/>
    <w:rsid w:val="264856B3"/>
    <w:rsid w:val="264B3251"/>
    <w:rsid w:val="265829FD"/>
    <w:rsid w:val="265E6C24"/>
    <w:rsid w:val="26692C6E"/>
    <w:rsid w:val="266C1A48"/>
    <w:rsid w:val="26777B4B"/>
    <w:rsid w:val="26804E73"/>
    <w:rsid w:val="26806335"/>
    <w:rsid w:val="26840F4C"/>
    <w:rsid w:val="268C52FE"/>
    <w:rsid w:val="268E0500"/>
    <w:rsid w:val="26956ECF"/>
    <w:rsid w:val="269A4CC0"/>
    <w:rsid w:val="26A1608B"/>
    <w:rsid w:val="26AB2A7B"/>
    <w:rsid w:val="26BA74E5"/>
    <w:rsid w:val="26BB0EC8"/>
    <w:rsid w:val="26BB1060"/>
    <w:rsid w:val="26C27317"/>
    <w:rsid w:val="26C35F2C"/>
    <w:rsid w:val="26C74723"/>
    <w:rsid w:val="26D158F1"/>
    <w:rsid w:val="26D91D75"/>
    <w:rsid w:val="26DE0432"/>
    <w:rsid w:val="26E14D2A"/>
    <w:rsid w:val="26EB100A"/>
    <w:rsid w:val="26F4360E"/>
    <w:rsid w:val="26FB34BF"/>
    <w:rsid w:val="26FD2AAB"/>
    <w:rsid w:val="270A1C55"/>
    <w:rsid w:val="270A70C0"/>
    <w:rsid w:val="270B21C5"/>
    <w:rsid w:val="270B4237"/>
    <w:rsid w:val="270E48C5"/>
    <w:rsid w:val="27156FE3"/>
    <w:rsid w:val="271906BB"/>
    <w:rsid w:val="271E7E07"/>
    <w:rsid w:val="271F4C86"/>
    <w:rsid w:val="27230F4D"/>
    <w:rsid w:val="272F7913"/>
    <w:rsid w:val="273113E8"/>
    <w:rsid w:val="273634EE"/>
    <w:rsid w:val="27370D3A"/>
    <w:rsid w:val="27387CB7"/>
    <w:rsid w:val="273A6E51"/>
    <w:rsid w:val="273D351B"/>
    <w:rsid w:val="273D53A5"/>
    <w:rsid w:val="27496D5C"/>
    <w:rsid w:val="274F3D3B"/>
    <w:rsid w:val="2752618C"/>
    <w:rsid w:val="275B7838"/>
    <w:rsid w:val="27621C8B"/>
    <w:rsid w:val="27640C6A"/>
    <w:rsid w:val="276C7CDC"/>
    <w:rsid w:val="27776C4E"/>
    <w:rsid w:val="27791BEF"/>
    <w:rsid w:val="27854022"/>
    <w:rsid w:val="278B5E56"/>
    <w:rsid w:val="278E2B64"/>
    <w:rsid w:val="278F55BB"/>
    <w:rsid w:val="279F1B9E"/>
    <w:rsid w:val="27A0509C"/>
    <w:rsid w:val="27A15104"/>
    <w:rsid w:val="27A94ACA"/>
    <w:rsid w:val="27B6016B"/>
    <w:rsid w:val="27B92D8D"/>
    <w:rsid w:val="27BC06BA"/>
    <w:rsid w:val="27C51449"/>
    <w:rsid w:val="27C8256C"/>
    <w:rsid w:val="27C91C0B"/>
    <w:rsid w:val="27CC0B4D"/>
    <w:rsid w:val="27CC1795"/>
    <w:rsid w:val="27D90524"/>
    <w:rsid w:val="27EB09FD"/>
    <w:rsid w:val="27EE6C2B"/>
    <w:rsid w:val="27F120B5"/>
    <w:rsid w:val="27F70AE4"/>
    <w:rsid w:val="27FB77E6"/>
    <w:rsid w:val="280128CF"/>
    <w:rsid w:val="28031D4A"/>
    <w:rsid w:val="28140845"/>
    <w:rsid w:val="28156F48"/>
    <w:rsid w:val="28184B93"/>
    <w:rsid w:val="281A2EDE"/>
    <w:rsid w:val="281C22DC"/>
    <w:rsid w:val="281F0D28"/>
    <w:rsid w:val="2824207F"/>
    <w:rsid w:val="28362364"/>
    <w:rsid w:val="28434D65"/>
    <w:rsid w:val="28446617"/>
    <w:rsid w:val="28471549"/>
    <w:rsid w:val="28473B76"/>
    <w:rsid w:val="284938C2"/>
    <w:rsid w:val="284B18F9"/>
    <w:rsid w:val="285507F8"/>
    <w:rsid w:val="28556241"/>
    <w:rsid w:val="285D3E0D"/>
    <w:rsid w:val="285E5A09"/>
    <w:rsid w:val="285E7CD4"/>
    <w:rsid w:val="286052A9"/>
    <w:rsid w:val="286454B9"/>
    <w:rsid w:val="286625B7"/>
    <w:rsid w:val="28674711"/>
    <w:rsid w:val="286A1C27"/>
    <w:rsid w:val="28757307"/>
    <w:rsid w:val="2882290F"/>
    <w:rsid w:val="28830E4C"/>
    <w:rsid w:val="28833095"/>
    <w:rsid w:val="28902CFE"/>
    <w:rsid w:val="28913AB8"/>
    <w:rsid w:val="289B15C4"/>
    <w:rsid w:val="28A70DA6"/>
    <w:rsid w:val="28A75127"/>
    <w:rsid w:val="28AE3CFE"/>
    <w:rsid w:val="28AF5BBA"/>
    <w:rsid w:val="28B161C6"/>
    <w:rsid w:val="28B257FE"/>
    <w:rsid w:val="28B94223"/>
    <w:rsid w:val="28BB5676"/>
    <w:rsid w:val="28BD4B4F"/>
    <w:rsid w:val="28C35841"/>
    <w:rsid w:val="28E104CE"/>
    <w:rsid w:val="28E3402F"/>
    <w:rsid w:val="28E56C7F"/>
    <w:rsid w:val="28F56A66"/>
    <w:rsid w:val="28F816D6"/>
    <w:rsid w:val="28FB1D89"/>
    <w:rsid w:val="28FB62E1"/>
    <w:rsid w:val="28FC63D0"/>
    <w:rsid w:val="290C4D18"/>
    <w:rsid w:val="29110712"/>
    <w:rsid w:val="291531C8"/>
    <w:rsid w:val="291C250D"/>
    <w:rsid w:val="291E7DD5"/>
    <w:rsid w:val="29204007"/>
    <w:rsid w:val="29276586"/>
    <w:rsid w:val="292B2702"/>
    <w:rsid w:val="29317AB5"/>
    <w:rsid w:val="29333EE9"/>
    <w:rsid w:val="29336E6D"/>
    <w:rsid w:val="293603F9"/>
    <w:rsid w:val="29395F9A"/>
    <w:rsid w:val="293E7F53"/>
    <w:rsid w:val="293F7DC1"/>
    <w:rsid w:val="2945779F"/>
    <w:rsid w:val="294D0760"/>
    <w:rsid w:val="294E2A37"/>
    <w:rsid w:val="294E6343"/>
    <w:rsid w:val="295303F5"/>
    <w:rsid w:val="295336B6"/>
    <w:rsid w:val="2956202E"/>
    <w:rsid w:val="295663CF"/>
    <w:rsid w:val="295D6F39"/>
    <w:rsid w:val="296506C4"/>
    <w:rsid w:val="29650C4D"/>
    <w:rsid w:val="29684664"/>
    <w:rsid w:val="29702A80"/>
    <w:rsid w:val="29785E23"/>
    <w:rsid w:val="297D28AF"/>
    <w:rsid w:val="297E3F46"/>
    <w:rsid w:val="298366FB"/>
    <w:rsid w:val="2993636B"/>
    <w:rsid w:val="29965784"/>
    <w:rsid w:val="29993F21"/>
    <w:rsid w:val="29A8040F"/>
    <w:rsid w:val="29AC4FDE"/>
    <w:rsid w:val="29B06C93"/>
    <w:rsid w:val="29BE7BF5"/>
    <w:rsid w:val="29C0752B"/>
    <w:rsid w:val="29C268DE"/>
    <w:rsid w:val="29C66FA5"/>
    <w:rsid w:val="29D76E77"/>
    <w:rsid w:val="29D95419"/>
    <w:rsid w:val="29DB79AB"/>
    <w:rsid w:val="29DF2573"/>
    <w:rsid w:val="29E635BF"/>
    <w:rsid w:val="29EA5933"/>
    <w:rsid w:val="29ED3E34"/>
    <w:rsid w:val="29F60CA5"/>
    <w:rsid w:val="29FD3BAA"/>
    <w:rsid w:val="2A026C55"/>
    <w:rsid w:val="2A037352"/>
    <w:rsid w:val="2A0F5D0A"/>
    <w:rsid w:val="2A176EB6"/>
    <w:rsid w:val="2A1F0925"/>
    <w:rsid w:val="2A1F5272"/>
    <w:rsid w:val="2A282987"/>
    <w:rsid w:val="2A312D57"/>
    <w:rsid w:val="2A323189"/>
    <w:rsid w:val="2A3663BE"/>
    <w:rsid w:val="2A3B6FAE"/>
    <w:rsid w:val="2A4151CC"/>
    <w:rsid w:val="2A43061B"/>
    <w:rsid w:val="2A476BC0"/>
    <w:rsid w:val="2A491BF8"/>
    <w:rsid w:val="2A4A29ED"/>
    <w:rsid w:val="2A4B0388"/>
    <w:rsid w:val="2A5253DA"/>
    <w:rsid w:val="2A566157"/>
    <w:rsid w:val="2A57681D"/>
    <w:rsid w:val="2A5D2027"/>
    <w:rsid w:val="2A5D356C"/>
    <w:rsid w:val="2A5E6D2D"/>
    <w:rsid w:val="2A6724C3"/>
    <w:rsid w:val="2A6C107E"/>
    <w:rsid w:val="2A7057F3"/>
    <w:rsid w:val="2A7B6BFD"/>
    <w:rsid w:val="2A7D26C0"/>
    <w:rsid w:val="2A845EF2"/>
    <w:rsid w:val="2A856623"/>
    <w:rsid w:val="2A8720F3"/>
    <w:rsid w:val="2A8B3257"/>
    <w:rsid w:val="2A8C59C1"/>
    <w:rsid w:val="2A996529"/>
    <w:rsid w:val="2A9C6621"/>
    <w:rsid w:val="2A9D298F"/>
    <w:rsid w:val="2AA5129D"/>
    <w:rsid w:val="2AA76308"/>
    <w:rsid w:val="2AB71CB3"/>
    <w:rsid w:val="2ABC7D3D"/>
    <w:rsid w:val="2AC31E02"/>
    <w:rsid w:val="2ACF1476"/>
    <w:rsid w:val="2AD25BE6"/>
    <w:rsid w:val="2ADA4959"/>
    <w:rsid w:val="2AE147B4"/>
    <w:rsid w:val="2AE655F4"/>
    <w:rsid w:val="2AF164C0"/>
    <w:rsid w:val="2AFC109B"/>
    <w:rsid w:val="2B022634"/>
    <w:rsid w:val="2B0A637A"/>
    <w:rsid w:val="2B0C4CD8"/>
    <w:rsid w:val="2B187EDF"/>
    <w:rsid w:val="2B2279EA"/>
    <w:rsid w:val="2B296192"/>
    <w:rsid w:val="2B2C477A"/>
    <w:rsid w:val="2B33243C"/>
    <w:rsid w:val="2B340E22"/>
    <w:rsid w:val="2B4271D8"/>
    <w:rsid w:val="2B505E89"/>
    <w:rsid w:val="2B5125D1"/>
    <w:rsid w:val="2B582947"/>
    <w:rsid w:val="2B61691C"/>
    <w:rsid w:val="2B617AFA"/>
    <w:rsid w:val="2B6406FD"/>
    <w:rsid w:val="2B657E01"/>
    <w:rsid w:val="2B6D0FE3"/>
    <w:rsid w:val="2B76005E"/>
    <w:rsid w:val="2B7F4DAB"/>
    <w:rsid w:val="2B8638A7"/>
    <w:rsid w:val="2B8F24E6"/>
    <w:rsid w:val="2B91470F"/>
    <w:rsid w:val="2B950198"/>
    <w:rsid w:val="2B9954A6"/>
    <w:rsid w:val="2BA16411"/>
    <w:rsid w:val="2BAD3F98"/>
    <w:rsid w:val="2BAF4404"/>
    <w:rsid w:val="2BB12C90"/>
    <w:rsid w:val="2BB260B4"/>
    <w:rsid w:val="2BBC06EF"/>
    <w:rsid w:val="2BC27399"/>
    <w:rsid w:val="2BCA1288"/>
    <w:rsid w:val="2BCE6B9B"/>
    <w:rsid w:val="2BD054A2"/>
    <w:rsid w:val="2BD0566B"/>
    <w:rsid w:val="2BD51743"/>
    <w:rsid w:val="2BD92618"/>
    <w:rsid w:val="2BEF1CCD"/>
    <w:rsid w:val="2BF4270D"/>
    <w:rsid w:val="2C0A55B7"/>
    <w:rsid w:val="2C1340DD"/>
    <w:rsid w:val="2C170525"/>
    <w:rsid w:val="2C2A4112"/>
    <w:rsid w:val="2C2E0359"/>
    <w:rsid w:val="2C325989"/>
    <w:rsid w:val="2C4F7D0D"/>
    <w:rsid w:val="2C562D37"/>
    <w:rsid w:val="2C581E5E"/>
    <w:rsid w:val="2C5B3CA9"/>
    <w:rsid w:val="2C6A0106"/>
    <w:rsid w:val="2C6D0CA8"/>
    <w:rsid w:val="2C765895"/>
    <w:rsid w:val="2C7D73D9"/>
    <w:rsid w:val="2C7F485E"/>
    <w:rsid w:val="2C8133E8"/>
    <w:rsid w:val="2C836F1B"/>
    <w:rsid w:val="2C84040A"/>
    <w:rsid w:val="2C865347"/>
    <w:rsid w:val="2C892E9C"/>
    <w:rsid w:val="2C8F71AC"/>
    <w:rsid w:val="2C907FB3"/>
    <w:rsid w:val="2C9411B4"/>
    <w:rsid w:val="2CA50706"/>
    <w:rsid w:val="2CA87329"/>
    <w:rsid w:val="2CAF4DF1"/>
    <w:rsid w:val="2CBF64A6"/>
    <w:rsid w:val="2CC45DEC"/>
    <w:rsid w:val="2CCB5FDA"/>
    <w:rsid w:val="2CD93BCD"/>
    <w:rsid w:val="2CDB0C9B"/>
    <w:rsid w:val="2CE238F3"/>
    <w:rsid w:val="2CE5012F"/>
    <w:rsid w:val="2CE96C95"/>
    <w:rsid w:val="2CE97B93"/>
    <w:rsid w:val="2CF84D62"/>
    <w:rsid w:val="2CF9586B"/>
    <w:rsid w:val="2CFD2271"/>
    <w:rsid w:val="2D026B09"/>
    <w:rsid w:val="2D0945C4"/>
    <w:rsid w:val="2D0B161A"/>
    <w:rsid w:val="2D0E0030"/>
    <w:rsid w:val="2D0E11DE"/>
    <w:rsid w:val="2D133937"/>
    <w:rsid w:val="2D160E21"/>
    <w:rsid w:val="2D182B95"/>
    <w:rsid w:val="2D214982"/>
    <w:rsid w:val="2D31192E"/>
    <w:rsid w:val="2D377284"/>
    <w:rsid w:val="2D396342"/>
    <w:rsid w:val="2D397F6C"/>
    <w:rsid w:val="2D4862A5"/>
    <w:rsid w:val="2D4E5AA9"/>
    <w:rsid w:val="2D58568B"/>
    <w:rsid w:val="2D5D1370"/>
    <w:rsid w:val="2D6133A4"/>
    <w:rsid w:val="2D6242B8"/>
    <w:rsid w:val="2D676577"/>
    <w:rsid w:val="2D6A552E"/>
    <w:rsid w:val="2D6A6FB1"/>
    <w:rsid w:val="2D6B322E"/>
    <w:rsid w:val="2D722629"/>
    <w:rsid w:val="2D7B2ACF"/>
    <w:rsid w:val="2D7C1EA5"/>
    <w:rsid w:val="2D7E3ED9"/>
    <w:rsid w:val="2D8108DB"/>
    <w:rsid w:val="2D810C6F"/>
    <w:rsid w:val="2D811777"/>
    <w:rsid w:val="2D870A9F"/>
    <w:rsid w:val="2D8B0F6E"/>
    <w:rsid w:val="2D8B19FC"/>
    <w:rsid w:val="2D926308"/>
    <w:rsid w:val="2D9A5970"/>
    <w:rsid w:val="2DA60C3F"/>
    <w:rsid w:val="2DB00BF5"/>
    <w:rsid w:val="2DB363C0"/>
    <w:rsid w:val="2DB7246B"/>
    <w:rsid w:val="2DBD11E4"/>
    <w:rsid w:val="2DBF057D"/>
    <w:rsid w:val="2DBF0E9A"/>
    <w:rsid w:val="2DC34A96"/>
    <w:rsid w:val="2DC77BCF"/>
    <w:rsid w:val="2DC85851"/>
    <w:rsid w:val="2DCC507E"/>
    <w:rsid w:val="2DCC71A8"/>
    <w:rsid w:val="2DE32116"/>
    <w:rsid w:val="2DE5709D"/>
    <w:rsid w:val="2DE84FF8"/>
    <w:rsid w:val="2DEA00E0"/>
    <w:rsid w:val="2DEA74F8"/>
    <w:rsid w:val="2DEC2F14"/>
    <w:rsid w:val="2DEC7FCB"/>
    <w:rsid w:val="2DF1513F"/>
    <w:rsid w:val="2DF57C02"/>
    <w:rsid w:val="2DF907DA"/>
    <w:rsid w:val="2DF91440"/>
    <w:rsid w:val="2DFE224E"/>
    <w:rsid w:val="2DFF457A"/>
    <w:rsid w:val="2E062A7A"/>
    <w:rsid w:val="2E094E0F"/>
    <w:rsid w:val="2E0D107B"/>
    <w:rsid w:val="2E111D83"/>
    <w:rsid w:val="2E1478A2"/>
    <w:rsid w:val="2E16028D"/>
    <w:rsid w:val="2E1F4D2A"/>
    <w:rsid w:val="2E235520"/>
    <w:rsid w:val="2E27365E"/>
    <w:rsid w:val="2E323E4E"/>
    <w:rsid w:val="2E395D0D"/>
    <w:rsid w:val="2E454434"/>
    <w:rsid w:val="2E4D65D3"/>
    <w:rsid w:val="2E5C2862"/>
    <w:rsid w:val="2E622BE1"/>
    <w:rsid w:val="2E681AC7"/>
    <w:rsid w:val="2E6D23B1"/>
    <w:rsid w:val="2E734BE2"/>
    <w:rsid w:val="2E7455D8"/>
    <w:rsid w:val="2E7464D7"/>
    <w:rsid w:val="2E7537E6"/>
    <w:rsid w:val="2E7835B1"/>
    <w:rsid w:val="2E7A1854"/>
    <w:rsid w:val="2E7C4B49"/>
    <w:rsid w:val="2E7F71BF"/>
    <w:rsid w:val="2E816397"/>
    <w:rsid w:val="2E902742"/>
    <w:rsid w:val="2E9635DC"/>
    <w:rsid w:val="2E9F3B27"/>
    <w:rsid w:val="2EAC7B6B"/>
    <w:rsid w:val="2EAD1895"/>
    <w:rsid w:val="2EAD3B43"/>
    <w:rsid w:val="2EB71335"/>
    <w:rsid w:val="2EC55C6C"/>
    <w:rsid w:val="2EC93FAF"/>
    <w:rsid w:val="2ECB47D2"/>
    <w:rsid w:val="2ED5666F"/>
    <w:rsid w:val="2ED66DF1"/>
    <w:rsid w:val="2EE578C6"/>
    <w:rsid w:val="2EE85EC2"/>
    <w:rsid w:val="2EEE21AD"/>
    <w:rsid w:val="2EF037E4"/>
    <w:rsid w:val="2EF51A45"/>
    <w:rsid w:val="2F014C37"/>
    <w:rsid w:val="2F0337A3"/>
    <w:rsid w:val="2F0D0723"/>
    <w:rsid w:val="2F11030D"/>
    <w:rsid w:val="2F131CCE"/>
    <w:rsid w:val="2F1566DB"/>
    <w:rsid w:val="2F1B443D"/>
    <w:rsid w:val="2F1C7751"/>
    <w:rsid w:val="2F2614BC"/>
    <w:rsid w:val="2F2F51E5"/>
    <w:rsid w:val="2F3D4047"/>
    <w:rsid w:val="2F411A4D"/>
    <w:rsid w:val="2F420A03"/>
    <w:rsid w:val="2F422443"/>
    <w:rsid w:val="2F4872C3"/>
    <w:rsid w:val="2F4B088D"/>
    <w:rsid w:val="2F50739D"/>
    <w:rsid w:val="2F515748"/>
    <w:rsid w:val="2F54484E"/>
    <w:rsid w:val="2F562E5D"/>
    <w:rsid w:val="2F573110"/>
    <w:rsid w:val="2F5802EC"/>
    <w:rsid w:val="2F5B79D9"/>
    <w:rsid w:val="2F5D2C6A"/>
    <w:rsid w:val="2F631261"/>
    <w:rsid w:val="2F6405D5"/>
    <w:rsid w:val="2F714BEB"/>
    <w:rsid w:val="2F72720B"/>
    <w:rsid w:val="2F7538BA"/>
    <w:rsid w:val="2F770A9C"/>
    <w:rsid w:val="2F844CA7"/>
    <w:rsid w:val="2F86232A"/>
    <w:rsid w:val="2F8B1958"/>
    <w:rsid w:val="2F8B2FE3"/>
    <w:rsid w:val="2F963891"/>
    <w:rsid w:val="2F99543E"/>
    <w:rsid w:val="2FA21DA7"/>
    <w:rsid w:val="2FB273CD"/>
    <w:rsid w:val="2FB62FEA"/>
    <w:rsid w:val="2FC47B8A"/>
    <w:rsid w:val="2FC91C73"/>
    <w:rsid w:val="2FCA0E14"/>
    <w:rsid w:val="2FD256D7"/>
    <w:rsid w:val="2FD62C5E"/>
    <w:rsid w:val="2FD7316F"/>
    <w:rsid w:val="2FDF44DB"/>
    <w:rsid w:val="2FE252A1"/>
    <w:rsid w:val="2FE8262E"/>
    <w:rsid w:val="2FE85DAC"/>
    <w:rsid w:val="2FED17B8"/>
    <w:rsid w:val="2FED763F"/>
    <w:rsid w:val="2FF53BC3"/>
    <w:rsid w:val="2FF97D98"/>
    <w:rsid w:val="30086836"/>
    <w:rsid w:val="300E5A4D"/>
    <w:rsid w:val="300E7C27"/>
    <w:rsid w:val="301E2667"/>
    <w:rsid w:val="301F631B"/>
    <w:rsid w:val="302A7F61"/>
    <w:rsid w:val="30310712"/>
    <w:rsid w:val="30320139"/>
    <w:rsid w:val="30333527"/>
    <w:rsid w:val="30350BDA"/>
    <w:rsid w:val="303D1F55"/>
    <w:rsid w:val="304C10DB"/>
    <w:rsid w:val="305D0CF4"/>
    <w:rsid w:val="30603133"/>
    <w:rsid w:val="30607267"/>
    <w:rsid w:val="30711375"/>
    <w:rsid w:val="30730E2D"/>
    <w:rsid w:val="307658D7"/>
    <w:rsid w:val="308A4A4E"/>
    <w:rsid w:val="309457D5"/>
    <w:rsid w:val="30975831"/>
    <w:rsid w:val="30992C55"/>
    <w:rsid w:val="30A44CD8"/>
    <w:rsid w:val="30A943A0"/>
    <w:rsid w:val="30AA3CE1"/>
    <w:rsid w:val="30AE2FBC"/>
    <w:rsid w:val="30B12766"/>
    <w:rsid w:val="30B25EA3"/>
    <w:rsid w:val="30C72E86"/>
    <w:rsid w:val="30C73070"/>
    <w:rsid w:val="30CF23AB"/>
    <w:rsid w:val="30E00B7E"/>
    <w:rsid w:val="30EA55D8"/>
    <w:rsid w:val="30EB5685"/>
    <w:rsid w:val="30F0521D"/>
    <w:rsid w:val="30F10FAE"/>
    <w:rsid w:val="30F243D2"/>
    <w:rsid w:val="30F34BE8"/>
    <w:rsid w:val="30F41101"/>
    <w:rsid w:val="30F5556F"/>
    <w:rsid w:val="30F658B1"/>
    <w:rsid w:val="310E528C"/>
    <w:rsid w:val="31146E93"/>
    <w:rsid w:val="311D45D7"/>
    <w:rsid w:val="313D3C8D"/>
    <w:rsid w:val="313E2119"/>
    <w:rsid w:val="314166D8"/>
    <w:rsid w:val="31451D95"/>
    <w:rsid w:val="31505A90"/>
    <w:rsid w:val="31505BE7"/>
    <w:rsid w:val="3152777A"/>
    <w:rsid w:val="315948EE"/>
    <w:rsid w:val="315A264B"/>
    <w:rsid w:val="315B20BE"/>
    <w:rsid w:val="31687094"/>
    <w:rsid w:val="317376FF"/>
    <w:rsid w:val="317F15AA"/>
    <w:rsid w:val="318F33C4"/>
    <w:rsid w:val="31996D4F"/>
    <w:rsid w:val="319C5ACC"/>
    <w:rsid w:val="31A50B04"/>
    <w:rsid w:val="31A609CA"/>
    <w:rsid w:val="31A81729"/>
    <w:rsid w:val="31A94B65"/>
    <w:rsid w:val="31AC197F"/>
    <w:rsid w:val="31AC2832"/>
    <w:rsid w:val="31B97BC9"/>
    <w:rsid w:val="31C613FC"/>
    <w:rsid w:val="31CB6C12"/>
    <w:rsid w:val="31CD315F"/>
    <w:rsid w:val="31CF1AEE"/>
    <w:rsid w:val="31CF516E"/>
    <w:rsid w:val="31D46D87"/>
    <w:rsid w:val="31DA72DC"/>
    <w:rsid w:val="31DE0762"/>
    <w:rsid w:val="31E26408"/>
    <w:rsid w:val="31E8229E"/>
    <w:rsid w:val="31EA58A1"/>
    <w:rsid w:val="31F071DE"/>
    <w:rsid w:val="31F514FF"/>
    <w:rsid w:val="31F53B68"/>
    <w:rsid w:val="31FC5B85"/>
    <w:rsid w:val="320637BB"/>
    <w:rsid w:val="320A32B8"/>
    <w:rsid w:val="32142348"/>
    <w:rsid w:val="32177EC1"/>
    <w:rsid w:val="321C2932"/>
    <w:rsid w:val="321F62E9"/>
    <w:rsid w:val="32320B27"/>
    <w:rsid w:val="32363B75"/>
    <w:rsid w:val="323A123D"/>
    <w:rsid w:val="324148B8"/>
    <w:rsid w:val="324B36E7"/>
    <w:rsid w:val="32554D8C"/>
    <w:rsid w:val="325724B6"/>
    <w:rsid w:val="32574774"/>
    <w:rsid w:val="325C1E3C"/>
    <w:rsid w:val="325F75EE"/>
    <w:rsid w:val="32630C01"/>
    <w:rsid w:val="32655117"/>
    <w:rsid w:val="326C76EC"/>
    <w:rsid w:val="326D65E5"/>
    <w:rsid w:val="327B627B"/>
    <w:rsid w:val="32891B8C"/>
    <w:rsid w:val="3289782B"/>
    <w:rsid w:val="328A0493"/>
    <w:rsid w:val="328E3671"/>
    <w:rsid w:val="329309E9"/>
    <w:rsid w:val="32935284"/>
    <w:rsid w:val="329A5220"/>
    <w:rsid w:val="329E4CBA"/>
    <w:rsid w:val="32A0733E"/>
    <w:rsid w:val="32AE6E6B"/>
    <w:rsid w:val="32B57E75"/>
    <w:rsid w:val="32C26588"/>
    <w:rsid w:val="32CB3B5A"/>
    <w:rsid w:val="32D0340B"/>
    <w:rsid w:val="32D15BBB"/>
    <w:rsid w:val="32D639CC"/>
    <w:rsid w:val="32D96301"/>
    <w:rsid w:val="32DF0EE5"/>
    <w:rsid w:val="32E0232B"/>
    <w:rsid w:val="32E21012"/>
    <w:rsid w:val="32E3686F"/>
    <w:rsid w:val="32E87E06"/>
    <w:rsid w:val="32F4519A"/>
    <w:rsid w:val="32FC144A"/>
    <w:rsid w:val="32FF7D23"/>
    <w:rsid w:val="3300704A"/>
    <w:rsid w:val="3305651F"/>
    <w:rsid w:val="33092F2C"/>
    <w:rsid w:val="330B705F"/>
    <w:rsid w:val="33182A2E"/>
    <w:rsid w:val="331D7747"/>
    <w:rsid w:val="332A6D73"/>
    <w:rsid w:val="332E1249"/>
    <w:rsid w:val="33322667"/>
    <w:rsid w:val="33407AC5"/>
    <w:rsid w:val="33415A66"/>
    <w:rsid w:val="334C6F71"/>
    <w:rsid w:val="33500B81"/>
    <w:rsid w:val="33554232"/>
    <w:rsid w:val="335576BA"/>
    <w:rsid w:val="335977D7"/>
    <w:rsid w:val="336603BA"/>
    <w:rsid w:val="336946EB"/>
    <w:rsid w:val="336B230B"/>
    <w:rsid w:val="33784D83"/>
    <w:rsid w:val="33785ADC"/>
    <w:rsid w:val="337B7864"/>
    <w:rsid w:val="337C791A"/>
    <w:rsid w:val="33811B82"/>
    <w:rsid w:val="339D166D"/>
    <w:rsid w:val="33A46447"/>
    <w:rsid w:val="33A801E6"/>
    <w:rsid w:val="33B431B0"/>
    <w:rsid w:val="33BC117F"/>
    <w:rsid w:val="33BC2DF9"/>
    <w:rsid w:val="33C07A20"/>
    <w:rsid w:val="33C61601"/>
    <w:rsid w:val="33C70DB2"/>
    <w:rsid w:val="33CC2C2B"/>
    <w:rsid w:val="33CC6AAE"/>
    <w:rsid w:val="33CE64F5"/>
    <w:rsid w:val="33D52973"/>
    <w:rsid w:val="33DB070C"/>
    <w:rsid w:val="33DF10F9"/>
    <w:rsid w:val="33EA25DE"/>
    <w:rsid w:val="33F673E4"/>
    <w:rsid w:val="340316E7"/>
    <w:rsid w:val="34054017"/>
    <w:rsid w:val="340C4564"/>
    <w:rsid w:val="34194EBA"/>
    <w:rsid w:val="341D041B"/>
    <w:rsid w:val="341E7ABC"/>
    <w:rsid w:val="341F0E68"/>
    <w:rsid w:val="341F34D4"/>
    <w:rsid w:val="34200A6E"/>
    <w:rsid w:val="34211F1D"/>
    <w:rsid w:val="342206EA"/>
    <w:rsid w:val="34345C2E"/>
    <w:rsid w:val="34365570"/>
    <w:rsid w:val="345A5AD1"/>
    <w:rsid w:val="345D2590"/>
    <w:rsid w:val="345F47F2"/>
    <w:rsid w:val="346A2F7C"/>
    <w:rsid w:val="346A36DC"/>
    <w:rsid w:val="346D366D"/>
    <w:rsid w:val="347D2504"/>
    <w:rsid w:val="34805FBB"/>
    <w:rsid w:val="348D71BB"/>
    <w:rsid w:val="34935A59"/>
    <w:rsid w:val="349550E3"/>
    <w:rsid w:val="34A7119F"/>
    <w:rsid w:val="34A90709"/>
    <w:rsid w:val="34A93523"/>
    <w:rsid w:val="34B66022"/>
    <w:rsid w:val="34B93BE4"/>
    <w:rsid w:val="34B95BDB"/>
    <w:rsid w:val="34C9782A"/>
    <w:rsid w:val="34CC3660"/>
    <w:rsid w:val="34D37A6A"/>
    <w:rsid w:val="34E03E2F"/>
    <w:rsid w:val="34E4217B"/>
    <w:rsid w:val="34ED41F5"/>
    <w:rsid w:val="34FA159B"/>
    <w:rsid w:val="35046B24"/>
    <w:rsid w:val="35070B6C"/>
    <w:rsid w:val="350E3C96"/>
    <w:rsid w:val="35104D21"/>
    <w:rsid w:val="35154878"/>
    <w:rsid w:val="35190D30"/>
    <w:rsid w:val="351A0586"/>
    <w:rsid w:val="35221F49"/>
    <w:rsid w:val="3528499B"/>
    <w:rsid w:val="35302569"/>
    <w:rsid w:val="353A4389"/>
    <w:rsid w:val="354149F2"/>
    <w:rsid w:val="3548664C"/>
    <w:rsid w:val="355C02CA"/>
    <w:rsid w:val="355F25EC"/>
    <w:rsid w:val="355F605F"/>
    <w:rsid w:val="35675C16"/>
    <w:rsid w:val="35686E52"/>
    <w:rsid w:val="3569233D"/>
    <w:rsid w:val="356A7420"/>
    <w:rsid w:val="35771EFA"/>
    <w:rsid w:val="35775858"/>
    <w:rsid w:val="35820766"/>
    <w:rsid w:val="35841D42"/>
    <w:rsid w:val="3584355C"/>
    <w:rsid w:val="359079CD"/>
    <w:rsid w:val="359100DE"/>
    <w:rsid w:val="3592323C"/>
    <w:rsid w:val="35965B5F"/>
    <w:rsid w:val="35972CCC"/>
    <w:rsid w:val="35976C66"/>
    <w:rsid w:val="35986268"/>
    <w:rsid w:val="35A143FD"/>
    <w:rsid w:val="35A432D5"/>
    <w:rsid w:val="35A466EE"/>
    <w:rsid w:val="35A929AF"/>
    <w:rsid w:val="35AA40BD"/>
    <w:rsid w:val="35B2109A"/>
    <w:rsid w:val="35B86EC6"/>
    <w:rsid w:val="35C26111"/>
    <w:rsid w:val="35C90ACA"/>
    <w:rsid w:val="35CB5B56"/>
    <w:rsid w:val="35D937D8"/>
    <w:rsid w:val="35E06AB7"/>
    <w:rsid w:val="35E1049D"/>
    <w:rsid w:val="35E81E40"/>
    <w:rsid w:val="35EA47CB"/>
    <w:rsid w:val="35F2708F"/>
    <w:rsid w:val="35FB648E"/>
    <w:rsid w:val="35FC483E"/>
    <w:rsid w:val="35FD161C"/>
    <w:rsid w:val="3600662A"/>
    <w:rsid w:val="3603547E"/>
    <w:rsid w:val="360E6845"/>
    <w:rsid w:val="361873DE"/>
    <w:rsid w:val="36193C8B"/>
    <w:rsid w:val="3619427D"/>
    <w:rsid w:val="361A0907"/>
    <w:rsid w:val="361B0016"/>
    <w:rsid w:val="363337B7"/>
    <w:rsid w:val="364674D7"/>
    <w:rsid w:val="364959AB"/>
    <w:rsid w:val="36510AE1"/>
    <w:rsid w:val="36543980"/>
    <w:rsid w:val="365747ED"/>
    <w:rsid w:val="365976BB"/>
    <w:rsid w:val="365F30A0"/>
    <w:rsid w:val="366F732E"/>
    <w:rsid w:val="367D762C"/>
    <w:rsid w:val="36881193"/>
    <w:rsid w:val="36A230E6"/>
    <w:rsid w:val="36AF5282"/>
    <w:rsid w:val="36B27023"/>
    <w:rsid w:val="36B503F5"/>
    <w:rsid w:val="36B626C8"/>
    <w:rsid w:val="36BC0B80"/>
    <w:rsid w:val="36CA0E53"/>
    <w:rsid w:val="36CC59D3"/>
    <w:rsid w:val="36DC1DEA"/>
    <w:rsid w:val="36E108F2"/>
    <w:rsid w:val="36FA48E4"/>
    <w:rsid w:val="36FB6DD6"/>
    <w:rsid w:val="37065918"/>
    <w:rsid w:val="371A7DA0"/>
    <w:rsid w:val="371D44F0"/>
    <w:rsid w:val="37292BC5"/>
    <w:rsid w:val="372B23AA"/>
    <w:rsid w:val="3731574E"/>
    <w:rsid w:val="3732219D"/>
    <w:rsid w:val="37327B69"/>
    <w:rsid w:val="373B7BF4"/>
    <w:rsid w:val="373C613D"/>
    <w:rsid w:val="373D351D"/>
    <w:rsid w:val="373D3DDA"/>
    <w:rsid w:val="37405D79"/>
    <w:rsid w:val="37462C44"/>
    <w:rsid w:val="374C6345"/>
    <w:rsid w:val="374E5C88"/>
    <w:rsid w:val="374F2898"/>
    <w:rsid w:val="37581B97"/>
    <w:rsid w:val="376175A7"/>
    <w:rsid w:val="37633DFB"/>
    <w:rsid w:val="376F49A4"/>
    <w:rsid w:val="37820961"/>
    <w:rsid w:val="37892554"/>
    <w:rsid w:val="37952366"/>
    <w:rsid w:val="3796730E"/>
    <w:rsid w:val="37A25E6A"/>
    <w:rsid w:val="37A63B46"/>
    <w:rsid w:val="37A7024F"/>
    <w:rsid w:val="37B35D65"/>
    <w:rsid w:val="37B72A5A"/>
    <w:rsid w:val="37C042C8"/>
    <w:rsid w:val="37C11488"/>
    <w:rsid w:val="37C6669A"/>
    <w:rsid w:val="37CF5266"/>
    <w:rsid w:val="37D96835"/>
    <w:rsid w:val="37DA2BFE"/>
    <w:rsid w:val="37DB7884"/>
    <w:rsid w:val="37E5202B"/>
    <w:rsid w:val="37E7127E"/>
    <w:rsid w:val="37E86949"/>
    <w:rsid w:val="37EB270F"/>
    <w:rsid w:val="37F33C2B"/>
    <w:rsid w:val="37F97955"/>
    <w:rsid w:val="37FE0DBA"/>
    <w:rsid w:val="37FF44DA"/>
    <w:rsid w:val="38091D2D"/>
    <w:rsid w:val="38133BBF"/>
    <w:rsid w:val="3814130F"/>
    <w:rsid w:val="38141F3E"/>
    <w:rsid w:val="381E3679"/>
    <w:rsid w:val="382C0C10"/>
    <w:rsid w:val="384A4230"/>
    <w:rsid w:val="384D647B"/>
    <w:rsid w:val="385869BD"/>
    <w:rsid w:val="38586DC8"/>
    <w:rsid w:val="38712F76"/>
    <w:rsid w:val="38714303"/>
    <w:rsid w:val="38726103"/>
    <w:rsid w:val="387900B7"/>
    <w:rsid w:val="387A2DB9"/>
    <w:rsid w:val="387C1EC0"/>
    <w:rsid w:val="387D17A5"/>
    <w:rsid w:val="388457B2"/>
    <w:rsid w:val="38881523"/>
    <w:rsid w:val="38942E41"/>
    <w:rsid w:val="38963477"/>
    <w:rsid w:val="38977E05"/>
    <w:rsid w:val="3899704F"/>
    <w:rsid w:val="38A72A8F"/>
    <w:rsid w:val="38A878F0"/>
    <w:rsid w:val="38B047E8"/>
    <w:rsid w:val="38B07031"/>
    <w:rsid w:val="38BC383C"/>
    <w:rsid w:val="38BC471B"/>
    <w:rsid w:val="38C203B8"/>
    <w:rsid w:val="38C27249"/>
    <w:rsid w:val="38C41DE5"/>
    <w:rsid w:val="38CE7DB8"/>
    <w:rsid w:val="38D14DA3"/>
    <w:rsid w:val="38D93788"/>
    <w:rsid w:val="38DD1E12"/>
    <w:rsid w:val="38DD7232"/>
    <w:rsid w:val="38E57E8D"/>
    <w:rsid w:val="38F67EB9"/>
    <w:rsid w:val="38FD2DFA"/>
    <w:rsid w:val="39013A28"/>
    <w:rsid w:val="3902432B"/>
    <w:rsid w:val="390A5F01"/>
    <w:rsid w:val="390B30FB"/>
    <w:rsid w:val="39152CA0"/>
    <w:rsid w:val="391D76A3"/>
    <w:rsid w:val="392147F1"/>
    <w:rsid w:val="39380B1E"/>
    <w:rsid w:val="393E6A75"/>
    <w:rsid w:val="3940154E"/>
    <w:rsid w:val="394370A2"/>
    <w:rsid w:val="39454A2B"/>
    <w:rsid w:val="394829BB"/>
    <w:rsid w:val="394C39A0"/>
    <w:rsid w:val="39677F06"/>
    <w:rsid w:val="39700D91"/>
    <w:rsid w:val="39771DC4"/>
    <w:rsid w:val="39850196"/>
    <w:rsid w:val="39943B0B"/>
    <w:rsid w:val="399E1B78"/>
    <w:rsid w:val="39A26B57"/>
    <w:rsid w:val="39A64B2F"/>
    <w:rsid w:val="39A73232"/>
    <w:rsid w:val="39B31E41"/>
    <w:rsid w:val="39B97A4D"/>
    <w:rsid w:val="39BF3B76"/>
    <w:rsid w:val="39C2251A"/>
    <w:rsid w:val="39C35052"/>
    <w:rsid w:val="39CA0153"/>
    <w:rsid w:val="39CC0228"/>
    <w:rsid w:val="39D06CCB"/>
    <w:rsid w:val="39DC0B35"/>
    <w:rsid w:val="39DD1A33"/>
    <w:rsid w:val="39F16CF0"/>
    <w:rsid w:val="39F51694"/>
    <w:rsid w:val="39FD2D1F"/>
    <w:rsid w:val="39FE6ABB"/>
    <w:rsid w:val="3A053CBC"/>
    <w:rsid w:val="3A077B97"/>
    <w:rsid w:val="3A0D1EB1"/>
    <w:rsid w:val="3A1706B1"/>
    <w:rsid w:val="3A1D06D7"/>
    <w:rsid w:val="3A217233"/>
    <w:rsid w:val="3A2837BA"/>
    <w:rsid w:val="3A2C6CDD"/>
    <w:rsid w:val="3A35610F"/>
    <w:rsid w:val="3A3730E7"/>
    <w:rsid w:val="3A3E1C0F"/>
    <w:rsid w:val="3A3E7F27"/>
    <w:rsid w:val="3A422A84"/>
    <w:rsid w:val="3A444BF6"/>
    <w:rsid w:val="3A490C3F"/>
    <w:rsid w:val="3A4931D9"/>
    <w:rsid w:val="3A520B25"/>
    <w:rsid w:val="3A5A66AA"/>
    <w:rsid w:val="3A60062F"/>
    <w:rsid w:val="3A6009D3"/>
    <w:rsid w:val="3A6C1768"/>
    <w:rsid w:val="3A764E2B"/>
    <w:rsid w:val="3A7A6695"/>
    <w:rsid w:val="3A7B1D56"/>
    <w:rsid w:val="3A8115F9"/>
    <w:rsid w:val="3A8D38AB"/>
    <w:rsid w:val="3A8E1C1E"/>
    <w:rsid w:val="3A8E7668"/>
    <w:rsid w:val="3A9209D7"/>
    <w:rsid w:val="3A97309A"/>
    <w:rsid w:val="3A9B66D7"/>
    <w:rsid w:val="3AA135D7"/>
    <w:rsid w:val="3AA644F0"/>
    <w:rsid w:val="3AAA38C4"/>
    <w:rsid w:val="3AAD7931"/>
    <w:rsid w:val="3AAF7F6C"/>
    <w:rsid w:val="3AB34113"/>
    <w:rsid w:val="3ABD2722"/>
    <w:rsid w:val="3AC02E17"/>
    <w:rsid w:val="3AC16F30"/>
    <w:rsid w:val="3AC7765C"/>
    <w:rsid w:val="3AD036D0"/>
    <w:rsid w:val="3AD806E8"/>
    <w:rsid w:val="3AE115C9"/>
    <w:rsid w:val="3AEE2F30"/>
    <w:rsid w:val="3AF66BF5"/>
    <w:rsid w:val="3AFE3FEB"/>
    <w:rsid w:val="3B010D0F"/>
    <w:rsid w:val="3B051D81"/>
    <w:rsid w:val="3B05404A"/>
    <w:rsid w:val="3B091982"/>
    <w:rsid w:val="3B0C3189"/>
    <w:rsid w:val="3B112F06"/>
    <w:rsid w:val="3B145BE6"/>
    <w:rsid w:val="3B165590"/>
    <w:rsid w:val="3B1808E1"/>
    <w:rsid w:val="3B1D7A80"/>
    <w:rsid w:val="3B320689"/>
    <w:rsid w:val="3B322553"/>
    <w:rsid w:val="3B340EB4"/>
    <w:rsid w:val="3B34193A"/>
    <w:rsid w:val="3B4273E4"/>
    <w:rsid w:val="3B427C5B"/>
    <w:rsid w:val="3B497B4B"/>
    <w:rsid w:val="3B4A7809"/>
    <w:rsid w:val="3B5E41FC"/>
    <w:rsid w:val="3B6122E6"/>
    <w:rsid w:val="3B714FA6"/>
    <w:rsid w:val="3B7E1593"/>
    <w:rsid w:val="3B82021D"/>
    <w:rsid w:val="3B8435A3"/>
    <w:rsid w:val="3B8A0C71"/>
    <w:rsid w:val="3B8A3AFF"/>
    <w:rsid w:val="3B8C2396"/>
    <w:rsid w:val="3B9E4765"/>
    <w:rsid w:val="3BA11647"/>
    <w:rsid w:val="3BA14685"/>
    <w:rsid w:val="3BAC3D3A"/>
    <w:rsid w:val="3BB22665"/>
    <w:rsid w:val="3BB23C07"/>
    <w:rsid w:val="3BC57704"/>
    <w:rsid w:val="3BC7646C"/>
    <w:rsid w:val="3BCA574B"/>
    <w:rsid w:val="3BD073A6"/>
    <w:rsid w:val="3BD1031E"/>
    <w:rsid w:val="3BE95656"/>
    <w:rsid w:val="3BE95DD2"/>
    <w:rsid w:val="3BF630E9"/>
    <w:rsid w:val="3BF834E0"/>
    <w:rsid w:val="3BFC13E7"/>
    <w:rsid w:val="3BFE376A"/>
    <w:rsid w:val="3C046F17"/>
    <w:rsid w:val="3C054234"/>
    <w:rsid w:val="3C1E591F"/>
    <w:rsid w:val="3C24308B"/>
    <w:rsid w:val="3C273C8B"/>
    <w:rsid w:val="3C287054"/>
    <w:rsid w:val="3C2D4AC7"/>
    <w:rsid w:val="3C321539"/>
    <w:rsid w:val="3C3955E5"/>
    <w:rsid w:val="3C3A091C"/>
    <w:rsid w:val="3C3E1EEA"/>
    <w:rsid w:val="3C3E2556"/>
    <w:rsid w:val="3C5A1463"/>
    <w:rsid w:val="3C5C2EBA"/>
    <w:rsid w:val="3C65177A"/>
    <w:rsid w:val="3C6844D4"/>
    <w:rsid w:val="3C6D2CD6"/>
    <w:rsid w:val="3C6F2F77"/>
    <w:rsid w:val="3C734820"/>
    <w:rsid w:val="3C757C82"/>
    <w:rsid w:val="3C774888"/>
    <w:rsid w:val="3C7E35DC"/>
    <w:rsid w:val="3C7F2817"/>
    <w:rsid w:val="3C902C37"/>
    <w:rsid w:val="3C904ABB"/>
    <w:rsid w:val="3C9516C9"/>
    <w:rsid w:val="3C970AD8"/>
    <w:rsid w:val="3C99402B"/>
    <w:rsid w:val="3C9B011B"/>
    <w:rsid w:val="3CA724C0"/>
    <w:rsid w:val="3CB05426"/>
    <w:rsid w:val="3CB74C34"/>
    <w:rsid w:val="3CB94835"/>
    <w:rsid w:val="3CC0306A"/>
    <w:rsid w:val="3CC20CF4"/>
    <w:rsid w:val="3CC91472"/>
    <w:rsid w:val="3CCB17A5"/>
    <w:rsid w:val="3CD5411B"/>
    <w:rsid w:val="3CD60DCA"/>
    <w:rsid w:val="3CDD7F4B"/>
    <w:rsid w:val="3CE20488"/>
    <w:rsid w:val="3CE80EF2"/>
    <w:rsid w:val="3CEA3A6A"/>
    <w:rsid w:val="3CEB0877"/>
    <w:rsid w:val="3CEC1DE7"/>
    <w:rsid w:val="3CF04C46"/>
    <w:rsid w:val="3CF764B4"/>
    <w:rsid w:val="3CFF2342"/>
    <w:rsid w:val="3D03464E"/>
    <w:rsid w:val="3D053092"/>
    <w:rsid w:val="3D0A236D"/>
    <w:rsid w:val="3D0C4502"/>
    <w:rsid w:val="3D13323A"/>
    <w:rsid w:val="3D1954D5"/>
    <w:rsid w:val="3D1D4A64"/>
    <w:rsid w:val="3D204DB1"/>
    <w:rsid w:val="3D2343E1"/>
    <w:rsid w:val="3D2664EA"/>
    <w:rsid w:val="3D3219AC"/>
    <w:rsid w:val="3D355B7E"/>
    <w:rsid w:val="3D45264E"/>
    <w:rsid w:val="3D504055"/>
    <w:rsid w:val="3D56068A"/>
    <w:rsid w:val="3D593F08"/>
    <w:rsid w:val="3D5956AA"/>
    <w:rsid w:val="3D6A6380"/>
    <w:rsid w:val="3D703E17"/>
    <w:rsid w:val="3D7A2EED"/>
    <w:rsid w:val="3D7B0D59"/>
    <w:rsid w:val="3D811D31"/>
    <w:rsid w:val="3D825432"/>
    <w:rsid w:val="3D8326E1"/>
    <w:rsid w:val="3D916A8D"/>
    <w:rsid w:val="3DA2020A"/>
    <w:rsid w:val="3DA52CB9"/>
    <w:rsid w:val="3DAC4963"/>
    <w:rsid w:val="3DAE41FD"/>
    <w:rsid w:val="3DB12513"/>
    <w:rsid w:val="3DB56CDF"/>
    <w:rsid w:val="3DBD75B6"/>
    <w:rsid w:val="3DC324A2"/>
    <w:rsid w:val="3DC93986"/>
    <w:rsid w:val="3DD07F73"/>
    <w:rsid w:val="3DD16398"/>
    <w:rsid w:val="3DE24F73"/>
    <w:rsid w:val="3DE42E87"/>
    <w:rsid w:val="3DEF5C6E"/>
    <w:rsid w:val="3DF7090F"/>
    <w:rsid w:val="3DFC12C2"/>
    <w:rsid w:val="3DFF1E4C"/>
    <w:rsid w:val="3DFF28EB"/>
    <w:rsid w:val="3E10678E"/>
    <w:rsid w:val="3E134594"/>
    <w:rsid w:val="3E15118C"/>
    <w:rsid w:val="3E17241F"/>
    <w:rsid w:val="3E1C6D36"/>
    <w:rsid w:val="3E280855"/>
    <w:rsid w:val="3E3A04EC"/>
    <w:rsid w:val="3E3F37D2"/>
    <w:rsid w:val="3E5A4CBB"/>
    <w:rsid w:val="3E5E4E5B"/>
    <w:rsid w:val="3E5F322A"/>
    <w:rsid w:val="3E653CA4"/>
    <w:rsid w:val="3E777984"/>
    <w:rsid w:val="3E7A0F28"/>
    <w:rsid w:val="3E7B33ED"/>
    <w:rsid w:val="3E7C0ED9"/>
    <w:rsid w:val="3E7C363A"/>
    <w:rsid w:val="3E7D4721"/>
    <w:rsid w:val="3E7E643F"/>
    <w:rsid w:val="3E822B68"/>
    <w:rsid w:val="3E882822"/>
    <w:rsid w:val="3E884D88"/>
    <w:rsid w:val="3E895DE1"/>
    <w:rsid w:val="3E8B53D5"/>
    <w:rsid w:val="3E916C6C"/>
    <w:rsid w:val="3E922E35"/>
    <w:rsid w:val="3E924E47"/>
    <w:rsid w:val="3E932F27"/>
    <w:rsid w:val="3E9F743D"/>
    <w:rsid w:val="3EAB1162"/>
    <w:rsid w:val="3EB465B2"/>
    <w:rsid w:val="3ECB2AAB"/>
    <w:rsid w:val="3ECC721D"/>
    <w:rsid w:val="3ED65516"/>
    <w:rsid w:val="3EE5176B"/>
    <w:rsid w:val="3EE51DB2"/>
    <w:rsid w:val="3EED4FA9"/>
    <w:rsid w:val="3EF65536"/>
    <w:rsid w:val="3EFA750F"/>
    <w:rsid w:val="3F0F38FF"/>
    <w:rsid w:val="3F1670D6"/>
    <w:rsid w:val="3F1A18ED"/>
    <w:rsid w:val="3F1B1E5D"/>
    <w:rsid w:val="3F1B3AB3"/>
    <w:rsid w:val="3F1E7CD1"/>
    <w:rsid w:val="3F2819E0"/>
    <w:rsid w:val="3F293D75"/>
    <w:rsid w:val="3F315EC2"/>
    <w:rsid w:val="3F36338C"/>
    <w:rsid w:val="3F387B80"/>
    <w:rsid w:val="3F3E130C"/>
    <w:rsid w:val="3F484838"/>
    <w:rsid w:val="3F510A5D"/>
    <w:rsid w:val="3F5853C3"/>
    <w:rsid w:val="3F5E7A22"/>
    <w:rsid w:val="3F5F0D20"/>
    <w:rsid w:val="3F606DC8"/>
    <w:rsid w:val="3F657CB8"/>
    <w:rsid w:val="3F6C64E1"/>
    <w:rsid w:val="3F800E19"/>
    <w:rsid w:val="3F895499"/>
    <w:rsid w:val="3F8F025B"/>
    <w:rsid w:val="3F906A56"/>
    <w:rsid w:val="3F9A2AC1"/>
    <w:rsid w:val="3F9A5FD2"/>
    <w:rsid w:val="3F9D0EA4"/>
    <w:rsid w:val="3F9F0650"/>
    <w:rsid w:val="3F9F4E6F"/>
    <w:rsid w:val="3FA90CD1"/>
    <w:rsid w:val="3FB9692A"/>
    <w:rsid w:val="3FC96119"/>
    <w:rsid w:val="3FCC3E70"/>
    <w:rsid w:val="3FD34C15"/>
    <w:rsid w:val="3FD83707"/>
    <w:rsid w:val="3FD963B5"/>
    <w:rsid w:val="3FDB5E4E"/>
    <w:rsid w:val="3FF04288"/>
    <w:rsid w:val="3FFA0E5B"/>
    <w:rsid w:val="40037136"/>
    <w:rsid w:val="4005187E"/>
    <w:rsid w:val="4012177B"/>
    <w:rsid w:val="401906FC"/>
    <w:rsid w:val="401E3F62"/>
    <w:rsid w:val="402811F4"/>
    <w:rsid w:val="402D4C39"/>
    <w:rsid w:val="402E4DC0"/>
    <w:rsid w:val="40314E13"/>
    <w:rsid w:val="40381B4F"/>
    <w:rsid w:val="404A4FC2"/>
    <w:rsid w:val="40503F1B"/>
    <w:rsid w:val="405730D6"/>
    <w:rsid w:val="40634D1A"/>
    <w:rsid w:val="407118FE"/>
    <w:rsid w:val="407A6F20"/>
    <w:rsid w:val="407D0727"/>
    <w:rsid w:val="408742E7"/>
    <w:rsid w:val="408F53D1"/>
    <w:rsid w:val="40994715"/>
    <w:rsid w:val="40A330E7"/>
    <w:rsid w:val="40A73AE1"/>
    <w:rsid w:val="40A824CA"/>
    <w:rsid w:val="40A9681B"/>
    <w:rsid w:val="40AC3951"/>
    <w:rsid w:val="40B37E82"/>
    <w:rsid w:val="40B57179"/>
    <w:rsid w:val="40B62DC3"/>
    <w:rsid w:val="40BB34E1"/>
    <w:rsid w:val="40C344DE"/>
    <w:rsid w:val="40C4400B"/>
    <w:rsid w:val="40CD34F6"/>
    <w:rsid w:val="40D45F69"/>
    <w:rsid w:val="40E3505E"/>
    <w:rsid w:val="40E425AE"/>
    <w:rsid w:val="40E537C7"/>
    <w:rsid w:val="40E67E2A"/>
    <w:rsid w:val="40EC1027"/>
    <w:rsid w:val="40EE623F"/>
    <w:rsid w:val="40F87BC2"/>
    <w:rsid w:val="40FC4894"/>
    <w:rsid w:val="40FC551E"/>
    <w:rsid w:val="40FC7004"/>
    <w:rsid w:val="41034914"/>
    <w:rsid w:val="41065D37"/>
    <w:rsid w:val="410B7F70"/>
    <w:rsid w:val="410C5BB0"/>
    <w:rsid w:val="41134B49"/>
    <w:rsid w:val="41163AEA"/>
    <w:rsid w:val="411B6C63"/>
    <w:rsid w:val="41301C8D"/>
    <w:rsid w:val="41320D2F"/>
    <w:rsid w:val="41322C7E"/>
    <w:rsid w:val="41372C81"/>
    <w:rsid w:val="41432E76"/>
    <w:rsid w:val="41524EB1"/>
    <w:rsid w:val="41536D3C"/>
    <w:rsid w:val="4159567C"/>
    <w:rsid w:val="415A48F7"/>
    <w:rsid w:val="416409A0"/>
    <w:rsid w:val="41641E39"/>
    <w:rsid w:val="41673E4B"/>
    <w:rsid w:val="41771839"/>
    <w:rsid w:val="41850F54"/>
    <w:rsid w:val="418B34DB"/>
    <w:rsid w:val="41955AF1"/>
    <w:rsid w:val="419B6DAB"/>
    <w:rsid w:val="419E2A48"/>
    <w:rsid w:val="419E7C85"/>
    <w:rsid w:val="41AC766A"/>
    <w:rsid w:val="41AE3003"/>
    <w:rsid w:val="41B01573"/>
    <w:rsid w:val="41B8623D"/>
    <w:rsid w:val="41B93A7C"/>
    <w:rsid w:val="41BC078B"/>
    <w:rsid w:val="41C06F76"/>
    <w:rsid w:val="41C14B79"/>
    <w:rsid w:val="41C26F2C"/>
    <w:rsid w:val="41C308A0"/>
    <w:rsid w:val="41C9331E"/>
    <w:rsid w:val="41D122C8"/>
    <w:rsid w:val="41D20C66"/>
    <w:rsid w:val="41D270C3"/>
    <w:rsid w:val="41D65943"/>
    <w:rsid w:val="41DF2BB9"/>
    <w:rsid w:val="41E40338"/>
    <w:rsid w:val="41E44DBF"/>
    <w:rsid w:val="41EC61B2"/>
    <w:rsid w:val="41F41CE2"/>
    <w:rsid w:val="41FD599F"/>
    <w:rsid w:val="42045821"/>
    <w:rsid w:val="42060E57"/>
    <w:rsid w:val="42105A7C"/>
    <w:rsid w:val="42195026"/>
    <w:rsid w:val="421F4351"/>
    <w:rsid w:val="421F4713"/>
    <w:rsid w:val="42201E0B"/>
    <w:rsid w:val="42207CAC"/>
    <w:rsid w:val="422A5CD1"/>
    <w:rsid w:val="4233037B"/>
    <w:rsid w:val="42406BBD"/>
    <w:rsid w:val="4240740C"/>
    <w:rsid w:val="42497E83"/>
    <w:rsid w:val="42507029"/>
    <w:rsid w:val="42526F7B"/>
    <w:rsid w:val="425E70FD"/>
    <w:rsid w:val="426A3947"/>
    <w:rsid w:val="427C118B"/>
    <w:rsid w:val="427C4179"/>
    <w:rsid w:val="427E0A1D"/>
    <w:rsid w:val="42812456"/>
    <w:rsid w:val="42841145"/>
    <w:rsid w:val="428B0417"/>
    <w:rsid w:val="429072E2"/>
    <w:rsid w:val="42926B1E"/>
    <w:rsid w:val="429D1D89"/>
    <w:rsid w:val="429E5D2A"/>
    <w:rsid w:val="42AD1479"/>
    <w:rsid w:val="42AF17CD"/>
    <w:rsid w:val="42B26A6D"/>
    <w:rsid w:val="42B94B9B"/>
    <w:rsid w:val="42CD4A0A"/>
    <w:rsid w:val="42DB1308"/>
    <w:rsid w:val="42DF66FE"/>
    <w:rsid w:val="42E1678F"/>
    <w:rsid w:val="42E22FE3"/>
    <w:rsid w:val="42EC2488"/>
    <w:rsid w:val="42F14594"/>
    <w:rsid w:val="42FA51A5"/>
    <w:rsid w:val="42FF4CC8"/>
    <w:rsid w:val="43130268"/>
    <w:rsid w:val="431D7DB8"/>
    <w:rsid w:val="43316549"/>
    <w:rsid w:val="433347D2"/>
    <w:rsid w:val="433F18F1"/>
    <w:rsid w:val="43427A8D"/>
    <w:rsid w:val="43462FBE"/>
    <w:rsid w:val="43465A58"/>
    <w:rsid w:val="43486784"/>
    <w:rsid w:val="434A2199"/>
    <w:rsid w:val="434E3121"/>
    <w:rsid w:val="43531760"/>
    <w:rsid w:val="43557E4E"/>
    <w:rsid w:val="43615A06"/>
    <w:rsid w:val="436B3504"/>
    <w:rsid w:val="436B6932"/>
    <w:rsid w:val="43730387"/>
    <w:rsid w:val="43750D12"/>
    <w:rsid w:val="43751209"/>
    <w:rsid w:val="438307E6"/>
    <w:rsid w:val="43877953"/>
    <w:rsid w:val="438961C4"/>
    <w:rsid w:val="438E06B9"/>
    <w:rsid w:val="439539A7"/>
    <w:rsid w:val="43A17285"/>
    <w:rsid w:val="43A30166"/>
    <w:rsid w:val="43A817DA"/>
    <w:rsid w:val="43AA577E"/>
    <w:rsid w:val="43AC66CE"/>
    <w:rsid w:val="43B32CB0"/>
    <w:rsid w:val="43C028D5"/>
    <w:rsid w:val="43C11CB4"/>
    <w:rsid w:val="43C12E50"/>
    <w:rsid w:val="43C304B7"/>
    <w:rsid w:val="43C90ACC"/>
    <w:rsid w:val="43CF5101"/>
    <w:rsid w:val="43D87CDC"/>
    <w:rsid w:val="43E06B65"/>
    <w:rsid w:val="43E65A64"/>
    <w:rsid w:val="43E85105"/>
    <w:rsid w:val="43F2228B"/>
    <w:rsid w:val="440741F7"/>
    <w:rsid w:val="44102E16"/>
    <w:rsid w:val="44146A30"/>
    <w:rsid w:val="441C2119"/>
    <w:rsid w:val="44245164"/>
    <w:rsid w:val="442A2300"/>
    <w:rsid w:val="442B3B40"/>
    <w:rsid w:val="442E61AA"/>
    <w:rsid w:val="44326F58"/>
    <w:rsid w:val="44332680"/>
    <w:rsid w:val="444418BF"/>
    <w:rsid w:val="44515FB0"/>
    <w:rsid w:val="445C22A3"/>
    <w:rsid w:val="445C4860"/>
    <w:rsid w:val="44635D24"/>
    <w:rsid w:val="44657EE5"/>
    <w:rsid w:val="44677A01"/>
    <w:rsid w:val="446B2877"/>
    <w:rsid w:val="44717549"/>
    <w:rsid w:val="44796E03"/>
    <w:rsid w:val="447A5C1F"/>
    <w:rsid w:val="44892F0E"/>
    <w:rsid w:val="44897C59"/>
    <w:rsid w:val="448A35A0"/>
    <w:rsid w:val="448F2C91"/>
    <w:rsid w:val="44925D7D"/>
    <w:rsid w:val="44935D67"/>
    <w:rsid w:val="44961722"/>
    <w:rsid w:val="449A4913"/>
    <w:rsid w:val="449C44C9"/>
    <w:rsid w:val="449E0FCA"/>
    <w:rsid w:val="44A030DA"/>
    <w:rsid w:val="44A1492F"/>
    <w:rsid w:val="44A41E11"/>
    <w:rsid w:val="44A91538"/>
    <w:rsid w:val="44B1107D"/>
    <w:rsid w:val="44B17755"/>
    <w:rsid w:val="44B85AD3"/>
    <w:rsid w:val="44BB71B5"/>
    <w:rsid w:val="44DF4F03"/>
    <w:rsid w:val="44EC25EA"/>
    <w:rsid w:val="44EC45FF"/>
    <w:rsid w:val="44F048D1"/>
    <w:rsid w:val="44F63A12"/>
    <w:rsid w:val="451A41E4"/>
    <w:rsid w:val="451B2123"/>
    <w:rsid w:val="451C62DE"/>
    <w:rsid w:val="45203161"/>
    <w:rsid w:val="45285381"/>
    <w:rsid w:val="45291178"/>
    <w:rsid w:val="452E1093"/>
    <w:rsid w:val="45317FAE"/>
    <w:rsid w:val="45335547"/>
    <w:rsid w:val="453A189E"/>
    <w:rsid w:val="453E0D06"/>
    <w:rsid w:val="45481A99"/>
    <w:rsid w:val="455D3D0A"/>
    <w:rsid w:val="455E3B80"/>
    <w:rsid w:val="45640F4B"/>
    <w:rsid w:val="45662DED"/>
    <w:rsid w:val="457907BF"/>
    <w:rsid w:val="457A6B67"/>
    <w:rsid w:val="457E1993"/>
    <w:rsid w:val="4592217C"/>
    <w:rsid w:val="459718E1"/>
    <w:rsid w:val="459F2D6E"/>
    <w:rsid w:val="45AB79DA"/>
    <w:rsid w:val="45AF21F0"/>
    <w:rsid w:val="45B4658A"/>
    <w:rsid w:val="45B81971"/>
    <w:rsid w:val="45BF23DA"/>
    <w:rsid w:val="45C33316"/>
    <w:rsid w:val="45C733E2"/>
    <w:rsid w:val="45CD4B21"/>
    <w:rsid w:val="45D24D21"/>
    <w:rsid w:val="45D93F79"/>
    <w:rsid w:val="45E20A4F"/>
    <w:rsid w:val="45E350CE"/>
    <w:rsid w:val="45E85ACA"/>
    <w:rsid w:val="45EF7D59"/>
    <w:rsid w:val="460166D7"/>
    <w:rsid w:val="46020737"/>
    <w:rsid w:val="460A656D"/>
    <w:rsid w:val="46111D2D"/>
    <w:rsid w:val="462E7A1A"/>
    <w:rsid w:val="46314256"/>
    <w:rsid w:val="46413765"/>
    <w:rsid w:val="46434AB5"/>
    <w:rsid w:val="46484E3B"/>
    <w:rsid w:val="46510D03"/>
    <w:rsid w:val="46512582"/>
    <w:rsid w:val="46552E99"/>
    <w:rsid w:val="46633BEF"/>
    <w:rsid w:val="466343A7"/>
    <w:rsid w:val="46641E8C"/>
    <w:rsid w:val="46647396"/>
    <w:rsid w:val="46726CA7"/>
    <w:rsid w:val="4675355A"/>
    <w:rsid w:val="46771FCB"/>
    <w:rsid w:val="46782036"/>
    <w:rsid w:val="4678364C"/>
    <w:rsid w:val="46990F61"/>
    <w:rsid w:val="469938ED"/>
    <w:rsid w:val="469975E6"/>
    <w:rsid w:val="46A0442C"/>
    <w:rsid w:val="46A7531A"/>
    <w:rsid w:val="46BD19DA"/>
    <w:rsid w:val="46C1114F"/>
    <w:rsid w:val="46C452DB"/>
    <w:rsid w:val="46C56851"/>
    <w:rsid w:val="46C66DA4"/>
    <w:rsid w:val="46DA010D"/>
    <w:rsid w:val="46DA0BC6"/>
    <w:rsid w:val="46E33A4B"/>
    <w:rsid w:val="46E919C0"/>
    <w:rsid w:val="46F4351D"/>
    <w:rsid w:val="46F62649"/>
    <w:rsid w:val="46F65988"/>
    <w:rsid w:val="46FD676A"/>
    <w:rsid w:val="47080D84"/>
    <w:rsid w:val="470C69A9"/>
    <w:rsid w:val="471621CF"/>
    <w:rsid w:val="472B7EEF"/>
    <w:rsid w:val="473F0381"/>
    <w:rsid w:val="4746621D"/>
    <w:rsid w:val="47467B70"/>
    <w:rsid w:val="47514FFB"/>
    <w:rsid w:val="475C5615"/>
    <w:rsid w:val="47651B5A"/>
    <w:rsid w:val="477365CF"/>
    <w:rsid w:val="47762E8D"/>
    <w:rsid w:val="478070A6"/>
    <w:rsid w:val="479C032D"/>
    <w:rsid w:val="479E46A9"/>
    <w:rsid w:val="47AD68C5"/>
    <w:rsid w:val="47B875AF"/>
    <w:rsid w:val="47BA3272"/>
    <w:rsid w:val="47BA6F44"/>
    <w:rsid w:val="47C226A2"/>
    <w:rsid w:val="47C240C4"/>
    <w:rsid w:val="47C264E8"/>
    <w:rsid w:val="47C33CB1"/>
    <w:rsid w:val="47C47EAE"/>
    <w:rsid w:val="47C940D0"/>
    <w:rsid w:val="47CC693D"/>
    <w:rsid w:val="47CD14D7"/>
    <w:rsid w:val="47D21B80"/>
    <w:rsid w:val="47E462AE"/>
    <w:rsid w:val="47E54196"/>
    <w:rsid w:val="47E8663B"/>
    <w:rsid w:val="47F16170"/>
    <w:rsid w:val="47F35B4B"/>
    <w:rsid w:val="47FA6B3A"/>
    <w:rsid w:val="47FD67F3"/>
    <w:rsid w:val="48065B03"/>
    <w:rsid w:val="48083194"/>
    <w:rsid w:val="4818548D"/>
    <w:rsid w:val="481B1167"/>
    <w:rsid w:val="481C0A04"/>
    <w:rsid w:val="48274C87"/>
    <w:rsid w:val="482A0FB1"/>
    <w:rsid w:val="482A6CEA"/>
    <w:rsid w:val="482B202F"/>
    <w:rsid w:val="48477012"/>
    <w:rsid w:val="484978F7"/>
    <w:rsid w:val="485144F5"/>
    <w:rsid w:val="486304DD"/>
    <w:rsid w:val="48663220"/>
    <w:rsid w:val="486754DF"/>
    <w:rsid w:val="48682B8D"/>
    <w:rsid w:val="486E2E74"/>
    <w:rsid w:val="486E3275"/>
    <w:rsid w:val="487945F8"/>
    <w:rsid w:val="487A7D7A"/>
    <w:rsid w:val="488432E4"/>
    <w:rsid w:val="488B53B0"/>
    <w:rsid w:val="488C1877"/>
    <w:rsid w:val="488D36D5"/>
    <w:rsid w:val="4894268A"/>
    <w:rsid w:val="48976699"/>
    <w:rsid w:val="48A60C32"/>
    <w:rsid w:val="48AB6DCA"/>
    <w:rsid w:val="48AE5D9F"/>
    <w:rsid w:val="48B639BC"/>
    <w:rsid w:val="48C02225"/>
    <w:rsid w:val="48C372E2"/>
    <w:rsid w:val="48C703BD"/>
    <w:rsid w:val="48E065E2"/>
    <w:rsid w:val="48E76D66"/>
    <w:rsid w:val="48E90B2D"/>
    <w:rsid w:val="48E91CE9"/>
    <w:rsid w:val="48E95652"/>
    <w:rsid w:val="48EC4B0F"/>
    <w:rsid w:val="48ED31BA"/>
    <w:rsid w:val="48FD3C9F"/>
    <w:rsid w:val="49025FE0"/>
    <w:rsid w:val="49043BBA"/>
    <w:rsid w:val="491D05FC"/>
    <w:rsid w:val="491F79F2"/>
    <w:rsid w:val="492B07C6"/>
    <w:rsid w:val="492B244A"/>
    <w:rsid w:val="492E5D81"/>
    <w:rsid w:val="49364BFB"/>
    <w:rsid w:val="493818C2"/>
    <w:rsid w:val="493B5B2E"/>
    <w:rsid w:val="493F4B8A"/>
    <w:rsid w:val="49431413"/>
    <w:rsid w:val="494351FE"/>
    <w:rsid w:val="4946004C"/>
    <w:rsid w:val="49480AD7"/>
    <w:rsid w:val="494D184A"/>
    <w:rsid w:val="494F38C7"/>
    <w:rsid w:val="49596378"/>
    <w:rsid w:val="495D3912"/>
    <w:rsid w:val="49663773"/>
    <w:rsid w:val="49671777"/>
    <w:rsid w:val="496C5D81"/>
    <w:rsid w:val="49742587"/>
    <w:rsid w:val="4982173A"/>
    <w:rsid w:val="498A2A02"/>
    <w:rsid w:val="498C02BF"/>
    <w:rsid w:val="499A5795"/>
    <w:rsid w:val="499A6B4B"/>
    <w:rsid w:val="499B2098"/>
    <w:rsid w:val="49A1505F"/>
    <w:rsid w:val="49B0691D"/>
    <w:rsid w:val="49B646A4"/>
    <w:rsid w:val="49BB02F2"/>
    <w:rsid w:val="49D765C1"/>
    <w:rsid w:val="49DE1B63"/>
    <w:rsid w:val="49E22D1F"/>
    <w:rsid w:val="49EA5FE3"/>
    <w:rsid w:val="49ED7F9B"/>
    <w:rsid w:val="49F23CCD"/>
    <w:rsid w:val="49F85FE2"/>
    <w:rsid w:val="49FC750A"/>
    <w:rsid w:val="4A0C1CAC"/>
    <w:rsid w:val="4A0C32C4"/>
    <w:rsid w:val="4A0D11DC"/>
    <w:rsid w:val="4A18456E"/>
    <w:rsid w:val="4A1C30E3"/>
    <w:rsid w:val="4A1E419E"/>
    <w:rsid w:val="4A312E46"/>
    <w:rsid w:val="4A3403C4"/>
    <w:rsid w:val="4A361AAD"/>
    <w:rsid w:val="4A381B5C"/>
    <w:rsid w:val="4A3C6A9B"/>
    <w:rsid w:val="4A413E78"/>
    <w:rsid w:val="4A4E496D"/>
    <w:rsid w:val="4A554749"/>
    <w:rsid w:val="4A694643"/>
    <w:rsid w:val="4A6D3E3C"/>
    <w:rsid w:val="4A73690E"/>
    <w:rsid w:val="4A7B5F4B"/>
    <w:rsid w:val="4A7C2706"/>
    <w:rsid w:val="4A8207DF"/>
    <w:rsid w:val="4A833364"/>
    <w:rsid w:val="4A8462BE"/>
    <w:rsid w:val="4A8F3A03"/>
    <w:rsid w:val="4A90021E"/>
    <w:rsid w:val="4A914943"/>
    <w:rsid w:val="4A9B3298"/>
    <w:rsid w:val="4AB40DD1"/>
    <w:rsid w:val="4AB57F32"/>
    <w:rsid w:val="4AB71CDB"/>
    <w:rsid w:val="4ABD13C6"/>
    <w:rsid w:val="4ABF1235"/>
    <w:rsid w:val="4ABF4696"/>
    <w:rsid w:val="4AC00114"/>
    <w:rsid w:val="4AC115E4"/>
    <w:rsid w:val="4AC74240"/>
    <w:rsid w:val="4AD525E5"/>
    <w:rsid w:val="4AD64949"/>
    <w:rsid w:val="4AE75351"/>
    <w:rsid w:val="4AF811AB"/>
    <w:rsid w:val="4AFE2117"/>
    <w:rsid w:val="4B0B2E85"/>
    <w:rsid w:val="4B0E6B6F"/>
    <w:rsid w:val="4B1330C5"/>
    <w:rsid w:val="4B145C6E"/>
    <w:rsid w:val="4B182E4A"/>
    <w:rsid w:val="4B1970A8"/>
    <w:rsid w:val="4B1B7275"/>
    <w:rsid w:val="4B2117C0"/>
    <w:rsid w:val="4B282474"/>
    <w:rsid w:val="4B2A0D6F"/>
    <w:rsid w:val="4B2B62B4"/>
    <w:rsid w:val="4B2E3020"/>
    <w:rsid w:val="4B401397"/>
    <w:rsid w:val="4B4144EA"/>
    <w:rsid w:val="4B473542"/>
    <w:rsid w:val="4B4B07BB"/>
    <w:rsid w:val="4B531D79"/>
    <w:rsid w:val="4B5430DE"/>
    <w:rsid w:val="4B573402"/>
    <w:rsid w:val="4B5B2A0C"/>
    <w:rsid w:val="4B5B4D7E"/>
    <w:rsid w:val="4B5E324E"/>
    <w:rsid w:val="4B5F44B2"/>
    <w:rsid w:val="4B66792C"/>
    <w:rsid w:val="4B6853E5"/>
    <w:rsid w:val="4B6A562A"/>
    <w:rsid w:val="4B6D6387"/>
    <w:rsid w:val="4B860B13"/>
    <w:rsid w:val="4B870FB0"/>
    <w:rsid w:val="4B8B069B"/>
    <w:rsid w:val="4B8D7D1F"/>
    <w:rsid w:val="4B9560F4"/>
    <w:rsid w:val="4B9751E3"/>
    <w:rsid w:val="4B9B5493"/>
    <w:rsid w:val="4BAA0A68"/>
    <w:rsid w:val="4BB30D58"/>
    <w:rsid w:val="4BBA2F2D"/>
    <w:rsid w:val="4BBF10FA"/>
    <w:rsid w:val="4BC45D30"/>
    <w:rsid w:val="4BCE35A9"/>
    <w:rsid w:val="4BD31926"/>
    <w:rsid w:val="4BDA417D"/>
    <w:rsid w:val="4BDB7AEF"/>
    <w:rsid w:val="4C0528F9"/>
    <w:rsid w:val="4C066F9C"/>
    <w:rsid w:val="4C0C6F1C"/>
    <w:rsid w:val="4C1163D2"/>
    <w:rsid w:val="4C14339A"/>
    <w:rsid w:val="4C152A02"/>
    <w:rsid w:val="4C3757EC"/>
    <w:rsid w:val="4C393BEF"/>
    <w:rsid w:val="4C4904C2"/>
    <w:rsid w:val="4C49546B"/>
    <w:rsid w:val="4C5155E7"/>
    <w:rsid w:val="4C616E3D"/>
    <w:rsid w:val="4C636EF9"/>
    <w:rsid w:val="4C641421"/>
    <w:rsid w:val="4C64279A"/>
    <w:rsid w:val="4C6A1CE8"/>
    <w:rsid w:val="4C6E2DF2"/>
    <w:rsid w:val="4C887E0A"/>
    <w:rsid w:val="4C8B4089"/>
    <w:rsid w:val="4C932082"/>
    <w:rsid w:val="4C9410D3"/>
    <w:rsid w:val="4C9D0891"/>
    <w:rsid w:val="4C9D284A"/>
    <w:rsid w:val="4CA06F3C"/>
    <w:rsid w:val="4CA54CCC"/>
    <w:rsid w:val="4CB07E2C"/>
    <w:rsid w:val="4CB1160D"/>
    <w:rsid w:val="4CB218D3"/>
    <w:rsid w:val="4CB55E10"/>
    <w:rsid w:val="4CBB169F"/>
    <w:rsid w:val="4CC37FFE"/>
    <w:rsid w:val="4CC94B18"/>
    <w:rsid w:val="4CD00FF8"/>
    <w:rsid w:val="4CD30A7C"/>
    <w:rsid w:val="4CD41AC3"/>
    <w:rsid w:val="4CD84339"/>
    <w:rsid w:val="4CDF7BA1"/>
    <w:rsid w:val="4CE23759"/>
    <w:rsid w:val="4CEB05DB"/>
    <w:rsid w:val="4CF651BC"/>
    <w:rsid w:val="4CF67178"/>
    <w:rsid w:val="4CF743A3"/>
    <w:rsid w:val="4CFB2D29"/>
    <w:rsid w:val="4D05281C"/>
    <w:rsid w:val="4D077714"/>
    <w:rsid w:val="4D0B4A0D"/>
    <w:rsid w:val="4D2715DA"/>
    <w:rsid w:val="4D3D58D6"/>
    <w:rsid w:val="4D453EEC"/>
    <w:rsid w:val="4D505B63"/>
    <w:rsid w:val="4D530E7B"/>
    <w:rsid w:val="4D6227E1"/>
    <w:rsid w:val="4D633985"/>
    <w:rsid w:val="4D7B5F31"/>
    <w:rsid w:val="4D8575C5"/>
    <w:rsid w:val="4D901F51"/>
    <w:rsid w:val="4D911A96"/>
    <w:rsid w:val="4D94097A"/>
    <w:rsid w:val="4D976F10"/>
    <w:rsid w:val="4D9F7F7F"/>
    <w:rsid w:val="4DAE0E61"/>
    <w:rsid w:val="4DB22953"/>
    <w:rsid w:val="4DB35DB9"/>
    <w:rsid w:val="4DB822B9"/>
    <w:rsid w:val="4DC12999"/>
    <w:rsid w:val="4DC162F5"/>
    <w:rsid w:val="4DCC2C8A"/>
    <w:rsid w:val="4DD52CF3"/>
    <w:rsid w:val="4DD92CC7"/>
    <w:rsid w:val="4DE318B3"/>
    <w:rsid w:val="4DEA6416"/>
    <w:rsid w:val="4DEF279B"/>
    <w:rsid w:val="4DF75604"/>
    <w:rsid w:val="4DF75C81"/>
    <w:rsid w:val="4DFC7433"/>
    <w:rsid w:val="4DFD1B62"/>
    <w:rsid w:val="4E063C2B"/>
    <w:rsid w:val="4E0F7FBB"/>
    <w:rsid w:val="4E180692"/>
    <w:rsid w:val="4E1A742D"/>
    <w:rsid w:val="4E1E0542"/>
    <w:rsid w:val="4E2410C3"/>
    <w:rsid w:val="4E2F4DC4"/>
    <w:rsid w:val="4E311522"/>
    <w:rsid w:val="4E311FCC"/>
    <w:rsid w:val="4E3C7BBC"/>
    <w:rsid w:val="4E4C1A29"/>
    <w:rsid w:val="4E583B7C"/>
    <w:rsid w:val="4E59657D"/>
    <w:rsid w:val="4E5A14B9"/>
    <w:rsid w:val="4E5A7130"/>
    <w:rsid w:val="4E5D4C26"/>
    <w:rsid w:val="4E6062BE"/>
    <w:rsid w:val="4E6116C7"/>
    <w:rsid w:val="4E6E3EF1"/>
    <w:rsid w:val="4E72529D"/>
    <w:rsid w:val="4E793D7C"/>
    <w:rsid w:val="4E7E237F"/>
    <w:rsid w:val="4E7E6251"/>
    <w:rsid w:val="4E8032FA"/>
    <w:rsid w:val="4E866302"/>
    <w:rsid w:val="4E8E1B2C"/>
    <w:rsid w:val="4E9627F7"/>
    <w:rsid w:val="4E990C01"/>
    <w:rsid w:val="4EA62BF9"/>
    <w:rsid w:val="4EAD2764"/>
    <w:rsid w:val="4EB05843"/>
    <w:rsid w:val="4EBF684C"/>
    <w:rsid w:val="4EC0321D"/>
    <w:rsid w:val="4EC86A2E"/>
    <w:rsid w:val="4ED87418"/>
    <w:rsid w:val="4EEC18C1"/>
    <w:rsid w:val="4EEC1BE3"/>
    <w:rsid w:val="4EF522FF"/>
    <w:rsid w:val="4EF878E5"/>
    <w:rsid w:val="4F023BBA"/>
    <w:rsid w:val="4F094DFA"/>
    <w:rsid w:val="4F0C1282"/>
    <w:rsid w:val="4F0C7045"/>
    <w:rsid w:val="4F0D06B0"/>
    <w:rsid w:val="4F132FE3"/>
    <w:rsid w:val="4F281995"/>
    <w:rsid w:val="4F2A4480"/>
    <w:rsid w:val="4F343450"/>
    <w:rsid w:val="4F396326"/>
    <w:rsid w:val="4F42786B"/>
    <w:rsid w:val="4F4748BE"/>
    <w:rsid w:val="4F4756CD"/>
    <w:rsid w:val="4F4B564E"/>
    <w:rsid w:val="4F4D29DB"/>
    <w:rsid w:val="4F5002DC"/>
    <w:rsid w:val="4F524EDC"/>
    <w:rsid w:val="4F5D6BCF"/>
    <w:rsid w:val="4F600712"/>
    <w:rsid w:val="4F6158BD"/>
    <w:rsid w:val="4F6678F7"/>
    <w:rsid w:val="4F693B7E"/>
    <w:rsid w:val="4F6B652A"/>
    <w:rsid w:val="4F6F0952"/>
    <w:rsid w:val="4F782587"/>
    <w:rsid w:val="4F7D3CF0"/>
    <w:rsid w:val="4F8C2B82"/>
    <w:rsid w:val="4F911691"/>
    <w:rsid w:val="4F9E3E42"/>
    <w:rsid w:val="4FA06E90"/>
    <w:rsid w:val="4FA55A68"/>
    <w:rsid w:val="4FB602C8"/>
    <w:rsid w:val="4FB83612"/>
    <w:rsid w:val="4FB91893"/>
    <w:rsid w:val="4FBC19C0"/>
    <w:rsid w:val="4FBD6EAF"/>
    <w:rsid w:val="4FC531A9"/>
    <w:rsid w:val="4FC901BC"/>
    <w:rsid w:val="4FD36FC4"/>
    <w:rsid w:val="4FD545E5"/>
    <w:rsid w:val="4FE16DD0"/>
    <w:rsid w:val="4FE474AF"/>
    <w:rsid w:val="4FE75E57"/>
    <w:rsid w:val="4FEC1CDC"/>
    <w:rsid w:val="4FEF4EC8"/>
    <w:rsid w:val="4FF02C77"/>
    <w:rsid w:val="4FF24179"/>
    <w:rsid w:val="4FF7710B"/>
    <w:rsid w:val="4FF97A2A"/>
    <w:rsid w:val="500603B7"/>
    <w:rsid w:val="500912E7"/>
    <w:rsid w:val="500E4EDF"/>
    <w:rsid w:val="50121B5E"/>
    <w:rsid w:val="50155FED"/>
    <w:rsid w:val="501B44C7"/>
    <w:rsid w:val="501F17CF"/>
    <w:rsid w:val="50293904"/>
    <w:rsid w:val="502C1AD1"/>
    <w:rsid w:val="502F2A3B"/>
    <w:rsid w:val="502F57E0"/>
    <w:rsid w:val="503724BB"/>
    <w:rsid w:val="503822D4"/>
    <w:rsid w:val="5038245D"/>
    <w:rsid w:val="50432709"/>
    <w:rsid w:val="50501B6C"/>
    <w:rsid w:val="5052016A"/>
    <w:rsid w:val="505B26E7"/>
    <w:rsid w:val="50623EB8"/>
    <w:rsid w:val="506A37F3"/>
    <w:rsid w:val="506D66BE"/>
    <w:rsid w:val="506F03B3"/>
    <w:rsid w:val="507419DE"/>
    <w:rsid w:val="507B6CEC"/>
    <w:rsid w:val="508B7CF8"/>
    <w:rsid w:val="509B007B"/>
    <w:rsid w:val="50AA3E5D"/>
    <w:rsid w:val="50AE1AAC"/>
    <w:rsid w:val="50B9436C"/>
    <w:rsid w:val="50C11B09"/>
    <w:rsid w:val="50C2037F"/>
    <w:rsid w:val="50C3494A"/>
    <w:rsid w:val="50CD4630"/>
    <w:rsid w:val="50D219AD"/>
    <w:rsid w:val="50D56A3E"/>
    <w:rsid w:val="50DB4B63"/>
    <w:rsid w:val="50DF7FC7"/>
    <w:rsid w:val="50E5174E"/>
    <w:rsid w:val="50ED5E94"/>
    <w:rsid w:val="51002365"/>
    <w:rsid w:val="510468BE"/>
    <w:rsid w:val="510C6FAA"/>
    <w:rsid w:val="510F02FD"/>
    <w:rsid w:val="51101422"/>
    <w:rsid w:val="5110451B"/>
    <w:rsid w:val="51171423"/>
    <w:rsid w:val="51207148"/>
    <w:rsid w:val="512416FF"/>
    <w:rsid w:val="512E54C2"/>
    <w:rsid w:val="513431F3"/>
    <w:rsid w:val="513533DE"/>
    <w:rsid w:val="51354B36"/>
    <w:rsid w:val="514940A7"/>
    <w:rsid w:val="514A3A94"/>
    <w:rsid w:val="51543FFB"/>
    <w:rsid w:val="5164562D"/>
    <w:rsid w:val="516D33CC"/>
    <w:rsid w:val="516D564A"/>
    <w:rsid w:val="516F3786"/>
    <w:rsid w:val="51712360"/>
    <w:rsid w:val="517A7A8E"/>
    <w:rsid w:val="517C4848"/>
    <w:rsid w:val="518078A0"/>
    <w:rsid w:val="51894DA8"/>
    <w:rsid w:val="51905018"/>
    <w:rsid w:val="51911E34"/>
    <w:rsid w:val="5197653F"/>
    <w:rsid w:val="519A40C8"/>
    <w:rsid w:val="51A21310"/>
    <w:rsid w:val="51A310F9"/>
    <w:rsid w:val="51AB261E"/>
    <w:rsid w:val="51BC0981"/>
    <w:rsid w:val="51CA05CF"/>
    <w:rsid w:val="51D12578"/>
    <w:rsid w:val="51D267B0"/>
    <w:rsid w:val="51DC43C7"/>
    <w:rsid w:val="51ED3261"/>
    <w:rsid w:val="51F051AB"/>
    <w:rsid w:val="51F46BCD"/>
    <w:rsid w:val="51FA34C8"/>
    <w:rsid w:val="51FB54A3"/>
    <w:rsid w:val="51FC6845"/>
    <w:rsid w:val="51FF18A5"/>
    <w:rsid w:val="51FF605D"/>
    <w:rsid w:val="52027918"/>
    <w:rsid w:val="520E4DB7"/>
    <w:rsid w:val="521209D1"/>
    <w:rsid w:val="52141D09"/>
    <w:rsid w:val="52176261"/>
    <w:rsid w:val="521C032A"/>
    <w:rsid w:val="522A1B2B"/>
    <w:rsid w:val="522A540A"/>
    <w:rsid w:val="523B7360"/>
    <w:rsid w:val="524406F4"/>
    <w:rsid w:val="524D7C54"/>
    <w:rsid w:val="52507B55"/>
    <w:rsid w:val="525148AA"/>
    <w:rsid w:val="525F45C6"/>
    <w:rsid w:val="52610282"/>
    <w:rsid w:val="52633DA8"/>
    <w:rsid w:val="52701A9C"/>
    <w:rsid w:val="527A6D5D"/>
    <w:rsid w:val="527B4111"/>
    <w:rsid w:val="527C7516"/>
    <w:rsid w:val="528B2C64"/>
    <w:rsid w:val="528E1CC8"/>
    <w:rsid w:val="52911C14"/>
    <w:rsid w:val="529A16CC"/>
    <w:rsid w:val="52A00F46"/>
    <w:rsid w:val="52A946EE"/>
    <w:rsid w:val="52BE354A"/>
    <w:rsid w:val="52BF730A"/>
    <w:rsid w:val="52C0797E"/>
    <w:rsid w:val="52C40D9F"/>
    <w:rsid w:val="52C51F08"/>
    <w:rsid w:val="52C60CB4"/>
    <w:rsid w:val="52C6725E"/>
    <w:rsid w:val="52DB242C"/>
    <w:rsid w:val="52DE3C3B"/>
    <w:rsid w:val="52E53BBD"/>
    <w:rsid w:val="52F147BE"/>
    <w:rsid w:val="52F93A85"/>
    <w:rsid w:val="52F97B9D"/>
    <w:rsid w:val="52FB7BED"/>
    <w:rsid w:val="52FB7DA0"/>
    <w:rsid w:val="53033A7C"/>
    <w:rsid w:val="530722D3"/>
    <w:rsid w:val="53107AD0"/>
    <w:rsid w:val="53154436"/>
    <w:rsid w:val="531A5111"/>
    <w:rsid w:val="53356596"/>
    <w:rsid w:val="53405EFB"/>
    <w:rsid w:val="534C1EE0"/>
    <w:rsid w:val="534D5BA2"/>
    <w:rsid w:val="53505F12"/>
    <w:rsid w:val="5351739C"/>
    <w:rsid w:val="535D5FDE"/>
    <w:rsid w:val="535E1C5E"/>
    <w:rsid w:val="535E4CA7"/>
    <w:rsid w:val="53607951"/>
    <w:rsid w:val="536339CD"/>
    <w:rsid w:val="53682BDF"/>
    <w:rsid w:val="537730AB"/>
    <w:rsid w:val="537F6D51"/>
    <w:rsid w:val="5385544C"/>
    <w:rsid w:val="53872F1C"/>
    <w:rsid w:val="53926BE3"/>
    <w:rsid w:val="539D1DC5"/>
    <w:rsid w:val="539E5D51"/>
    <w:rsid w:val="53A157C0"/>
    <w:rsid w:val="53AC39D9"/>
    <w:rsid w:val="53AE4956"/>
    <w:rsid w:val="53AE7FF8"/>
    <w:rsid w:val="53BA6B70"/>
    <w:rsid w:val="53BD3E93"/>
    <w:rsid w:val="53C54582"/>
    <w:rsid w:val="53CA540F"/>
    <w:rsid w:val="53CA6EE3"/>
    <w:rsid w:val="53CC0204"/>
    <w:rsid w:val="53CC3DA1"/>
    <w:rsid w:val="53D46B64"/>
    <w:rsid w:val="53D602F3"/>
    <w:rsid w:val="53DD0E6D"/>
    <w:rsid w:val="540571F5"/>
    <w:rsid w:val="540E6AB4"/>
    <w:rsid w:val="54126763"/>
    <w:rsid w:val="541456A0"/>
    <w:rsid w:val="541B7BFD"/>
    <w:rsid w:val="54242B99"/>
    <w:rsid w:val="542435D0"/>
    <w:rsid w:val="54292FE4"/>
    <w:rsid w:val="542A7F09"/>
    <w:rsid w:val="54313848"/>
    <w:rsid w:val="544555F7"/>
    <w:rsid w:val="544E14B4"/>
    <w:rsid w:val="54553D9E"/>
    <w:rsid w:val="545C0EC5"/>
    <w:rsid w:val="54685AC3"/>
    <w:rsid w:val="54692AAE"/>
    <w:rsid w:val="54713C87"/>
    <w:rsid w:val="547B6D01"/>
    <w:rsid w:val="54802CBC"/>
    <w:rsid w:val="54842B40"/>
    <w:rsid w:val="54871E3B"/>
    <w:rsid w:val="548D533C"/>
    <w:rsid w:val="54962F21"/>
    <w:rsid w:val="54981F6F"/>
    <w:rsid w:val="549C693A"/>
    <w:rsid w:val="549E3347"/>
    <w:rsid w:val="54A27BE3"/>
    <w:rsid w:val="54A5189A"/>
    <w:rsid w:val="54AA5BC5"/>
    <w:rsid w:val="54AB0959"/>
    <w:rsid w:val="54AF3C51"/>
    <w:rsid w:val="54B041EF"/>
    <w:rsid w:val="54B04B1E"/>
    <w:rsid w:val="54B42D92"/>
    <w:rsid w:val="54B96DBE"/>
    <w:rsid w:val="54BD1BCF"/>
    <w:rsid w:val="54C15B5D"/>
    <w:rsid w:val="54C26614"/>
    <w:rsid w:val="54C62494"/>
    <w:rsid w:val="54D13F29"/>
    <w:rsid w:val="54D67278"/>
    <w:rsid w:val="54D81CB7"/>
    <w:rsid w:val="54D871A1"/>
    <w:rsid w:val="54DA760A"/>
    <w:rsid w:val="54DE2026"/>
    <w:rsid w:val="54E94F0E"/>
    <w:rsid w:val="54EA72CF"/>
    <w:rsid w:val="54F01FAB"/>
    <w:rsid w:val="54FA4818"/>
    <w:rsid w:val="54FC61DA"/>
    <w:rsid w:val="55006F0C"/>
    <w:rsid w:val="55027903"/>
    <w:rsid w:val="550653E0"/>
    <w:rsid w:val="550B3300"/>
    <w:rsid w:val="55120D3F"/>
    <w:rsid w:val="55125BD2"/>
    <w:rsid w:val="5523265F"/>
    <w:rsid w:val="553065F6"/>
    <w:rsid w:val="55312F1E"/>
    <w:rsid w:val="55320847"/>
    <w:rsid w:val="5537162F"/>
    <w:rsid w:val="556311E9"/>
    <w:rsid w:val="55676C34"/>
    <w:rsid w:val="55777B2F"/>
    <w:rsid w:val="557A28D5"/>
    <w:rsid w:val="55827A06"/>
    <w:rsid w:val="55867DF7"/>
    <w:rsid w:val="55884FB1"/>
    <w:rsid w:val="558E073F"/>
    <w:rsid w:val="55941F8F"/>
    <w:rsid w:val="55A10334"/>
    <w:rsid w:val="55A13ED8"/>
    <w:rsid w:val="55A67F15"/>
    <w:rsid w:val="55AC41F7"/>
    <w:rsid w:val="55AD2B73"/>
    <w:rsid w:val="55B76591"/>
    <w:rsid w:val="55BB28A5"/>
    <w:rsid w:val="55C81D99"/>
    <w:rsid w:val="55C8779D"/>
    <w:rsid w:val="55C97C51"/>
    <w:rsid w:val="55D14ACB"/>
    <w:rsid w:val="55D21F47"/>
    <w:rsid w:val="55D240BC"/>
    <w:rsid w:val="55D56650"/>
    <w:rsid w:val="55D61F9B"/>
    <w:rsid w:val="55D63B5F"/>
    <w:rsid w:val="55D86F93"/>
    <w:rsid w:val="55DC294C"/>
    <w:rsid w:val="55DD3E91"/>
    <w:rsid w:val="55E26199"/>
    <w:rsid w:val="55E27177"/>
    <w:rsid w:val="55EA17F9"/>
    <w:rsid w:val="55F0005F"/>
    <w:rsid w:val="55F14AEB"/>
    <w:rsid w:val="55F31036"/>
    <w:rsid w:val="55F80DE1"/>
    <w:rsid w:val="55F81007"/>
    <w:rsid w:val="55FB2E58"/>
    <w:rsid w:val="55FB3B1C"/>
    <w:rsid w:val="56003E0A"/>
    <w:rsid w:val="560D03F7"/>
    <w:rsid w:val="560D4843"/>
    <w:rsid w:val="560E303B"/>
    <w:rsid w:val="561453E4"/>
    <w:rsid w:val="562A1472"/>
    <w:rsid w:val="56350077"/>
    <w:rsid w:val="563C15E8"/>
    <w:rsid w:val="564C2083"/>
    <w:rsid w:val="56510A58"/>
    <w:rsid w:val="565558F4"/>
    <w:rsid w:val="565826FE"/>
    <w:rsid w:val="565F6BD7"/>
    <w:rsid w:val="56625553"/>
    <w:rsid w:val="56733719"/>
    <w:rsid w:val="567560E5"/>
    <w:rsid w:val="56775803"/>
    <w:rsid w:val="56804BA2"/>
    <w:rsid w:val="568137BF"/>
    <w:rsid w:val="56863A31"/>
    <w:rsid w:val="56935E7D"/>
    <w:rsid w:val="569551CA"/>
    <w:rsid w:val="56985699"/>
    <w:rsid w:val="56A00B69"/>
    <w:rsid w:val="56A73579"/>
    <w:rsid w:val="56A95173"/>
    <w:rsid w:val="56AC7E63"/>
    <w:rsid w:val="56B275B8"/>
    <w:rsid w:val="56B66A10"/>
    <w:rsid w:val="56B9226F"/>
    <w:rsid w:val="56B976A0"/>
    <w:rsid w:val="56BE5B27"/>
    <w:rsid w:val="56BE711F"/>
    <w:rsid w:val="56C25DDF"/>
    <w:rsid w:val="56C56CDC"/>
    <w:rsid w:val="56C61D8C"/>
    <w:rsid w:val="56C75AC5"/>
    <w:rsid w:val="56CD4B82"/>
    <w:rsid w:val="56D32133"/>
    <w:rsid w:val="56D97B44"/>
    <w:rsid w:val="56DB514F"/>
    <w:rsid w:val="56DD188D"/>
    <w:rsid w:val="56E13A28"/>
    <w:rsid w:val="56E71B1D"/>
    <w:rsid w:val="56E86376"/>
    <w:rsid w:val="56EC2DC9"/>
    <w:rsid w:val="56ED26C8"/>
    <w:rsid w:val="56EE7CFB"/>
    <w:rsid w:val="56F76539"/>
    <w:rsid w:val="56F77882"/>
    <w:rsid w:val="56F95F6D"/>
    <w:rsid w:val="56FD0710"/>
    <w:rsid w:val="56FF6F5B"/>
    <w:rsid w:val="570A4118"/>
    <w:rsid w:val="571F1441"/>
    <w:rsid w:val="57241BE7"/>
    <w:rsid w:val="57316331"/>
    <w:rsid w:val="57352DE4"/>
    <w:rsid w:val="573D39FC"/>
    <w:rsid w:val="57463BB8"/>
    <w:rsid w:val="574D5CDE"/>
    <w:rsid w:val="57563956"/>
    <w:rsid w:val="5759552D"/>
    <w:rsid w:val="575B125D"/>
    <w:rsid w:val="575F4201"/>
    <w:rsid w:val="575F640F"/>
    <w:rsid w:val="576B3FAF"/>
    <w:rsid w:val="576E6458"/>
    <w:rsid w:val="577072F4"/>
    <w:rsid w:val="5780697F"/>
    <w:rsid w:val="57807C49"/>
    <w:rsid w:val="57824C9C"/>
    <w:rsid w:val="57897EBA"/>
    <w:rsid w:val="578A6BC7"/>
    <w:rsid w:val="57902B29"/>
    <w:rsid w:val="5792119F"/>
    <w:rsid w:val="57952086"/>
    <w:rsid w:val="579B1AB1"/>
    <w:rsid w:val="57A261E7"/>
    <w:rsid w:val="57AB00BC"/>
    <w:rsid w:val="57AB4941"/>
    <w:rsid w:val="57AE581F"/>
    <w:rsid w:val="57B0494F"/>
    <w:rsid w:val="57B25ECE"/>
    <w:rsid w:val="57B5574C"/>
    <w:rsid w:val="57BB1C88"/>
    <w:rsid w:val="57CA406B"/>
    <w:rsid w:val="57CC0659"/>
    <w:rsid w:val="57CE57C8"/>
    <w:rsid w:val="57CF725A"/>
    <w:rsid w:val="57DB0FF0"/>
    <w:rsid w:val="57E35A53"/>
    <w:rsid w:val="57E5653C"/>
    <w:rsid w:val="5801783B"/>
    <w:rsid w:val="58062493"/>
    <w:rsid w:val="580A2701"/>
    <w:rsid w:val="581B19E5"/>
    <w:rsid w:val="581C68E4"/>
    <w:rsid w:val="582B174D"/>
    <w:rsid w:val="58366C14"/>
    <w:rsid w:val="583B7D54"/>
    <w:rsid w:val="583E0F2A"/>
    <w:rsid w:val="58454207"/>
    <w:rsid w:val="58472BF3"/>
    <w:rsid w:val="584F2BFD"/>
    <w:rsid w:val="58564654"/>
    <w:rsid w:val="585B2B24"/>
    <w:rsid w:val="585C01D9"/>
    <w:rsid w:val="58617D24"/>
    <w:rsid w:val="58716252"/>
    <w:rsid w:val="5872103F"/>
    <w:rsid w:val="58753EE5"/>
    <w:rsid w:val="58773BA2"/>
    <w:rsid w:val="587C75D0"/>
    <w:rsid w:val="587E04CF"/>
    <w:rsid w:val="58813342"/>
    <w:rsid w:val="588210D5"/>
    <w:rsid w:val="58915B13"/>
    <w:rsid w:val="58961039"/>
    <w:rsid w:val="5898075B"/>
    <w:rsid w:val="589B4006"/>
    <w:rsid w:val="58A1778D"/>
    <w:rsid w:val="58AA7CE2"/>
    <w:rsid w:val="58AB1777"/>
    <w:rsid w:val="58B672E4"/>
    <w:rsid w:val="58BA50E1"/>
    <w:rsid w:val="58BE6E2D"/>
    <w:rsid w:val="58C57107"/>
    <w:rsid w:val="58D145C3"/>
    <w:rsid w:val="58DD3178"/>
    <w:rsid w:val="58E1716A"/>
    <w:rsid w:val="58E43051"/>
    <w:rsid w:val="58EB23FC"/>
    <w:rsid w:val="58FF13BD"/>
    <w:rsid w:val="58FF4B3A"/>
    <w:rsid w:val="59030E7D"/>
    <w:rsid w:val="591571D7"/>
    <w:rsid w:val="59161E9C"/>
    <w:rsid w:val="592378AC"/>
    <w:rsid w:val="593202B1"/>
    <w:rsid w:val="593472BF"/>
    <w:rsid w:val="59373EAD"/>
    <w:rsid w:val="59392311"/>
    <w:rsid w:val="593A2424"/>
    <w:rsid w:val="593B448C"/>
    <w:rsid w:val="593E088D"/>
    <w:rsid w:val="5940628E"/>
    <w:rsid w:val="594A6CA2"/>
    <w:rsid w:val="594C0A59"/>
    <w:rsid w:val="595B0F6A"/>
    <w:rsid w:val="595E7D00"/>
    <w:rsid w:val="59645F7E"/>
    <w:rsid w:val="5968325F"/>
    <w:rsid w:val="596B2DC1"/>
    <w:rsid w:val="59747CD9"/>
    <w:rsid w:val="59854227"/>
    <w:rsid w:val="598E7ECE"/>
    <w:rsid w:val="59917004"/>
    <w:rsid w:val="599F6C12"/>
    <w:rsid w:val="59A059C9"/>
    <w:rsid w:val="59AF4518"/>
    <w:rsid w:val="59B3772A"/>
    <w:rsid w:val="59B473DC"/>
    <w:rsid w:val="59B5465D"/>
    <w:rsid w:val="59B71259"/>
    <w:rsid w:val="59B75BCE"/>
    <w:rsid w:val="59B9193A"/>
    <w:rsid w:val="59C05BE2"/>
    <w:rsid w:val="59C14DAA"/>
    <w:rsid w:val="59CD778B"/>
    <w:rsid w:val="59CE3C3A"/>
    <w:rsid w:val="59D37709"/>
    <w:rsid w:val="59DA2094"/>
    <w:rsid w:val="59DC6611"/>
    <w:rsid w:val="59DD67E7"/>
    <w:rsid w:val="59E67ED5"/>
    <w:rsid w:val="59EB2625"/>
    <w:rsid w:val="59EF206C"/>
    <w:rsid w:val="59F80955"/>
    <w:rsid w:val="5A05168E"/>
    <w:rsid w:val="5A092ECE"/>
    <w:rsid w:val="5A0B185A"/>
    <w:rsid w:val="5A0E4B1A"/>
    <w:rsid w:val="5A1401B7"/>
    <w:rsid w:val="5A142FBA"/>
    <w:rsid w:val="5A1D1439"/>
    <w:rsid w:val="5A207D2A"/>
    <w:rsid w:val="5A2B444E"/>
    <w:rsid w:val="5A44674C"/>
    <w:rsid w:val="5A471B1B"/>
    <w:rsid w:val="5A4D5173"/>
    <w:rsid w:val="5A575AEE"/>
    <w:rsid w:val="5A6F3DF0"/>
    <w:rsid w:val="5A791926"/>
    <w:rsid w:val="5A79357F"/>
    <w:rsid w:val="5A7B08F2"/>
    <w:rsid w:val="5A807590"/>
    <w:rsid w:val="5A844889"/>
    <w:rsid w:val="5A8523B9"/>
    <w:rsid w:val="5A867466"/>
    <w:rsid w:val="5A9B1EB3"/>
    <w:rsid w:val="5AA13FD3"/>
    <w:rsid w:val="5AA43459"/>
    <w:rsid w:val="5AA72424"/>
    <w:rsid w:val="5AAC7EF7"/>
    <w:rsid w:val="5AB4717A"/>
    <w:rsid w:val="5ABD5084"/>
    <w:rsid w:val="5AC42966"/>
    <w:rsid w:val="5AC500A0"/>
    <w:rsid w:val="5AC9271D"/>
    <w:rsid w:val="5ACB37C7"/>
    <w:rsid w:val="5ACE3850"/>
    <w:rsid w:val="5AD233E7"/>
    <w:rsid w:val="5AD26AEE"/>
    <w:rsid w:val="5AD93C0B"/>
    <w:rsid w:val="5ADA2AD7"/>
    <w:rsid w:val="5AE71CAB"/>
    <w:rsid w:val="5AE97432"/>
    <w:rsid w:val="5AEA0181"/>
    <w:rsid w:val="5AEB1E55"/>
    <w:rsid w:val="5AF00F55"/>
    <w:rsid w:val="5AF059BA"/>
    <w:rsid w:val="5AF57717"/>
    <w:rsid w:val="5AF93E2A"/>
    <w:rsid w:val="5B042ED3"/>
    <w:rsid w:val="5B120C25"/>
    <w:rsid w:val="5B18081F"/>
    <w:rsid w:val="5B1B4A94"/>
    <w:rsid w:val="5B1B5211"/>
    <w:rsid w:val="5B1F253A"/>
    <w:rsid w:val="5B2308A9"/>
    <w:rsid w:val="5B2A7ACA"/>
    <w:rsid w:val="5B2D1707"/>
    <w:rsid w:val="5B2D7F5A"/>
    <w:rsid w:val="5B3813F8"/>
    <w:rsid w:val="5B3D426A"/>
    <w:rsid w:val="5B42771F"/>
    <w:rsid w:val="5B4A4F61"/>
    <w:rsid w:val="5B5353FC"/>
    <w:rsid w:val="5B5E076D"/>
    <w:rsid w:val="5B677E9D"/>
    <w:rsid w:val="5B6D532B"/>
    <w:rsid w:val="5B754FC5"/>
    <w:rsid w:val="5B762986"/>
    <w:rsid w:val="5B762E7B"/>
    <w:rsid w:val="5B771309"/>
    <w:rsid w:val="5B7933B4"/>
    <w:rsid w:val="5B7B14A6"/>
    <w:rsid w:val="5B7C4259"/>
    <w:rsid w:val="5B8426EE"/>
    <w:rsid w:val="5B86742B"/>
    <w:rsid w:val="5B8B018C"/>
    <w:rsid w:val="5B972450"/>
    <w:rsid w:val="5B9C1193"/>
    <w:rsid w:val="5B9D76A7"/>
    <w:rsid w:val="5BA05EAD"/>
    <w:rsid w:val="5BA16FEE"/>
    <w:rsid w:val="5BA27929"/>
    <w:rsid w:val="5BA57D13"/>
    <w:rsid w:val="5BA82296"/>
    <w:rsid w:val="5BAE1B2D"/>
    <w:rsid w:val="5BAF46ED"/>
    <w:rsid w:val="5BB310F8"/>
    <w:rsid w:val="5BBD3D0C"/>
    <w:rsid w:val="5BC718FA"/>
    <w:rsid w:val="5BC80883"/>
    <w:rsid w:val="5BCE1BF7"/>
    <w:rsid w:val="5BD73CC7"/>
    <w:rsid w:val="5BDC1E04"/>
    <w:rsid w:val="5BDD4042"/>
    <w:rsid w:val="5BE93412"/>
    <w:rsid w:val="5BED7B68"/>
    <w:rsid w:val="5BF95906"/>
    <w:rsid w:val="5BFB2001"/>
    <w:rsid w:val="5BFD3F6B"/>
    <w:rsid w:val="5BFD4158"/>
    <w:rsid w:val="5BFE5564"/>
    <w:rsid w:val="5C011B65"/>
    <w:rsid w:val="5C016049"/>
    <w:rsid w:val="5C020BFA"/>
    <w:rsid w:val="5C054165"/>
    <w:rsid w:val="5C057BAC"/>
    <w:rsid w:val="5C0B4842"/>
    <w:rsid w:val="5C0D2737"/>
    <w:rsid w:val="5C1E456B"/>
    <w:rsid w:val="5C212DC9"/>
    <w:rsid w:val="5C216CCD"/>
    <w:rsid w:val="5C21785C"/>
    <w:rsid w:val="5C256852"/>
    <w:rsid w:val="5C3029DB"/>
    <w:rsid w:val="5C366A14"/>
    <w:rsid w:val="5C37510C"/>
    <w:rsid w:val="5C3C0E77"/>
    <w:rsid w:val="5C404E2D"/>
    <w:rsid w:val="5C41419E"/>
    <w:rsid w:val="5C4915AF"/>
    <w:rsid w:val="5C4B3DD1"/>
    <w:rsid w:val="5C4C52A3"/>
    <w:rsid w:val="5C501F73"/>
    <w:rsid w:val="5C586D57"/>
    <w:rsid w:val="5C5872CA"/>
    <w:rsid w:val="5C5D21D4"/>
    <w:rsid w:val="5C5E6C1D"/>
    <w:rsid w:val="5C612599"/>
    <w:rsid w:val="5C640BCC"/>
    <w:rsid w:val="5C7226DD"/>
    <w:rsid w:val="5C771BCE"/>
    <w:rsid w:val="5C7922E5"/>
    <w:rsid w:val="5C7C3C61"/>
    <w:rsid w:val="5C844A50"/>
    <w:rsid w:val="5C8A19F4"/>
    <w:rsid w:val="5C8C5650"/>
    <w:rsid w:val="5C8E631B"/>
    <w:rsid w:val="5C921BA4"/>
    <w:rsid w:val="5C9430FB"/>
    <w:rsid w:val="5C977D52"/>
    <w:rsid w:val="5C993403"/>
    <w:rsid w:val="5C9F1DAB"/>
    <w:rsid w:val="5C9F3E97"/>
    <w:rsid w:val="5CA22074"/>
    <w:rsid w:val="5CB314D0"/>
    <w:rsid w:val="5CCA74AF"/>
    <w:rsid w:val="5CCB15A2"/>
    <w:rsid w:val="5CCB2ED6"/>
    <w:rsid w:val="5CCD3B74"/>
    <w:rsid w:val="5CCE03A9"/>
    <w:rsid w:val="5CCF442E"/>
    <w:rsid w:val="5CD0120E"/>
    <w:rsid w:val="5CD30A05"/>
    <w:rsid w:val="5CD679AD"/>
    <w:rsid w:val="5CE803C1"/>
    <w:rsid w:val="5CEF2CA8"/>
    <w:rsid w:val="5CF15DEC"/>
    <w:rsid w:val="5CF302E3"/>
    <w:rsid w:val="5CF35064"/>
    <w:rsid w:val="5CF868E3"/>
    <w:rsid w:val="5CFC6EF5"/>
    <w:rsid w:val="5D1055DB"/>
    <w:rsid w:val="5D114850"/>
    <w:rsid w:val="5D1610F0"/>
    <w:rsid w:val="5D1B2D93"/>
    <w:rsid w:val="5D265F8B"/>
    <w:rsid w:val="5D28490B"/>
    <w:rsid w:val="5D2F6FA4"/>
    <w:rsid w:val="5D347F25"/>
    <w:rsid w:val="5D3B2528"/>
    <w:rsid w:val="5D3E737C"/>
    <w:rsid w:val="5D3F6D82"/>
    <w:rsid w:val="5D414759"/>
    <w:rsid w:val="5D433888"/>
    <w:rsid w:val="5D454ED9"/>
    <w:rsid w:val="5D4D0943"/>
    <w:rsid w:val="5D4D3B62"/>
    <w:rsid w:val="5D55545B"/>
    <w:rsid w:val="5D555638"/>
    <w:rsid w:val="5D612E66"/>
    <w:rsid w:val="5D63470C"/>
    <w:rsid w:val="5D650099"/>
    <w:rsid w:val="5D6C1959"/>
    <w:rsid w:val="5D7F235B"/>
    <w:rsid w:val="5D864D84"/>
    <w:rsid w:val="5D8713B6"/>
    <w:rsid w:val="5D8E7BF6"/>
    <w:rsid w:val="5D941406"/>
    <w:rsid w:val="5D9A0125"/>
    <w:rsid w:val="5D9B1BCD"/>
    <w:rsid w:val="5D9D2F82"/>
    <w:rsid w:val="5D9E7EEA"/>
    <w:rsid w:val="5DAA3FAE"/>
    <w:rsid w:val="5DAF5C0F"/>
    <w:rsid w:val="5DB432A9"/>
    <w:rsid w:val="5DBD6789"/>
    <w:rsid w:val="5DC42CA9"/>
    <w:rsid w:val="5DC71ECB"/>
    <w:rsid w:val="5DCD264D"/>
    <w:rsid w:val="5DCF4104"/>
    <w:rsid w:val="5DE73A56"/>
    <w:rsid w:val="5DE917C6"/>
    <w:rsid w:val="5DED30B2"/>
    <w:rsid w:val="5DF01E1F"/>
    <w:rsid w:val="5DF40000"/>
    <w:rsid w:val="5E031566"/>
    <w:rsid w:val="5E0A1AFE"/>
    <w:rsid w:val="5E0C0E32"/>
    <w:rsid w:val="5E0C389F"/>
    <w:rsid w:val="5E0F11E4"/>
    <w:rsid w:val="5E21148D"/>
    <w:rsid w:val="5E2217DF"/>
    <w:rsid w:val="5E2D7DA6"/>
    <w:rsid w:val="5E381358"/>
    <w:rsid w:val="5E4010E7"/>
    <w:rsid w:val="5E43075F"/>
    <w:rsid w:val="5E616E95"/>
    <w:rsid w:val="5E6C321F"/>
    <w:rsid w:val="5E6F305F"/>
    <w:rsid w:val="5E791B06"/>
    <w:rsid w:val="5E8821A7"/>
    <w:rsid w:val="5E9F0770"/>
    <w:rsid w:val="5EA3241E"/>
    <w:rsid w:val="5EA46C80"/>
    <w:rsid w:val="5EB23341"/>
    <w:rsid w:val="5EB90E14"/>
    <w:rsid w:val="5EBF1559"/>
    <w:rsid w:val="5EC2109F"/>
    <w:rsid w:val="5EC456EB"/>
    <w:rsid w:val="5ECD35AD"/>
    <w:rsid w:val="5EE34854"/>
    <w:rsid w:val="5EE6771E"/>
    <w:rsid w:val="5EEB7774"/>
    <w:rsid w:val="5EF46FEC"/>
    <w:rsid w:val="5EF65C9C"/>
    <w:rsid w:val="5F073EAC"/>
    <w:rsid w:val="5F080AB7"/>
    <w:rsid w:val="5F136D3D"/>
    <w:rsid w:val="5F137C08"/>
    <w:rsid w:val="5F1673A8"/>
    <w:rsid w:val="5F180D35"/>
    <w:rsid w:val="5F2C6B37"/>
    <w:rsid w:val="5F2F34EC"/>
    <w:rsid w:val="5F30066A"/>
    <w:rsid w:val="5F3C1858"/>
    <w:rsid w:val="5F3C3540"/>
    <w:rsid w:val="5F4541C8"/>
    <w:rsid w:val="5F5316D2"/>
    <w:rsid w:val="5F5649BC"/>
    <w:rsid w:val="5F627DF0"/>
    <w:rsid w:val="5F66440E"/>
    <w:rsid w:val="5F687A02"/>
    <w:rsid w:val="5F6A1380"/>
    <w:rsid w:val="5F752655"/>
    <w:rsid w:val="5F78044D"/>
    <w:rsid w:val="5F7D584B"/>
    <w:rsid w:val="5F7E15AF"/>
    <w:rsid w:val="5F826CF0"/>
    <w:rsid w:val="5F93785E"/>
    <w:rsid w:val="5F9743F7"/>
    <w:rsid w:val="5F993D69"/>
    <w:rsid w:val="5FA420F1"/>
    <w:rsid w:val="5FA425BF"/>
    <w:rsid w:val="5FA45208"/>
    <w:rsid w:val="5FA76AD1"/>
    <w:rsid w:val="5FB3160B"/>
    <w:rsid w:val="5FBC2982"/>
    <w:rsid w:val="5FBC4725"/>
    <w:rsid w:val="5FC52F48"/>
    <w:rsid w:val="5FCC366E"/>
    <w:rsid w:val="5FD32935"/>
    <w:rsid w:val="5FD5270A"/>
    <w:rsid w:val="5FD91CC5"/>
    <w:rsid w:val="5FE839AA"/>
    <w:rsid w:val="5FEA3D92"/>
    <w:rsid w:val="5FF01994"/>
    <w:rsid w:val="5FF12615"/>
    <w:rsid w:val="5FF66EE4"/>
    <w:rsid w:val="600A112F"/>
    <w:rsid w:val="600A14B7"/>
    <w:rsid w:val="60114200"/>
    <w:rsid w:val="60177679"/>
    <w:rsid w:val="602D16F8"/>
    <w:rsid w:val="60344556"/>
    <w:rsid w:val="603F580F"/>
    <w:rsid w:val="603F75ED"/>
    <w:rsid w:val="60476801"/>
    <w:rsid w:val="604E3BDE"/>
    <w:rsid w:val="605008DC"/>
    <w:rsid w:val="605068B0"/>
    <w:rsid w:val="605B3CFF"/>
    <w:rsid w:val="60724C3B"/>
    <w:rsid w:val="6074404D"/>
    <w:rsid w:val="607440DF"/>
    <w:rsid w:val="60781CDA"/>
    <w:rsid w:val="608B7355"/>
    <w:rsid w:val="608D2686"/>
    <w:rsid w:val="60913A76"/>
    <w:rsid w:val="60990513"/>
    <w:rsid w:val="609A6A4B"/>
    <w:rsid w:val="60A24E4C"/>
    <w:rsid w:val="60A3021D"/>
    <w:rsid w:val="60B23C20"/>
    <w:rsid w:val="60B9345E"/>
    <w:rsid w:val="60BE632F"/>
    <w:rsid w:val="60C05073"/>
    <w:rsid w:val="60C277CE"/>
    <w:rsid w:val="60C56435"/>
    <w:rsid w:val="60C8747E"/>
    <w:rsid w:val="60CD0D63"/>
    <w:rsid w:val="60CE6089"/>
    <w:rsid w:val="60D16DC2"/>
    <w:rsid w:val="60DC16BC"/>
    <w:rsid w:val="60DF4220"/>
    <w:rsid w:val="60E40E39"/>
    <w:rsid w:val="60E82100"/>
    <w:rsid w:val="60F2214D"/>
    <w:rsid w:val="60F627F0"/>
    <w:rsid w:val="60F81081"/>
    <w:rsid w:val="60FA1ABC"/>
    <w:rsid w:val="60FB040D"/>
    <w:rsid w:val="61000C69"/>
    <w:rsid w:val="61060BC9"/>
    <w:rsid w:val="610D0405"/>
    <w:rsid w:val="610D7139"/>
    <w:rsid w:val="611A4B9B"/>
    <w:rsid w:val="61373A85"/>
    <w:rsid w:val="613B0894"/>
    <w:rsid w:val="613C0024"/>
    <w:rsid w:val="61542C36"/>
    <w:rsid w:val="6163505F"/>
    <w:rsid w:val="616433D9"/>
    <w:rsid w:val="616836C3"/>
    <w:rsid w:val="616D4627"/>
    <w:rsid w:val="61765F66"/>
    <w:rsid w:val="61786B2C"/>
    <w:rsid w:val="617D0CBA"/>
    <w:rsid w:val="61804FB1"/>
    <w:rsid w:val="618114B3"/>
    <w:rsid w:val="61824CB0"/>
    <w:rsid w:val="61841954"/>
    <w:rsid w:val="619D5420"/>
    <w:rsid w:val="61B4119E"/>
    <w:rsid w:val="61C25A20"/>
    <w:rsid w:val="61C92D88"/>
    <w:rsid w:val="61DA7831"/>
    <w:rsid w:val="61E15B17"/>
    <w:rsid w:val="61E54220"/>
    <w:rsid w:val="61E57B7F"/>
    <w:rsid w:val="61E74E7B"/>
    <w:rsid w:val="61EE3CA2"/>
    <w:rsid w:val="61F3772F"/>
    <w:rsid w:val="61F62B2D"/>
    <w:rsid w:val="6207013B"/>
    <w:rsid w:val="621858FC"/>
    <w:rsid w:val="622070A9"/>
    <w:rsid w:val="62207F80"/>
    <w:rsid w:val="622A59D0"/>
    <w:rsid w:val="622C2768"/>
    <w:rsid w:val="622F06B2"/>
    <w:rsid w:val="6231715E"/>
    <w:rsid w:val="62366FEE"/>
    <w:rsid w:val="6238484B"/>
    <w:rsid w:val="6252261C"/>
    <w:rsid w:val="625B66A0"/>
    <w:rsid w:val="62610954"/>
    <w:rsid w:val="62675018"/>
    <w:rsid w:val="626B5495"/>
    <w:rsid w:val="6270183D"/>
    <w:rsid w:val="62702202"/>
    <w:rsid w:val="62743032"/>
    <w:rsid w:val="627636D4"/>
    <w:rsid w:val="627955F6"/>
    <w:rsid w:val="628302E5"/>
    <w:rsid w:val="62881BA0"/>
    <w:rsid w:val="62895FE1"/>
    <w:rsid w:val="6291612E"/>
    <w:rsid w:val="629B28B5"/>
    <w:rsid w:val="629F61FB"/>
    <w:rsid w:val="62A11CC0"/>
    <w:rsid w:val="62A50790"/>
    <w:rsid w:val="62B01CDD"/>
    <w:rsid w:val="62BC3B38"/>
    <w:rsid w:val="62BE6EFD"/>
    <w:rsid w:val="62C4189C"/>
    <w:rsid w:val="62C96DEC"/>
    <w:rsid w:val="62CE0355"/>
    <w:rsid w:val="62CF66C5"/>
    <w:rsid w:val="62CF6A5E"/>
    <w:rsid w:val="62D33D44"/>
    <w:rsid w:val="62D457D4"/>
    <w:rsid w:val="62EB347E"/>
    <w:rsid w:val="63027171"/>
    <w:rsid w:val="630B42F4"/>
    <w:rsid w:val="63113F26"/>
    <w:rsid w:val="63167A91"/>
    <w:rsid w:val="6319292D"/>
    <w:rsid w:val="631A70F9"/>
    <w:rsid w:val="632038EF"/>
    <w:rsid w:val="632B6873"/>
    <w:rsid w:val="63303CA5"/>
    <w:rsid w:val="633126C4"/>
    <w:rsid w:val="633C1935"/>
    <w:rsid w:val="633C750A"/>
    <w:rsid w:val="634001B2"/>
    <w:rsid w:val="634204BC"/>
    <w:rsid w:val="634211EB"/>
    <w:rsid w:val="63526222"/>
    <w:rsid w:val="63530DD8"/>
    <w:rsid w:val="63561C37"/>
    <w:rsid w:val="635D4FDA"/>
    <w:rsid w:val="63601164"/>
    <w:rsid w:val="6360751A"/>
    <w:rsid w:val="636A0577"/>
    <w:rsid w:val="636D079E"/>
    <w:rsid w:val="636D726A"/>
    <w:rsid w:val="6379168E"/>
    <w:rsid w:val="6385544A"/>
    <w:rsid w:val="638935A7"/>
    <w:rsid w:val="638A3EE2"/>
    <w:rsid w:val="638C0F6E"/>
    <w:rsid w:val="639631FD"/>
    <w:rsid w:val="639A282F"/>
    <w:rsid w:val="639D22F9"/>
    <w:rsid w:val="63A01761"/>
    <w:rsid w:val="63A24C4A"/>
    <w:rsid w:val="63AE1E75"/>
    <w:rsid w:val="63AF2EA6"/>
    <w:rsid w:val="63C36AEA"/>
    <w:rsid w:val="63D40479"/>
    <w:rsid w:val="63D56F08"/>
    <w:rsid w:val="63D86342"/>
    <w:rsid w:val="63DF755D"/>
    <w:rsid w:val="63E53962"/>
    <w:rsid w:val="63F000BE"/>
    <w:rsid w:val="63F0235D"/>
    <w:rsid w:val="63F61399"/>
    <w:rsid w:val="64085667"/>
    <w:rsid w:val="64120B98"/>
    <w:rsid w:val="64165D83"/>
    <w:rsid w:val="64173DA1"/>
    <w:rsid w:val="641B47AA"/>
    <w:rsid w:val="641E0873"/>
    <w:rsid w:val="642131FB"/>
    <w:rsid w:val="64263E53"/>
    <w:rsid w:val="64275651"/>
    <w:rsid w:val="642D27E8"/>
    <w:rsid w:val="6430486D"/>
    <w:rsid w:val="643B61C2"/>
    <w:rsid w:val="643F0C92"/>
    <w:rsid w:val="64405FB0"/>
    <w:rsid w:val="644616C6"/>
    <w:rsid w:val="64465693"/>
    <w:rsid w:val="64473196"/>
    <w:rsid w:val="644B0513"/>
    <w:rsid w:val="644D09DF"/>
    <w:rsid w:val="64513351"/>
    <w:rsid w:val="64546991"/>
    <w:rsid w:val="64564180"/>
    <w:rsid w:val="645E319E"/>
    <w:rsid w:val="6460014F"/>
    <w:rsid w:val="6461234C"/>
    <w:rsid w:val="646714A8"/>
    <w:rsid w:val="64726B9D"/>
    <w:rsid w:val="64772985"/>
    <w:rsid w:val="648062AE"/>
    <w:rsid w:val="648F2789"/>
    <w:rsid w:val="648F4C0D"/>
    <w:rsid w:val="64911149"/>
    <w:rsid w:val="649115FA"/>
    <w:rsid w:val="64933678"/>
    <w:rsid w:val="649554A1"/>
    <w:rsid w:val="64A3186C"/>
    <w:rsid w:val="64A41288"/>
    <w:rsid w:val="64A774D9"/>
    <w:rsid w:val="64A944A9"/>
    <w:rsid w:val="64AB27BA"/>
    <w:rsid w:val="64AF5205"/>
    <w:rsid w:val="64B0328E"/>
    <w:rsid w:val="64C80BAD"/>
    <w:rsid w:val="64C9467B"/>
    <w:rsid w:val="64CF4B01"/>
    <w:rsid w:val="64E52956"/>
    <w:rsid w:val="64E67FFB"/>
    <w:rsid w:val="64ED239C"/>
    <w:rsid w:val="64EF6B85"/>
    <w:rsid w:val="64F770EB"/>
    <w:rsid w:val="64FF448F"/>
    <w:rsid w:val="65022100"/>
    <w:rsid w:val="650345B8"/>
    <w:rsid w:val="65034951"/>
    <w:rsid w:val="650A633C"/>
    <w:rsid w:val="650E2AC2"/>
    <w:rsid w:val="650E6473"/>
    <w:rsid w:val="6519053A"/>
    <w:rsid w:val="65234AD7"/>
    <w:rsid w:val="652E440C"/>
    <w:rsid w:val="65422A34"/>
    <w:rsid w:val="654A78B9"/>
    <w:rsid w:val="65523590"/>
    <w:rsid w:val="65525F56"/>
    <w:rsid w:val="655C182D"/>
    <w:rsid w:val="655E2F68"/>
    <w:rsid w:val="6562397F"/>
    <w:rsid w:val="656A3581"/>
    <w:rsid w:val="656C5C1E"/>
    <w:rsid w:val="65757807"/>
    <w:rsid w:val="657C44DC"/>
    <w:rsid w:val="65863FF5"/>
    <w:rsid w:val="658C1E85"/>
    <w:rsid w:val="659074F3"/>
    <w:rsid w:val="65994C78"/>
    <w:rsid w:val="65A20868"/>
    <w:rsid w:val="65A442A3"/>
    <w:rsid w:val="65A53330"/>
    <w:rsid w:val="65AD0EED"/>
    <w:rsid w:val="65B22175"/>
    <w:rsid w:val="65B50744"/>
    <w:rsid w:val="65C3135A"/>
    <w:rsid w:val="65C4605E"/>
    <w:rsid w:val="65C60F10"/>
    <w:rsid w:val="65C953B4"/>
    <w:rsid w:val="65CB4CBB"/>
    <w:rsid w:val="65CF6467"/>
    <w:rsid w:val="65D10499"/>
    <w:rsid w:val="65D37B75"/>
    <w:rsid w:val="65EA3A67"/>
    <w:rsid w:val="65EA67CB"/>
    <w:rsid w:val="65F1305A"/>
    <w:rsid w:val="65FA4996"/>
    <w:rsid w:val="65FD26DD"/>
    <w:rsid w:val="660C501B"/>
    <w:rsid w:val="6613342F"/>
    <w:rsid w:val="66191333"/>
    <w:rsid w:val="661A6113"/>
    <w:rsid w:val="66216AA4"/>
    <w:rsid w:val="662F5101"/>
    <w:rsid w:val="6630275F"/>
    <w:rsid w:val="66317AE7"/>
    <w:rsid w:val="663854BC"/>
    <w:rsid w:val="663A39FF"/>
    <w:rsid w:val="66455B09"/>
    <w:rsid w:val="664C0CDE"/>
    <w:rsid w:val="665722D1"/>
    <w:rsid w:val="66596468"/>
    <w:rsid w:val="665F3B7A"/>
    <w:rsid w:val="66620B97"/>
    <w:rsid w:val="666468AA"/>
    <w:rsid w:val="666652CC"/>
    <w:rsid w:val="666B64E1"/>
    <w:rsid w:val="66735447"/>
    <w:rsid w:val="66743F8E"/>
    <w:rsid w:val="6681001F"/>
    <w:rsid w:val="66993516"/>
    <w:rsid w:val="66A04C8E"/>
    <w:rsid w:val="66AB7D24"/>
    <w:rsid w:val="66B652BE"/>
    <w:rsid w:val="66BA4236"/>
    <w:rsid w:val="66BB0F82"/>
    <w:rsid w:val="66BC3756"/>
    <w:rsid w:val="66BC5577"/>
    <w:rsid w:val="66CF7C78"/>
    <w:rsid w:val="66EB55F6"/>
    <w:rsid w:val="66EE2BDA"/>
    <w:rsid w:val="66F678FD"/>
    <w:rsid w:val="66F83B37"/>
    <w:rsid w:val="66FB49A8"/>
    <w:rsid w:val="67046EB4"/>
    <w:rsid w:val="670669E7"/>
    <w:rsid w:val="670B28DF"/>
    <w:rsid w:val="67123416"/>
    <w:rsid w:val="671254FF"/>
    <w:rsid w:val="672656BA"/>
    <w:rsid w:val="672C40B3"/>
    <w:rsid w:val="67316C74"/>
    <w:rsid w:val="67351344"/>
    <w:rsid w:val="67363E44"/>
    <w:rsid w:val="6736451C"/>
    <w:rsid w:val="67371718"/>
    <w:rsid w:val="67386954"/>
    <w:rsid w:val="67435F41"/>
    <w:rsid w:val="674846BA"/>
    <w:rsid w:val="674D17E3"/>
    <w:rsid w:val="675556BC"/>
    <w:rsid w:val="67596F6B"/>
    <w:rsid w:val="675A03C1"/>
    <w:rsid w:val="675A0E08"/>
    <w:rsid w:val="6768724C"/>
    <w:rsid w:val="676A6DE8"/>
    <w:rsid w:val="676C4533"/>
    <w:rsid w:val="676D16BE"/>
    <w:rsid w:val="6771221E"/>
    <w:rsid w:val="677E2B98"/>
    <w:rsid w:val="678910AF"/>
    <w:rsid w:val="678D13B8"/>
    <w:rsid w:val="678E32C5"/>
    <w:rsid w:val="67911F0D"/>
    <w:rsid w:val="67915696"/>
    <w:rsid w:val="67921AB3"/>
    <w:rsid w:val="679261DB"/>
    <w:rsid w:val="67A3796F"/>
    <w:rsid w:val="67A504DA"/>
    <w:rsid w:val="67AE039B"/>
    <w:rsid w:val="67B55809"/>
    <w:rsid w:val="67BC1161"/>
    <w:rsid w:val="67BD0E60"/>
    <w:rsid w:val="67C572F3"/>
    <w:rsid w:val="67C60CEB"/>
    <w:rsid w:val="67D16B6A"/>
    <w:rsid w:val="67D46B09"/>
    <w:rsid w:val="67D83A8E"/>
    <w:rsid w:val="67DA2495"/>
    <w:rsid w:val="67DC1A63"/>
    <w:rsid w:val="67DF4829"/>
    <w:rsid w:val="67E34984"/>
    <w:rsid w:val="67E41553"/>
    <w:rsid w:val="67E534E7"/>
    <w:rsid w:val="67E70A64"/>
    <w:rsid w:val="67E852C2"/>
    <w:rsid w:val="67EB1A95"/>
    <w:rsid w:val="67EE64BB"/>
    <w:rsid w:val="67EE7391"/>
    <w:rsid w:val="67FA6C87"/>
    <w:rsid w:val="67FC0F24"/>
    <w:rsid w:val="67FF27CE"/>
    <w:rsid w:val="680100B1"/>
    <w:rsid w:val="680C0367"/>
    <w:rsid w:val="68105D83"/>
    <w:rsid w:val="6816019A"/>
    <w:rsid w:val="681A7339"/>
    <w:rsid w:val="68266BA2"/>
    <w:rsid w:val="682C2E0C"/>
    <w:rsid w:val="682D27C4"/>
    <w:rsid w:val="68335DFC"/>
    <w:rsid w:val="68481FB5"/>
    <w:rsid w:val="685379A4"/>
    <w:rsid w:val="685B3C54"/>
    <w:rsid w:val="685D779D"/>
    <w:rsid w:val="6860384C"/>
    <w:rsid w:val="687562C2"/>
    <w:rsid w:val="68792AA4"/>
    <w:rsid w:val="68795644"/>
    <w:rsid w:val="687979F8"/>
    <w:rsid w:val="687E329A"/>
    <w:rsid w:val="689B4135"/>
    <w:rsid w:val="689C381E"/>
    <w:rsid w:val="68A271B7"/>
    <w:rsid w:val="68A379F6"/>
    <w:rsid w:val="68A5220F"/>
    <w:rsid w:val="68B3350B"/>
    <w:rsid w:val="68B35A1D"/>
    <w:rsid w:val="68BF048F"/>
    <w:rsid w:val="68CA00E8"/>
    <w:rsid w:val="68CD25CA"/>
    <w:rsid w:val="68D12908"/>
    <w:rsid w:val="68D7433B"/>
    <w:rsid w:val="68D803CE"/>
    <w:rsid w:val="68DE59B0"/>
    <w:rsid w:val="68EB5CB6"/>
    <w:rsid w:val="68F21F9C"/>
    <w:rsid w:val="69043668"/>
    <w:rsid w:val="690C3435"/>
    <w:rsid w:val="6915099A"/>
    <w:rsid w:val="691860D6"/>
    <w:rsid w:val="691B1572"/>
    <w:rsid w:val="691B5BCE"/>
    <w:rsid w:val="691D6278"/>
    <w:rsid w:val="6925449C"/>
    <w:rsid w:val="6926554F"/>
    <w:rsid w:val="692C603D"/>
    <w:rsid w:val="692F1491"/>
    <w:rsid w:val="69325588"/>
    <w:rsid w:val="693D46FE"/>
    <w:rsid w:val="694437CA"/>
    <w:rsid w:val="69506F3E"/>
    <w:rsid w:val="69513D0F"/>
    <w:rsid w:val="69553962"/>
    <w:rsid w:val="69595874"/>
    <w:rsid w:val="69595B60"/>
    <w:rsid w:val="69614137"/>
    <w:rsid w:val="69676B90"/>
    <w:rsid w:val="696D276E"/>
    <w:rsid w:val="6970344D"/>
    <w:rsid w:val="69765083"/>
    <w:rsid w:val="697B27C2"/>
    <w:rsid w:val="697C4FC8"/>
    <w:rsid w:val="6985251C"/>
    <w:rsid w:val="69886F0B"/>
    <w:rsid w:val="698B64FC"/>
    <w:rsid w:val="69932716"/>
    <w:rsid w:val="69981611"/>
    <w:rsid w:val="699C3BCB"/>
    <w:rsid w:val="699F6F79"/>
    <w:rsid w:val="69A54521"/>
    <w:rsid w:val="69BA025C"/>
    <w:rsid w:val="69BC48AB"/>
    <w:rsid w:val="69C8244E"/>
    <w:rsid w:val="69CB04A5"/>
    <w:rsid w:val="69CE56CD"/>
    <w:rsid w:val="69D2249D"/>
    <w:rsid w:val="69D41860"/>
    <w:rsid w:val="69E02416"/>
    <w:rsid w:val="69F23D18"/>
    <w:rsid w:val="69F41000"/>
    <w:rsid w:val="69F805A3"/>
    <w:rsid w:val="6A0F6BAA"/>
    <w:rsid w:val="6A104F4B"/>
    <w:rsid w:val="6A147616"/>
    <w:rsid w:val="6A152054"/>
    <w:rsid w:val="6A167D8A"/>
    <w:rsid w:val="6A270AC6"/>
    <w:rsid w:val="6A2C78C5"/>
    <w:rsid w:val="6A313C97"/>
    <w:rsid w:val="6A3B4C95"/>
    <w:rsid w:val="6A444B1C"/>
    <w:rsid w:val="6A4F5E97"/>
    <w:rsid w:val="6A503016"/>
    <w:rsid w:val="6A52430F"/>
    <w:rsid w:val="6A6642D8"/>
    <w:rsid w:val="6A6D5F1F"/>
    <w:rsid w:val="6A6E553A"/>
    <w:rsid w:val="6A70026B"/>
    <w:rsid w:val="6A71363B"/>
    <w:rsid w:val="6A756A4E"/>
    <w:rsid w:val="6A7E780E"/>
    <w:rsid w:val="6A7F0FC7"/>
    <w:rsid w:val="6A853A33"/>
    <w:rsid w:val="6A872ED8"/>
    <w:rsid w:val="6A97094F"/>
    <w:rsid w:val="6A9F0143"/>
    <w:rsid w:val="6AA13CB8"/>
    <w:rsid w:val="6AB12D36"/>
    <w:rsid w:val="6AB943F9"/>
    <w:rsid w:val="6AC0655B"/>
    <w:rsid w:val="6AD70803"/>
    <w:rsid w:val="6ADE5F16"/>
    <w:rsid w:val="6ADF433E"/>
    <w:rsid w:val="6AE03E19"/>
    <w:rsid w:val="6AE1133E"/>
    <w:rsid w:val="6AE717B2"/>
    <w:rsid w:val="6AF05122"/>
    <w:rsid w:val="6B0338E6"/>
    <w:rsid w:val="6B084957"/>
    <w:rsid w:val="6B10662B"/>
    <w:rsid w:val="6B1531BD"/>
    <w:rsid w:val="6B1A48BD"/>
    <w:rsid w:val="6B1B1CE5"/>
    <w:rsid w:val="6B2171B7"/>
    <w:rsid w:val="6B222723"/>
    <w:rsid w:val="6B257437"/>
    <w:rsid w:val="6B280238"/>
    <w:rsid w:val="6B2C12F4"/>
    <w:rsid w:val="6B361D7B"/>
    <w:rsid w:val="6B3E12F9"/>
    <w:rsid w:val="6B407F24"/>
    <w:rsid w:val="6B457E2F"/>
    <w:rsid w:val="6B4D61B4"/>
    <w:rsid w:val="6B4D7624"/>
    <w:rsid w:val="6B50113A"/>
    <w:rsid w:val="6B5127A7"/>
    <w:rsid w:val="6B5A5A0F"/>
    <w:rsid w:val="6B6713F0"/>
    <w:rsid w:val="6B6A7871"/>
    <w:rsid w:val="6B7309F9"/>
    <w:rsid w:val="6B7934F5"/>
    <w:rsid w:val="6B79553D"/>
    <w:rsid w:val="6B7B1570"/>
    <w:rsid w:val="6B83008A"/>
    <w:rsid w:val="6B8C3A90"/>
    <w:rsid w:val="6B9421B7"/>
    <w:rsid w:val="6B9B4C6A"/>
    <w:rsid w:val="6BA1078B"/>
    <w:rsid w:val="6BA23C34"/>
    <w:rsid w:val="6BA92252"/>
    <w:rsid w:val="6BB548B8"/>
    <w:rsid w:val="6BC23B78"/>
    <w:rsid w:val="6BC27676"/>
    <w:rsid w:val="6BCE4B84"/>
    <w:rsid w:val="6BD65C64"/>
    <w:rsid w:val="6BDE6E4C"/>
    <w:rsid w:val="6BE701E4"/>
    <w:rsid w:val="6BF100CD"/>
    <w:rsid w:val="6BF40786"/>
    <w:rsid w:val="6BF761B7"/>
    <w:rsid w:val="6BFA20C7"/>
    <w:rsid w:val="6C016462"/>
    <w:rsid w:val="6C050D1B"/>
    <w:rsid w:val="6C0554D9"/>
    <w:rsid w:val="6C0636BB"/>
    <w:rsid w:val="6C116838"/>
    <w:rsid w:val="6C1F2AED"/>
    <w:rsid w:val="6C201AAF"/>
    <w:rsid w:val="6C241E4B"/>
    <w:rsid w:val="6C2D6B53"/>
    <w:rsid w:val="6C3956EE"/>
    <w:rsid w:val="6C3D507F"/>
    <w:rsid w:val="6C4404E1"/>
    <w:rsid w:val="6C4838A2"/>
    <w:rsid w:val="6C561CE8"/>
    <w:rsid w:val="6C564DF9"/>
    <w:rsid w:val="6C581669"/>
    <w:rsid w:val="6C584609"/>
    <w:rsid w:val="6C611358"/>
    <w:rsid w:val="6C642168"/>
    <w:rsid w:val="6C643980"/>
    <w:rsid w:val="6C677327"/>
    <w:rsid w:val="6C6F2ED4"/>
    <w:rsid w:val="6C6F5B35"/>
    <w:rsid w:val="6C7101C9"/>
    <w:rsid w:val="6C7156E9"/>
    <w:rsid w:val="6C763A04"/>
    <w:rsid w:val="6C791F1E"/>
    <w:rsid w:val="6C8004C5"/>
    <w:rsid w:val="6C805F61"/>
    <w:rsid w:val="6C894B92"/>
    <w:rsid w:val="6C8A08B0"/>
    <w:rsid w:val="6C8D7E8C"/>
    <w:rsid w:val="6C9507F8"/>
    <w:rsid w:val="6C9A23AF"/>
    <w:rsid w:val="6C9A353E"/>
    <w:rsid w:val="6CAB17A2"/>
    <w:rsid w:val="6CB0313E"/>
    <w:rsid w:val="6CB41D55"/>
    <w:rsid w:val="6CC21D3F"/>
    <w:rsid w:val="6CC6777C"/>
    <w:rsid w:val="6CCC27C3"/>
    <w:rsid w:val="6CD3588F"/>
    <w:rsid w:val="6CDB62F4"/>
    <w:rsid w:val="6CF1605E"/>
    <w:rsid w:val="6CF352DF"/>
    <w:rsid w:val="6D0B7AFC"/>
    <w:rsid w:val="6D187044"/>
    <w:rsid w:val="6D2040A9"/>
    <w:rsid w:val="6D215F74"/>
    <w:rsid w:val="6D224E92"/>
    <w:rsid w:val="6D240AF6"/>
    <w:rsid w:val="6D26278D"/>
    <w:rsid w:val="6D26598E"/>
    <w:rsid w:val="6D337D7A"/>
    <w:rsid w:val="6D35435A"/>
    <w:rsid w:val="6D5A74BE"/>
    <w:rsid w:val="6D5C2653"/>
    <w:rsid w:val="6D655F48"/>
    <w:rsid w:val="6D6776A3"/>
    <w:rsid w:val="6D6C4A02"/>
    <w:rsid w:val="6D6E571C"/>
    <w:rsid w:val="6D766C2D"/>
    <w:rsid w:val="6D7B1BEF"/>
    <w:rsid w:val="6D800742"/>
    <w:rsid w:val="6D8725E1"/>
    <w:rsid w:val="6D8C59CA"/>
    <w:rsid w:val="6D8C5EBC"/>
    <w:rsid w:val="6D96667F"/>
    <w:rsid w:val="6D9A64F0"/>
    <w:rsid w:val="6D9E2348"/>
    <w:rsid w:val="6D9F0110"/>
    <w:rsid w:val="6DA1030A"/>
    <w:rsid w:val="6DA27079"/>
    <w:rsid w:val="6DA5417F"/>
    <w:rsid w:val="6DB01CD3"/>
    <w:rsid w:val="6DB325FF"/>
    <w:rsid w:val="6DBE0B4C"/>
    <w:rsid w:val="6DC04EF4"/>
    <w:rsid w:val="6DD745F8"/>
    <w:rsid w:val="6DDE0DA6"/>
    <w:rsid w:val="6DDF0506"/>
    <w:rsid w:val="6DE26785"/>
    <w:rsid w:val="6DE5063B"/>
    <w:rsid w:val="6DEB20EA"/>
    <w:rsid w:val="6DFA5398"/>
    <w:rsid w:val="6DFA7C6D"/>
    <w:rsid w:val="6E055677"/>
    <w:rsid w:val="6E0C0286"/>
    <w:rsid w:val="6E111382"/>
    <w:rsid w:val="6E250418"/>
    <w:rsid w:val="6E2546AC"/>
    <w:rsid w:val="6E277C13"/>
    <w:rsid w:val="6E281F57"/>
    <w:rsid w:val="6E286E60"/>
    <w:rsid w:val="6E34110B"/>
    <w:rsid w:val="6E347BD1"/>
    <w:rsid w:val="6E35171A"/>
    <w:rsid w:val="6E3A30C3"/>
    <w:rsid w:val="6E402F87"/>
    <w:rsid w:val="6E554903"/>
    <w:rsid w:val="6E587C56"/>
    <w:rsid w:val="6E5D4D3B"/>
    <w:rsid w:val="6E5F7E43"/>
    <w:rsid w:val="6E657DA5"/>
    <w:rsid w:val="6E6A31A5"/>
    <w:rsid w:val="6E6C10D5"/>
    <w:rsid w:val="6E742F18"/>
    <w:rsid w:val="6E83528D"/>
    <w:rsid w:val="6E856F9D"/>
    <w:rsid w:val="6E9F3988"/>
    <w:rsid w:val="6EA104A9"/>
    <w:rsid w:val="6EAE7897"/>
    <w:rsid w:val="6EBB46AD"/>
    <w:rsid w:val="6EC734E5"/>
    <w:rsid w:val="6EC872B8"/>
    <w:rsid w:val="6ED24A8B"/>
    <w:rsid w:val="6ED34F34"/>
    <w:rsid w:val="6ED41800"/>
    <w:rsid w:val="6ED7050F"/>
    <w:rsid w:val="6EDF44ED"/>
    <w:rsid w:val="6EEA6C20"/>
    <w:rsid w:val="6EEB38E5"/>
    <w:rsid w:val="6EEB60DF"/>
    <w:rsid w:val="6EEC56CA"/>
    <w:rsid w:val="6EF06139"/>
    <w:rsid w:val="6EF21A50"/>
    <w:rsid w:val="6EF8053F"/>
    <w:rsid w:val="6F0174D3"/>
    <w:rsid w:val="6F025F87"/>
    <w:rsid w:val="6F054B93"/>
    <w:rsid w:val="6F0E07CB"/>
    <w:rsid w:val="6F17038B"/>
    <w:rsid w:val="6F1D1FE3"/>
    <w:rsid w:val="6F2526BD"/>
    <w:rsid w:val="6F2568CE"/>
    <w:rsid w:val="6F340765"/>
    <w:rsid w:val="6F342199"/>
    <w:rsid w:val="6F387239"/>
    <w:rsid w:val="6F3F064B"/>
    <w:rsid w:val="6F411596"/>
    <w:rsid w:val="6F4127C5"/>
    <w:rsid w:val="6F452CED"/>
    <w:rsid w:val="6F4716A2"/>
    <w:rsid w:val="6F496DDF"/>
    <w:rsid w:val="6F535B18"/>
    <w:rsid w:val="6F670D44"/>
    <w:rsid w:val="6F692BB3"/>
    <w:rsid w:val="6F6B5560"/>
    <w:rsid w:val="6F7E4B64"/>
    <w:rsid w:val="6F834446"/>
    <w:rsid w:val="6F840D39"/>
    <w:rsid w:val="6F94208B"/>
    <w:rsid w:val="6F957616"/>
    <w:rsid w:val="6F9A2DA4"/>
    <w:rsid w:val="6F9C44C3"/>
    <w:rsid w:val="6FA24159"/>
    <w:rsid w:val="6FAE450A"/>
    <w:rsid w:val="6FB37C6F"/>
    <w:rsid w:val="6FBC651F"/>
    <w:rsid w:val="6FC5420F"/>
    <w:rsid w:val="6FC947A6"/>
    <w:rsid w:val="6FCD5F33"/>
    <w:rsid w:val="6FD47C7F"/>
    <w:rsid w:val="6FDB2761"/>
    <w:rsid w:val="6FF04234"/>
    <w:rsid w:val="6FF6447C"/>
    <w:rsid w:val="7005328B"/>
    <w:rsid w:val="700B156D"/>
    <w:rsid w:val="70135E2A"/>
    <w:rsid w:val="70167ED0"/>
    <w:rsid w:val="701A6EDE"/>
    <w:rsid w:val="70232CED"/>
    <w:rsid w:val="70365F49"/>
    <w:rsid w:val="703F4433"/>
    <w:rsid w:val="70444848"/>
    <w:rsid w:val="704A7684"/>
    <w:rsid w:val="704B2CCD"/>
    <w:rsid w:val="704E4060"/>
    <w:rsid w:val="70646877"/>
    <w:rsid w:val="70680073"/>
    <w:rsid w:val="706817A8"/>
    <w:rsid w:val="706A3ECA"/>
    <w:rsid w:val="706A61C3"/>
    <w:rsid w:val="70712D73"/>
    <w:rsid w:val="707A3F9B"/>
    <w:rsid w:val="707C53EF"/>
    <w:rsid w:val="70963700"/>
    <w:rsid w:val="70991D77"/>
    <w:rsid w:val="709C260D"/>
    <w:rsid w:val="709E0A78"/>
    <w:rsid w:val="709E15BC"/>
    <w:rsid w:val="709E64BE"/>
    <w:rsid w:val="70A162A7"/>
    <w:rsid w:val="70A51EFE"/>
    <w:rsid w:val="70A7584B"/>
    <w:rsid w:val="70B5743F"/>
    <w:rsid w:val="70CC7763"/>
    <w:rsid w:val="70CE097F"/>
    <w:rsid w:val="70DC1F52"/>
    <w:rsid w:val="70DD0151"/>
    <w:rsid w:val="70EB1C5E"/>
    <w:rsid w:val="70F27CAC"/>
    <w:rsid w:val="70F87E3B"/>
    <w:rsid w:val="70FF2496"/>
    <w:rsid w:val="71042C89"/>
    <w:rsid w:val="71087DE1"/>
    <w:rsid w:val="71095105"/>
    <w:rsid w:val="71095B6C"/>
    <w:rsid w:val="71116911"/>
    <w:rsid w:val="711C0DCB"/>
    <w:rsid w:val="711F478D"/>
    <w:rsid w:val="712803C2"/>
    <w:rsid w:val="712B6208"/>
    <w:rsid w:val="712E729B"/>
    <w:rsid w:val="71316484"/>
    <w:rsid w:val="713262A9"/>
    <w:rsid w:val="7132651E"/>
    <w:rsid w:val="71360D15"/>
    <w:rsid w:val="71371232"/>
    <w:rsid w:val="713875B7"/>
    <w:rsid w:val="714217BA"/>
    <w:rsid w:val="71426DF4"/>
    <w:rsid w:val="714722C1"/>
    <w:rsid w:val="714C5D74"/>
    <w:rsid w:val="715009BC"/>
    <w:rsid w:val="7155371A"/>
    <w:rsid w:val="71584408"/>
    <w:rsid w:val="715B47E0"/>
    <w:rsid w:val="71692D0C"/>
    <w:rsid w:val="717D35F3"/>
    <w:rsid w:val="71833F49"/>
    <w:rsid w:val="718518AA"/>
    <w:rsid w:val="71913B77"/>
    <w:rsid w:val="719424FF"/>
    <w:rsid w:val="719B0171"/>
    <w:rsid w:val="719C4BC2"/>
    <w:rsid w:val="71A8334B"/>
    <w:rsid w:val="71A96982"/>
    <w:rsid w:val="71AA755F"/>
    <w:rsid w:val="71AD31B2"/>
    <w:rsid w:val="71B07588"/>
    <w:rsid w:val="71B66E9C"/>
    <w:rsid w:val="71BE4157"/>
    <w:rsid w:val="71C146F8"/>
    <w:rsid w:val="71C75331"/>
    <w:rsid w:val="71CB4EFF"/>
    <w:rsid w:val="71D316BA"/>
    <w:rsid w:val="71D70AEF"/>
    <w:rsid w:val="71D74E00"/>
    <w:rsid w:val="71D9681C"/>
    <w:rsid w:val="71DB4114"/>
    <w:rsid w:val="71E31CB1"/>
    <w:rsid w:val="71E615B8"/>
    <w:rsid w:val="71F078CD"/>
    <w:rsid w:val="71F46997"/>
    <w:rsid w:val="71F51E09"/>
    <w:rsid w:val="71FD41FD"/>
    <w:rsid w:val="720337DC"/>
    <w:rsid w:val="720B4ACD"/>
    <w:rsid w:val="720D3B3E"/>
    <w:rsid w:val="721123F3"/>
    <w:rsid w:val="721249C5"/>
    <w:rsid w:val="721263E0"/>
    <w:rsid w:val="721715AB"/>
    <w:rsid w:val="721D0BCD"/>
    <w:rsid w:val="722864E2"/>
    <w:rsid w:val="72292B60"/>
    <w:rsid w:val="722D7405"/>
    <w:rsid w:val="72353187"/>
    <w:rsid w:val="723A4886"/>
    <w:rsid w:val="72411D79"/>
    <w:rsid w:val="724432A9"/>
    <w:rsid w:val="724E0E01"/>
    <w:rsid w:val="7258419B"/>
    <w:rsid w:val="72670CD3"/>
    <w:rsid w:val="7281052F"/>
    <w:rsid w:val="728476F8"/>
    <w:rsid w:val="72895980"/>
    <w:rsid w:val="728A4FBE"/>
    <w:rsid w:val="72975076"/>
    <w:rsid w:val="729B2EF6"/>
    <w:rsid w:val="72A52312"/>
    <w:rsid w:val="72AC4EEF"/>
    <w:rsid w:val="72AF0C1F"/>
    <w:rsid w:val="72B7330C"/>
    <w:rsid w:val="72B81300"/>
    <w:rsid w:val="72D82432"/>
    <w:rsid w:val="72DE79DE"/>
    <w:rsid w:val="72E36A6C"/>
    <w:rsid w:val="72E72186"/>
    <w:rsid w:val="72EC7DC7"/>
    <w:rsid w:val="72EE2FAF"/>
    <w:rsid w:val="72FB0A39"/>
    <w:rsid w:val="730456A0"/>
    <w:rsid w:val="73146BBC"/>
    <w:rsid w:val="731A2ACE"/>
    <w:rsid w:val="731C03C7"/>
    <w:rsid w:val="73347EC0"/>
    <w:rsid w:val="73411AB4"/>
    <w:rsid w:val="73441363"/>
    <w:rsid w:val="73530623"/>
    <w:rsid w:val="73557A4B"/>
    <w:rsid w:val="735E3D3E"/>
    <w:rsid w:val="73631871"/>
    <w:rsid w:val="73775740"/>
    <w:rsid w:val="73792118"/>
    <w:rsid w:val="737D46DF"/>
    <w:rsid w:val="737F56EC"/>
    <w:rsid w:val="738249AA"/>
    <w:rsid w:val="73900D80"/>
    <w:rsid w:val="73926914"/>
    <w:rsid w:val="7394722D"/>
    <w:rsid w:val="7396167F"/>
    <w:rsid w:val="73996B8F"/>
    <w:rsid w:val="73A555FD"/>
    <w:rsid w:val="73A64720"/>
    <w:rsid w:val="73A865AF"/>
    <w:rsid w:val="73A94878"/>
    <w:rsid w:val="73B20C67"/>
    <w:rsid w:val="73B26920"/>
    <w:rsid w:val="73B75D27"/>
    <w:rsid w:val="73BC78DD"/>
    <w:rsid w:val="73C6169D"/>
    <w:rsid w:val="73D608DD"/>
    <w:rsid w:val="73DE0111"/>
    <w:rsid w:val="73DE7BFA"/>
    <w:rsid w:val="73ED4813"/>
    <w:rsid w:val="73F77C7D"/>
    <w:rsid w:val="73F94F2A"/>
    <w:rsid w:val="740A1CFD"/>
    <w:rsid w:val="740B5F37"/>
    <w:rsid w:val="740D093B"/>
    <w:rsid w:val="741176B6"/>
    <w:rsid w:val="74120554"/>
    <w:rsid w:val="741800F7"/>
    <w:rsid w:val="74213D68"/>
    <w:rsid w:val="742823D3"/>
    <w:rsid w:val="742B777B"/>
    <w:rsid w:val="742F0581"/>
    <w:rsid w:val="74390C48"/>
    <w:rsid w:val="743B24B4"/>
    <w:rsid w:val="744177C6"/>
    <w:rsid w:val="744924FA"/>
    <w:rsid w:val="744D1765"/>
    <w:rsid w:val="744F16DE"/>
    <w:rsid w:val="746505F2"/>
    <w:rsid w:val="7466293B"/>
    <w:rsid w:val="74690591"/>
    <w:rsid w:val="74694B3C"/>
    <w:rsid w:val="746964EB"/>
    <w:rsid w:val="746A6E19"/>
    <w:rsid w:val="746D27A2"/>
    <w:rsid w:val="747357E7"/>
    <w:rsid w:val="7481596B"/>
    <w:rsid w:val="74851C8D"/>
    <w:rsid w:val="74865CAC"/>
    <w:rsid w:val="74871D41"/>
    <w:rsid w:val="74A22EE2"/>
    <w:rsid w:val="74A247B8"/>
    <w:rsid w:val="74A26240"/>
    <w:rsid w:val="74A44292"/>
    <w:rsid w:val="74AD736C"/>
    <w:rsid w:val="74AE3ED9"/>
    <w:rsid w:val="74BD37E8"/>
    <w:rsid w:val="74C407D7"/>
    <w:rsid w:val="74C81B90"/>
    <w:rsid w:val="74CA45EF"/>
    <w:rsid w:val="74CD01BC"/>
    <w:rsid w:val="74D00716"/>
    <w:rsid w:val="74D361A3"/>
    <w:rsid w:val="74D840E6"/>
    <w:rsid w:val="74E31E24"/>
    <w:rsid w:val="74EE2340"/>
    <w:rsid w:val="74EE350E"/>
    <w:rsid w:val="74F7253A"/>
    <w:rsid w:val="75057ADB"/>
    <w:rsid w:val="75064871"/>
    <w:rsid w:val="7509392D"/>
    <w:rsid w:val="7531297B"/>
    <w:rsid w:val="75326C24"/>
    <w:rsid w:val="753709B1"/>
    <w:rsid w:val="753C295B"/>
    <w:rsid w:val="753C3711"/>
    <w:rsid w:val="753E1EEC"/>
    <w:rsid w:val="75400901"/>
    <w:rsid w:val="7543355D"/>
    <w:rsid w:val="754B0B1C"/>
    <w:rsid w:val="75585B50"/>
    <w:rsid w:val="7558723F"/>
    <w:rsid w:val="755C3612"/>
    <w:rsid w:val="755F37F3"/>
    <w:rsid w:val="75600E50"/>
    <w:rsid w:val="75680CD8"/>
    <w:rsid w:val="75686BE2"/>
    <w:rsid w:val="756B379C"/>
    <w:rsid w:val="756B5D64"/>
    <w:rsid w:val="756D4426"/>
    <w:rsid w:val="756F4BAE"/>
    <w:rsid w:val="75774E2A"/>
    <w:rsid w:val="757C0FC5"/>
    <w:rsid w:val="75812D82"/>
    <w:rsid w:val="75817865"/>
    <w:rsid w:val="758377CF"/>
    <w:rsid w:val="758E14D7"/>
    <w:rsid w:val="7594726D"/>
    <w:rsid w:val="75A12226"/>
    <w:rsid w:val="75A5377B"/>
    <w:rsid w:val="75A70664"/>
    <w:rsid w:val="75AC11EE"/>
    <w:rsid w:val="75B3158B"/>
    <w:rsid w:val="75C61FDB"/>
    <w:rsid w:val="75D2511E"/>
    <w:rsid w:val="75DA5865"/>
    <w:rsid w:val="75DF4C2A"/>
    <w:rsid w:val="75DF4DA5"/>
    <w:rsid w:val="75E42D00"/>
    <w:rsid w:val="75ED6C80"/>
    <w:rsid w:val="75F20E06"/>
    <w:rsid w:val="75FB2357"/>
    <w:rsid w:val="7602304A"/>
    <w:rsid w:val="76062256"/>
    <w:rsid w:val="760D63D3"/>
    <w:rsid w:val="761211AF"/>
    <w:rsid w:val="7619098A"/>
    <w:rsid w:val="76193C17"/>
    <w:rsid w:val="761C18A4"/>
    <w:rsid w:val="761E4F2F"/>
    <w:rsid w:val="7625423C"/>
    <w:rsid w:val="762B5794"/>
    <w:rsid w:val="762B62A6"/>
    <w:rsid w:val="762D538D"/>
    <w:rsid w:val="76476BE9"/>
    <w:rsid w:val="765342E9"/>
    <w:rsid w:val="76571AA6"/>
    <w:rsid w:val="76573360"/>
    <w:rsid w:val="765B5EB7"/>
    <w:rsid w:val="76684144"/>
    <w:rsid w:val="76760B00"/>
    <w:rsid w:val="76794D82"/>
    <w:rsid w:val="767B0420"/>
    <w:rsid w:val="768A1F52"/>
    <w:rsid w:val="768C30DA"/>
    <w:rsid w:val="768E68CA"/>
    <w:rsid w:val="769006C9"/>
    <w:rsid w:val="769463EF"/>
    <w:rsid w:val="769847BB"/>
    <w:rsid w:val="76A00FC8"/>
    <w:rsid w:val="76A7291F"/>
    <w:rsid w:val="76AB6F65"/>
    <w:rsid w:val="76B1544F"/>
    <w:rsid w:val="76BA6503"/>
    <w:rsid w:val="76C23BC2"/>
    <w:rsid w:val="76C64117"/>
    <w:rsid w:val="76D03EA3"/>
    <w:rsid w:val="76D042D1"/>
    <w:rsid w:val="76D92D09"/>
    <w:rsid w:val="76DF51A1"/>
    <w:rsid w:val="76E04D75"/>
    <w:rsid w:val="76F5059C"/>
    <w:rsid w:val="76F51926"/>
    <w:rsid w:val="76F62A80"/>
    <w:rsid w:val="770003EC"/>
    <w:rsid w:val="770055E2"/>
    <w:rsid w:val="771750AD"/>
    <w:rsid w:val="771C60C5"/>
    <w:rsid w:val="772A4554"/>
    <w:rsid w:val="772D4DE2"/>
    <w:rsid w:val="772F070E"/>
    <w:rsid w:val="772F2001"/>
    <w:rsid w:val="773122BF"/>
    <w:rsid w:val="773232B9"/>
    <w:rsid w:val="774310BE"/>
    <w:rsid w:val="77450680"/>
    <w:rsid w:val="7748078C"/>
    <w:rsid w:val="77521305"/>
    <w:rsid w:val="77590AEB"/>
    <w:rsid w:val="776B5F25"/>
    <w:rsid w:val="776E2BF8"/>
    <w:rsid w:val="776E6ED3"/>
    <w:rsid w:val="77711710"/>
    <w:rsid w:val="777502F2"/>
    <w:rsid w:val="7775476E"/>
    <w:rsid w:val="7776192E"/>
    <w:rsid w:val="777A148D"/>
    <w:rsid w:val="777B26B7"/>
    <w:rsid w:val="777E082D"/>
    <w:rsid w:val="77897C92"/>
    <w:rsid w:val="779658FF"/>
    <w:rsid w:val="77977744"/>
    <w:rsid w:val="779932A9"/>
    <w:rsid w:val="779A042C"/>
    <w:rsid w:val="779C4931"/>
    <w:rsid w:val="779C7290"/>
    <w:rsid w:val="77A05F4F"/>
    <w:rsid w:val="77A96477"/>
    <w:rsid w:val="77AB7D1D"/>
    <w:rsid w:val="77AD394D"/>
    <w:rsid w:val="77B93633"/>
    <w:rsid w:val="77C07052"/>
    <w:rsid w:val="77CE26AA"/>
    <w:rsid w:val="77D64295"/>
    <w:rsid w:val="77E610F5"/>
    <w:rsid w:val="77F316C2"/>
    <w:rsid w:val="780D286A"/>
    <w:rsid w:val="78133915"/>
    <w:rsid w:val="781B2BE5"/>
    <w:rsid w:val="781C2C8B"/>
    <w:rsid w:val="782411C5"/>
    <w:rsid w:val="782A1AC4"/>
    <w:rsid w:val="78371B6C"/>
    <w:rsid w:val="783A2717"/>
    <w:rsid w:val="783D2128"/>
    <w:rsid w:val="78443B54"/>
    <w:rsid w:val="784747C7"/>
    <w:rsid w:val="784A0D93"/>
    <w:rsid w:val="784A59D1"/>
    <w:rsid w:val="784A7BF1"/>
    <w:rsid w:val="78511E88"/>
    <w:rsid w:val="78515741"/>
    <w:rsid w:val="78520E07"/>
    <w:rsid w:val="7858165C"/>
    <w:rsid w:val="785B5EB8"/>
    <w:rsid w:val="786474DC"/>
    <w:rsid w:val="78647612"/>
    <w:rsid w:val="78656E43"/>
    <w:rsid w:val="786C6665"/>
    <w:rsid w:val="787406A4"/>
    <w:rsid w:val="7875088C"/>
    <w:rsid w:val="787602FB"/>
    <w:rsid w:val="787E37E6"/>
    <w:rsid w:val="787F2EF4"/>
    <w:rsid w:val="78943251"/>
    <w:rsid w:val="78A8685B"/>
    <w:rsid w:val="78BB1D7F"/>
    <w:rsid w:val="78C11101"/>
    <w:rsid w:val="78C233FE"/>
    <w:rsid w:val="78C2761C"/>
    <w:rsid w:val="78C55746"/>
    <w:rsid w:val="78CF4571"/>
    <w:rsid w:val="78E51371"/>
    <w:rsid w:val="78E70BD8"/>
    <w:rsid w:val="78ED0FCE"/>
    <w:rsid w:val="78EF6BCB"/>
    <w:rsid w:val="78F61A33"/>
    <w:rsid w:val="78FC0111"/>
    <w:rsid w:val="78FD7649"/>
    <w:rsid w:val="79010A33"/>
    <w:rsid w:val="79026529"/>
    <w:rsid w:val="790328A0"/>
    <w:rsid w:val="790A6F03"/>
    <w:rsid w:val="790E2A70"/>
    <w:rsid w:val="790E4406"/>
    <w:rsid w:val="79160F25"/>
    <w:rsid w:val="791C124B"/>
    <w:rsid w:val="792621C1"/>
    <w:rsid w:val="7926486E"/>
    <w:rsid w:val="79282156"/>
    <w:rsid w:val="7928332D"/>
    <w:rsid w:val="792A10AE"/>
    <w:rsid w:val="792C5B21"/>
    <w:rsid w:val="79322014"/>
    <w:rsid w:val="793333CD"/>
    <w:rsid w:val="793779C0"/>
    <w:rsid w:val="793F195A"/>
    <w:rsid w:val="7941442A"/>
    <w:rsid w:val="794B2AA3"/>
    <w:rsid w:val="794C4F96"/>
    <w:rsid w:val="79502EBD"/>
    <w:rsid w:val="79547582"/>
    <w:rsid w:val="7957353F"/>
    <w:rsid w:val="795C633B"/>
    <w:rsid w:val="796C3E7B"/>
    <w:rsid w:val="796D3930"/>
    <w:rsid w:val="796F31FE"/>
    <w:rsid w:val="79730147"/>
    <w:rsid w:val="79770687"/>
    <w:rsid w:val="797718B4"/>
    <w:rsid w:val="797D686B"/>
    <w:rsid w:val="79892B5D"/>
    <w:rsid w:val="799F20DF"/>
    <w:rsid w:val="799F36BA"/>
    <w:rsid w:val="799F69F0"/>
    <w:rsid w:val="79A2363D"/>
    <w:rsid w:val="79A46C28"/>
    <w:rsid w:val="79A73271"/>
    <w:rsid w:val="79AF7AC5"/>
    <w:rsid w:val="79B96805"/>
    <w:rsid w:val="79BC4B2E"/>
    <w:rsid w:val="79BF4226"/>
    <w:rsid w:val="79CA4ED2"/>
    <w:rsid w:val="79CB09B4"/>
    <w:rsid w:val="79D30EE3"/>
    <w:rsid w:val="79D40CF7"/>
    <w:rsid w:val="79DA2563"/>
    <w:rsid w:val="79DE104B"/>
    <w:rsid w:val="79DF60C6"/>
    <w:rsid w:val="79E37340"/>
    <w:rsid w:val="79EB73E9"/>
    <w:rsid w:val="79F0763B"/>
    <w:rsid w:val="79F65141"/>
    <w:rsid w:val="79FA28CF"/>
    <w:rsid w:val="79FE0786"/>
    <w:rsid w:val="7A03230C"/>
    <w:rsid w:val="7A1B54AC"/>
    <w:rsid w:val="7A1D7DFD"/>
    <w:rsid w:val="7A22746C"/>
    <w:rsid w:val="7A263134"/>
    <w:rsid w:val="7A2A4E85"/>
    <w:rsid w:val="7A344B9C"/>
    <w:rsid w:val="7A4020FE"/>
    <w:rsid w:val="7A485711"/>
    <w:rsid w:val="7A4A5C71"/>
    <w:rsid w:val="7A4E207B"/>
    <w:rsid w:val="7A5645FD"/>
    <w:rsid w:val="7A5A0AB4"/>
    <w:rsid w:val="7A650874"/>
    <w:rsid w:val="7A6F58FE"/>
    <w:rsid w:val="7A78554F"/>
    <w:rsid w:val="7A7D6744"/>
    <w:rsid w:val="7A88044C"/>
    <w:rsid w:val="7A8F6181"/>
    <w:rsid w:val="7A9253A4"/>
    <w:rsid w:val="7A9E60E7"/>
    <w:rsid w:val="7A9F46F3"/>
    <w:rsid w:val="7AA130DE"/>
    <w:rsid w:val="7AA328F4"/>
    <w:rsid w:val="7AA438D8"/>
    <w:rsid w:val="7AA67FF3"/>
    <w:rsid w:val="7AAA31A3"/>
    <w:rsid w:val="7AAB5D21"/>
    <w:rsid w:val="7AB26836"/>
    <w:rsid w:val="7AB363D9"/>
    <w:rsid w:val="7AB766CA"/>
    <w:rsid w:val="7AC0350A"/>
    <w:rsid w:val="7AD77A72"/>
    <w:rsid w:val="7ADE061B"/>
    <w:rsid w:val="7AF03997"/>
    <w:rsid w:val="7AF97935"/>
    <w:rsid w:val="7AFB57C6"/>
    <w:rsid w:val="7AFC1C3A"/>
    <w:rsid w:val="7B035D73"/>
    <w:rsid w:val="7B083CE6"/>
    <w:rsid w:val="7B1757DB"/>
    <w:rsid w:val="7B205D27"/>
    <w:rsid w:val="7B231949"/>
    <w:rsid w:val="7B255763"/>
    <w:rsid w:val="7B2F7BD6"/>
    <w:rsid w:val="7B323885"/>
    <w:rsid w:val="7B346330"/>
    <w:rsid w:val="7B4678B1"/>
    <w:rsid w:val="7B481567"/>
    <w:rsid w:val="7B4C1EDF"/>
    <w:rsid w:val="7B4C288D"/>
    <w:rsid w:val="7B506C1A"/>
    <w:rsid w:val="7B5073B8"/>
    <w:rsid w:val="7B57068D"/>
    <w:rsid w:val="7B614AAC"/>
    <w:rsid w:val="7B68250F"/>
    <w:rsid w:val="7B6D1C39"/>
    <w:rsid w:val="7B6E197B"/>
    <w:rsid w:val="7B737984"/>
    <w:rsid w:val="7B766BC2"/>
    <w:rsid w:val="7B774EA4"/>
    <w:rsid w:val="7B7858C2"/>
    <w:rsid w:val="7B802B34"/>
    <w:rsid w:val="7B871AA5"/>
    <w:rsid w:val="7B8775B5"/>
    <w:rsid w:val="7B8817D7"/>
    <w:rsid w:val="7B8873DF"/>
    <w:rsid w:val="7B8A4650"/>
    <w:rsid w:val="7B9078EF"/>
    <w:rsid w:val="7B9418BC"/>
    <w:rsid w:val="7B9514FF"/>
    <w:rsid w:val="7B953F8D"/>
    <w:rsid w:val="7B9B7BE8"/>
    <w:rsid w:val="7B9C43C8"/>
    <w:rsid w:val="7B9C7144"/>
    <w:rsid w:val="7B9D3358"/>
    <w:rsid w:val="7BAE53D8"/>
    <w:rsid w:val="7BB13453"/>
    <w:rsid w:val="7BB157A5"/>
    <w:rsid w:val="7BB90C50"/>
    <w:rsid w:val="7BBC5E4F"/>
    <w:rsid w:val="7BBD14F9"/>
    <w:rsid w:val="7BC36702"/>
    <w:rsid w:val="7BC85545"/>
    <w:rsid w:val="7BCA5F66"/>
    <w:rsid w:val="7BCB5752"/>
    <w:rsid w:val="7BCF52B9"/>
    <w:rsid w:val="7BD24F85"/>
    <w:rsid w:val="7BD44626"/>
    <w:rsid w:val="7BD57CD4"/>
    <w:rsid w:val="7BDD1B54"/>
    <w:rsid w:val="7BDE72BF"/>
    <w:rsid w:val="7BE3575C"/>
    <w:rsid w:val="7BE51B0C"/>
    <w:rsid w:val="7BEC36D0"/>
    <w:rsid w:val="7BEE41C7"/>
    <w:rsid w:val="7BF04E7E"/>
    <w:rsid w:val="7BFA6FDE"/>
    <w:rsid w:val="7C097D73"/>
    <w:rsid w:val="7C0C7FBF"/>
    <w:rsid w:val="7C1C75C6"/>
    <w:rsid w:val="7C201CBC"/>
    <w:rsid w:val="7C261006"/>
    <w:rsid w:val="7C274767"/>
    <w:rsid w:val="7C2A32DB"/>
    <w:rsid w:val="7C2E4254"/>
    <w:rsid w:val="7C2F3E01"/>
    <w:rsid w:val="7C306048"/>
    <w:rsid w:val="7C311CA5"/>
    <w:rsid w:val="7C3216D3"/>
    <w:rsid w:val="7C3369F2"/>
    <w:rsid w:val="7C39607A"/>
    <w:rsid w:val="7C3E0CDE"/>
    <w:rsid w:val="7C4C652B"/>
    <w:rsid w:val="7C5268B4"/>
    <w:rsid w:val="7C542906"/>
    <w:rsid w:val="7C5E4657"/>
    <w:rsid w:val="7C66278A"/>
    <w:rsid w:val="7C676A04"/>
    <w:rsid w:val="7C687C4E"/>
    <w:rsid w:val="7C6A09FC"/>
    <w:rsid w:val="7C6B24F0"/>
    <w:rsid w:val="7C6C5657"/>
    <w:rsid w:val="7C703597"/>
    <w:rsid w:val="7C727C1C"/>
    <w:rsid w:val="7C8319FA"/>
    <w:rsid w:val="7C83721D"/>
    <w:rsid w:val="7C8514E8"/>
    <w:rsid w:val="7C88058C"/>
    <w:rsid w:val="7C8A2352"/>
    <w:rsid w:val="7C905F92"/>
    <w:rsid w:val="7C954455"/>
    <w:rsid w:val="7C996549"/>
    <w:rsid w:val="7CB662C8"/>
    <w:rsid w:val="7CBC3671"/>
    <w:rsid w:val="7CC53264"/>
    <w:rsid w:val="7CD078E1"/>
    <w:rsid w:val="7CDD4C4A"/>
    <w:rsid w:val="7CDD7730"/>
    <w:rsid w:val="7CE32E5A"/>
    <w:rsid w:val="7CE5007B"/>
    <w:rsid w:val="7CE65C0A"/>
    <w:rsid w:val="7CF40038"/>
    <w:rsid w:val="7CF420EA"/>
    <w:rsid w:val="7CFC2EBE"/>
    <w:rsid w:val="7D026D29"/>
    <w:rsid w:val="7D057E59"/>
    <w:rsid w:val="7D0F2CFC"/>
    <w:rsid w:val="7D1126C5"/>
    <w:rsid w:val="7D122248"/>
    <w:rsid w:val="7D156A79"/>
    <w:rsid w:val="7D1612A0"/>
    <w:rsid w:val="7D1823E2"/>
    <w:rsid w:val="7D1D231E"/>
    <w:rsid w:val="7D1D7743"/>
    <w:rsid w:val="7D200D99"/>
    <w:rsid w:val="7D241F96"/>
    <w:rsid w:val="7D261075"/>
    <w:rsid w:val="7D3B23C2"/>
    <w:rsid w:val="7D3F3D46"/>
    <w:rsid w:val="7D49022D"/>
    <w:rsid w:val="7D4A2991"/>
    <w:rsid w:val="7D4B6295"/>
    <w:rsid w:val="7D4C7BFA"/>
    <w:rsid w:val="7D4D3A27"/>
    <w:rsid w:val="7D4F1F56"/>
    <w:rsid w:val="7D521DC3"/>
    <w:rsid w:val="7D5E68BA"/>
    <w:rsid w:val="7D5F6D7C"/>
    <w:rsid w:val="7D624685"/>
    <w:rsid w:val="7D71507F"/>
    <w:rsid w:val="7D872E53"/>
    <w:rsid w:val="7D973360"/>
    <w:rsid w:val="7D99569A"/>
    <w:rsid w:val="7DA51B0F"/>
    <w:rsid w:val="7DA55C43"/>
    <w:rsid w:val="7DA63642"/>
    <w:rsid w:val="7DB56646"/>
    <w:rsid w:val="7DBD7839"/>
    <w:rsid w:val="7DC23BDE"/>
    <w:rsid w:val="7DC30CBE"/>
    <w:rsid w:val="7DC61ED7"/>
    <w:rsid w:val="7DC70D7E"/>
    <w:rsid w:val="7DD70640"/>
    <w:rsid w:val="7DE63BE8"/>
    <w:rsid w:val="7DF21D3C"/>
    <w:rsid w:val="7DF428D0"/>
    <w:rsid w:val="7DF631BF"/>
    <w:rsid w:val="7E134726"/>
    <w:rsid w:val="7E192FD1"/>
    <w:rsid w:val="7E3F6264"/>
    <w:rsid w:val="7E487C40"/>
    <w:rsid w:val="7E534A5A"/>
    <w:rsid w:val="7E557653"/>
    <w:rsid w:val="7E5B0376"/>
    <w:rsid w:val="7E6478BE"/>
    <w:rsid w:val="7E6C2C1C"/>
    <w:rsid w:val="7E720BE1"/>
    <w:rsid w:val="7E75351E"/>
    <w:rsid w:val="7E7B16A6"/>
    <w:rsid w:val="7E8333F4"/>
    <w:rsid w:val="7E855DA8"/>
    <w:rsid w:val="7E8E07B7"/>
    <w:rsid w:val="7E967694"/>
    <w:rsid w:val="7E983D59"/>
    <w:rsid w:val="7EA639C1"/>
    <w:rsid w:val="7EB6797E"/>
    <w:rsid w:val="7ECE2CEC"/>
    <w:rsid w:val="7ED25CE7"/>
    <w:rsid w:val="7EDE2A20"/>
    <w:rsid w:val="7EF0648B"/>
    <w:rsid w:val="7F022256"/>
    <w:rsid w:val="7F0A6AE8"/>
    <w:rsid w:val="7F120D30"/>
    <w:rsid w:val="7F1C320A"/>
    <w:rsid w:val="7F297434"/>
    <w:rsid w:val="7F2C16E2"/>
    <w:rsid w:val="7F2F0791"/>
    <w:rsid w:val="7F306CD8"/>
    <w:rsid w:val="7F3415CE"/>
    <w:rsid w:val="7F36096D"/>
    <w:rsid w:val="7F3E1134"/>
    <w:rsid w:val="7F484699"/>
    <w:rsid w:val="7F484763"/>
    <w:rsid w:val="7F4B5CA1"/>
    <w:rsid w:val="7F4F3F94"/>
    <w:rsid w:val="7F572F98"/>
    <w:rsid w:val="7F5772E9"/>
    <w:rsid w:val="7F5E39C4"/>
    <w:rsid w:val="7F6556D9"/>
    <w:rsid w:val="7F6B4C66"/>
    <w:rsid w:val="7F7E6711"/>
    <w:rsid w:val="7F802E8D"/>
    <w:rsid w:val="7F80311B"/>
    <w:rsid w:val="7F842070"/>
    <w:rsid w:val="7F884474"/>
    <w:rsid w:val="7F8D6CC2"/>
    <w:rsid w:val="7F974605"/>
    <w:rsid w:val="7FA322F3"/>
    <w:rsid w:val="7FA654CC"/>
    <w:rsid w:val="7FB86BF8"/>
    <w:rsid w:val="7FBB77E3"/>
    <w:rsid w:val="7FBC561C"/>
    <w:rsid w:val="7FC0322B"/>
    <w:rsid w:val="7FD12135"/>
    <w:rsid w:val="7FE7594E"/>
    <w:rsid w:val="7FF44A5B"/>
    <w:rsid w:val="7FFC4B31"/>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ddue.schemas.microsoft.com/authoring/2003/5"/>
  <w:attachedSchema w:val="http://msdn.microsoft.com/mshelp"/>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qFormat="1" w:unhideWhenUsed="0" w:uiPriority="0" w:semiHidden="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iPriority="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iPriority="0" w:name="HTML Sample"/>
    <w:lsdException w:uiPriority="0" w:name="HTML Typewriter"/>
    <w:lsdException w:qFormat="1"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qFormat="1" w:unhideWhenUsed="0" w:uiPriority="0" w:semiHidden="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iPriority="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urier New" w:hAnsi="Courier New"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pBdr>
        <w:bottom w:val="single" w:color="auto" w:sz="4" w:space="1"/>
      </w:pBdr>
      <w:spacing w:beforeLines="50" w:afterLines="200"/>
      <w:outlineLvl w:val="0"/>
    </w:pPr>
    <w:rPr>
      <w:b/>
      <w:bCs/>
      <w:kern w:val="44"/>
      <w:sz w:val="36"/>
      <w:szCs w:val="44"/>
    </w:rPr>
  </w:style>
  <w:style w:type="paragraph" w:styleId="3">
    <w:name w:val="heading 2"/>
    <w:basedOn w:val="2"/>
    <w:next w:val="1"/>
    <w:link w:val="53"/>
    <w:qFormat/>
    <w:uiPriority w:val="0"/>
    <w:pPr>
      <w:numPr>
        <w:ilvl w:val="1"/>
      </w:numPr>
      <w:pBdr>
        <w:bottom w:val="none" w:color="auto" w:sz="0" w:space="0"/>
      </w:pBdr>
      <w:spacing w:beforeLines="0" w:afterLines="0" w:line="240" w:lineRule="auto"/>
      <w:outlineLvl w:val="1"/>
    </w:pPr>
    <w:rPr>
      <w:bCs w:val="0"/>
      <w:sz w:val="30"/>
      <w:szCs w:val="32"/>
    </w:rPr>
  </w:style>
  <w:style w:type="paragraph" w:styleId="4">
    <w:name w:val="heading 3"/>
    <w:basedOn w:val="3"/>
    <w:next w:val="1"/>
    <w:link w:val="56"/>
    <w:qFormat/>
    <w:uiPriority w:val="0"/>
    <w:pPr>
      <w:numPr>
        <w:ilvl w:val="2"/>
      </w:numPr>
      <w:ind w:left="0" w:hanging="343" w:hangingChars="343"/>
      <w:outlineLvl w:val="2"/>
    </w:pPr>
    <w:rPr>
      <w:bCs/>
      <w:sz w:val="28"/>
    </w:rPr>
  </w:style>
  <w:style w:type="paragraph" w:styleId="5">
    <w:name w:val="heading 4"/>
    <w:basedOn w:val="1"/>
    <w:next w:val="1"/>
    <w:qFormat/>
    <w:uiPriority w:val="0"/>
    <w:pPr>
      <w:tabs>
        <w:tab w:val="left" w:pos="0"/>
      </w:tabs>
      <w:spacing w:line="360" w:lineRule="auto"/>
      <w:ind w:left="0" w:hanging="862" w:hangingChars="410"/>
      <w:outlineLvl w:val="3"/>
    </w:pPr>
    <w:rPr>
      <w:szCs w:val="28"/>
    </w:rPr>
  </w:style>
  <w:style w:type="paragraph" w:styleId="6">
    <w:name w:val="heading 5"/>
    <w:basedOn w:val="5"/>
    <w:next w:val="1"/>
    <w:qFormat/>
    <w:uiPriority w:val="0"/>
    <w:pPr>
      <w:outlineLvl w:val="4"/>
    </w:pPr>
    <w:rPr>
      <w:bCs/>
    </w:rPr>
  </w:style>
  <w:style w:type="paragraph" w:styleId="7">
    <w:name w:val="heading 6"/>
    <w:basedOn w:val="6"/>
    <w:next w:val="1"/>
    <w:qFormat/>
    <w:uiPriority w:val="0"/>
    <w:pPr>
      <w:ind w:firstLine="0" w:firstLineChars="0"/>
      <w:outlineLvl w:val="5"/>
    </w:pPr>
    <w:rPr>
      <w:bCs w:val="0"/>
    </w:rPr>
  </w:style>
  <w:style w:type="paragraph" w:styleId="8">
    <w:name w:val="heading 7"/>
    <w:basedOn w:val="7"/>
    <w:next w:val="1"/>
    <w:qFormat/>
    <w:uiPriority w:val="0"/>
    <w:pPr>
      <w:spacing w:before="240" w:after="64" w:line="320" w:lineRule="auto"/>
      <w:outlineLvl w:val="6"/>
    </w:pPr>
    <w:rPr>
      <w:bCs/>
    </w:rPr>
  </w:style>
  <w:style w:type="paragraph" w:styleId="9">
    <w:name w:val="heading 8"/>
    <w:basedOn w:val="8"/>
    <w:next w:val="1"/>
    <w:qFormat/>
    <w:uiPriority w:val="0"/>
    <w:pPr>
      <w:spacing w:before="100" w:after="100" w:line="240" w:lineRule="auto"/>
      <w:outlineLvl w:val="7"/>
    </w:pPr>
  </w:style>
  <w:style w:type="paragraph" w:styleId="10">
    <w:name w:val="heading 9"/>
    <w:basedOn w:val="9"/>
    <w:next w:val="1"/>
    <w:qFormat/>
    <w:uiPriority w:val="0"/>
    <w:pPr>
      <w:outlineLvl w:val="8"/>
    </w:pPr>
    <w:rPr>
      <w:szCs w:val="21"/>
    </w:rPr>
  </w:style>
  <w:style w:type="character" w:default="1" w:styleId="36">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rFonts w:ascii="Calibri" w:hAnsi="Calibri" w:cs="Calibri"/>
      <w:sz w:val="18"/>
      <w:szCs w:val="18"/>
    </w:rPr>
  </w:style>
  <w:style w:type="paragraph" w:styleId="12">
    <w:name w:val="caption"/>
    <w:basedOn w:val="1"/>
    <w:next w:val="1"/>
    <w:qFormat/>
    <w:uiPriority w:val="0"/>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HTML Address"/>
    <w:basedOn w:val="1"/>
    <w:qFormat/>
    <w:uiPriority w:val="0"/>
    <w:rPr>
      <w:i/>
      <w:iCs/>
    </w:rPr>
  </w:style>
  <w:style w:type="paragraph" w:styleId="15">
    <w:name w:val="toc 5"/>
    <w:basedOn w:val="1"/>
    <w:next w:val="1"/>
    <w:semiHidden/>
    <w:qFormat/>
    <w:uiPriority w:val="0"/>
    <w:pPr>
      <w:ind w:left="840"/>
      <w:jc w:val="left"/>
    </w:pPr>
    <w:rPr>
      <w:rFonts w:ascii="Calibri" w:hAnsi="Calibri" w:cs="Calibri"/>
      <w:sz w:val="18"/>
      <w:szCs w:val="18"/>
    </w:rPr>
  </w:style>
  <w:style w:type="paragraph" w:styleId="16">
    <w:name w:val="toc 3"/>
    <w:basedOn w:val="1"/>
    <w:next w:val="1"/>
    <w:qFormat/>
    <w:uiPriority w:val="39"/>
    <w:pPr>
      <w:ind w:left="420"/>
      <w:jc w:val="left"/>
    </w:pPr>
    <w:rPr>
      <w:rFonts w:ascii="Calibri" w:hAnsi="Calibri" w:cs="Calibri"/>
      <w:i/>
      <w:iCs/>
      <w:sz w:val="20"/>
      <w:szCs w:val="20"/>
    </w:rPr>
  </w:style>
  <w:style w:type="paragraph" w:styleId="17">
    <w:name w:val="Plain Text"/>
    <w:basedOn w:val="1"/>
    <w:qFormat/>
    <w:uiPriority w:val="0"/>
    <w:rPr>
      <w:rFonts w:ascii="宋体" w:cs="Courier New"/>
      <w:szCs w:val="21"/>
    </w:rPr>
  </w:style>
  <w:style w:type="paragraph" w:styleId="18">
    <w:name w:val="toc 8"/>
    <w:basedOn w:val="1"/>
    <w:next w:val="1"/>
    <w:semiHidden/>
    <w:qFormat/>
    <w:uiPriority w:val="0"/>
    <w:pPr>
      <w:ind w:left="1470"/>
      <w:jc w:val="left"/>
    </w:pPr>
    <w:rPr>
      <w:rFonts w:ascii="Calibri" w:hAnsi="Calibri" w:cs="Calibri"/>
      <w:sz w:val="18"/>
      <w:szCs w:val="18"/>
    </w:rPr>
  </w:style>
  <w:style w:type="paragraph" w:styleId="19">
    <w:name w:val="Balloon Text"/>
    <w:basedOn w:val="1"/>
    <w:link w:val="69"/>
    <w:semiHidden/>
    <w:unhideWhenUsed/>
    <w:qFormat/>
    <w:uiPriority w:val="0"/>
    <w:pPr>
      <w:spacing w:line="240" w:lineRule="auto"/>
    </w:pPr>
    <w:rPr>
      <w:sz w:val="18"/>
      <w:szCs w:val="18"/>
    </w:rPr>
  </w:style>
  <w:style w:type="paragraph" w:styleId="20">
    <w:name w:val="footer"/>
    <w:basedOn w:val="1"/>
    <w:link w:val="58"/>
    <w:qFormat/>
    <w:uiPriority w:val="99"/>
    <w:pPr>
      <w:tabs>
        <w:tab w:val="center" w:pos="4153"/>
        <w:tab w:val="right" w:pos="8306"/>
      </w:tabs>
      <w:snapToGrid w:val="0"/>
      <w:jc w:val="left"/>
    </w:pPr>
    <w:rPr>
      <w:szCs w:val="18"/>
    </w:rPr>
  </w:style>
  <w:style w:type="paragraph" w:styleId="21">
    <w:name w:val="envelope return"/>
    <w:basedOn w:val="1"/>
    <w:qFormat/>
    <w:uiPriority w:val="0"/>
    <w:pPr>
      <w:snapToGrid w:val="0"/>
    </w:pPr>
    <w:rPr>
      <w:rFonts w:ascii="Arial" w:hAnsi="Arial" w:cs="Arial"/>
    </w:rPr>
  </w:style>
  <w:style w:type="paragraph" w:styleId="22">
    <w:name w:val="header"/>
    <w:basedOn w:val="1"/>
    <w:link w:val="57"/>
    <w:qFormat/>
    <w:uiPriority w:val="99"/>
    <w:pPr>
      <w:pBdr>
        <w:bottom w:val="single" w:color="auto" w:sz="6" w:space="1"/>
      </w:pBdr>
      <w:tabs>
        <w:tab w:val="center" w:pos="4153"/>
        <w:tab w:val="right" w:pos="8306"/>
      </w:tabs>
      <w:snapToGrid w:val="0"/>
      <w:jc w:val="center"/>
    </w:pPr>
    <w:rPr>
      <w:szCs w:val="18"/>
    </w:rPr>
  </w:style>
  <w:style w:type="paragraph" w:styleId="23">
    <w:name w:val="toc 1"/>
    <w:basedOn w:val="1"/>
    <w:next w:val="1"/>
    <w:qFormat/>
    <w:uiPriority w:val="39"/>
    <w:pPr>
      <w:spacing w:before="120" w:after="120"/>
      <w:jc w:val="left"/>
    </w:pPr>
    <w:rPr>
      <w:rFonts w:ascii="Calibri" w:hAnsi="Calibri" w:cs="Calibri"/>
      <w:b/>
      <w:bCs/>
      <w:caps/>
      <w:sz w:val="20"/>
      <w:szCs w:val="20"/>
    </w:rPr>
  </w:style>
  <w:style w:type="paragraph" w:styleId="24">
    <w:name w:val="toc 4"/>
    <w:basedOn w:val="1"/>
    <w:next w:val="1"/>
    <w:semiHidden/>
    <w:qFormat/>
    <w:uiPriority w:val="0"/>
    <w:pPr>
      <w:ind w:left="630"/>
      <w:jc w:val="left"/>
    </w:pPr>
    <w:rPr>
      <w:rFonts w:ascii="Calibri" w:hAnsi="Calibri" w:cs="Calibri"/>
      <w:sz w:val="18"/>
      <w:szCs w:val="18"/>
    </w:rPr>
  </w:style>
  <w:style w:type="paragraph" w:styleId="25">
    <w:name w:val="toc 6"/>
    <w:basedOn w:val="1"/>
    <w:next w:val="1"/>
    <w:semiHidden/>
    <w:qFormat/>
    <w:uiPriority w:val="0"/>
    <w:pPr>
      <w:ind w:left="1050"/>
      <w:jc w:val="left"/>
    </w:pPr>
    <w:rPr>
      <w:rFonts w:ascii="Calibri" w:hAnsi="Calibri" w:cs="Calibri"/>
      <w:sz w:val="18"/>
      <w:szCs w:val="18"/>
    </w:rPr>
  </w:style>
  <w:style w:type="paragraph" w:styleId="26">
    <w:name w:val="table of figures"/>
    <w:basedOn w:val="1"/>
    <w:next w:val="1"/>
    <w:semiHidden/>
    <w:qFormat/>
    <w:uiPriority w:val="0"/>
    <w:pPr>
      <w:ind w:left="200" w:leftChars="200" w:hanging="200" w:hangingChars="200"/>
    </w:pPr>
  </w:style>
  <w:style w:type="paragraph" w:styleId="27">
    <w:name w:val="toc 2"/>
    <w:basedOn w:val="1"/>
    <w:next w:val="1"/>
    <w:qFormat/>
    <w:uiPriority w:val="39"/>
    <w:pPr>
      <w:ind w:left="210"/>
      <w:jc w:val="left"/>
    </w:pPr>
    <w:rPr>
      <w:rFonts w:ascii="Calibri" w:hAnsi="Calibri" w:cs="Calibri"/>
      <w:smallCaps/>
      <w:sz w:val="20"/>
      <w:szCs w:val="20"/>
    </w:rPr>
  </w:style>
  <w:style w:type="paragraph" w:styleId="28">
    <w:name w:val="toc 9"/>
    <w:basedOn w:val="1"/>
    <w:next w:val="1"/>
    <w:semiHidden/>
    <w:qFormat/>
    <w:uiPriority w:val="0"/>
    <w:pPr>
      <w:ind w:left="1680"/>
      <w:jc w:val="left"/>
    </w:pPr>
    <w:rPr>
      <w:rFonts w:ascii="Calibri" w:hAnsi="Calibri" w:cs="Calibri"/>
      <w:sz w:val="18"/>
      <w:szCs w:val="18"/>
    </w:rPr>
  </w:style>
  <w:style w:type="paragraph" w:styleId="2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3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31">
    <w:name w:val="Title"/>
    <w:basedOn w:val="1"/>
    <w:qFormat/>
    <w:uiPriority w:val="0"/>
    <w:pPr>
      <w:spacing w:before="240" w:after="60"/>
      <w:jc w:val="center"/>
      <w:outlineLvl w:val="0"/>
    </w:pPr>
    <w:rPr>
      <w:rFonts w:ascii="Arial" w:hAnsi="Arial" w:cs="Arial"/>
      <w:b/>
      <w:bCs/>
      <w:sz w:val="32"/>
      <w:szCs w:val="32"/>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Table Theme"/>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Table 3D effects 2"/>
    <w:basedOn w:val="32"/>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character" w:styleId="37">
    <w:name w:val="Strong"/>
    <w:basedOn w:val="36"/>
    <w:qFormat/>
    <w:uiPriority w:val="0"/>
    <w:rPr>
      <w:b/>
    </w:rPr>
  </w:style>
  <w:style w:type="character" w:styleId="38">
    <w:name w:val="page number"/>
    <w:basedOn w:val="36"/>
    <w:qFormat/>
    <w:uiPriority w:val="0"/>
  </w:style>
  <w:style w:type="character" w:styleId="39">
    <w:name w:val="FollowedHyperlink"/>
    <w:qFormat/>
    <w:uiPriority w:val="0"/>
    <w:rPr>
      <w:color w:val="800080"/>
      <w:u w:val="single"/>
    </w:rPr>
  </w:style>
  <w:style w:type="character" w:styleId="40">
    <w:name w:val="HTML Definition"/>
    <w:qFormat/>
    <w:uiPriority w:val="0"/>
    <w:rPr>
      <w:i/>
      <w:iCs/>
    </w:rPr>
  </w:style>
  <w:style w:type="character" w:styleId="41">
    <w:name w:val="HTML Acronym"/>
    <w:basedOn w:val="36"/>
    <w:qFormat/>
    <w:uiPriority w:val="0"/>
  </w:style>
  <w:style w:type="character" w:styleId="42">
    <w:name w:val="HTML Variable"/>
    <w:qFormat/>
    <w:uiPriority w:val="0"/>
  </w:style>
  <w:style w:type="character" w:styleId="43">
    <w:name w:val="Hyperlink"/>
    <w:qFormat/>
    <w:uiPriority w:val="99"/>
    <w:rPr>
      <w:color w:val="0000FF"/>
      <w:u w:val="single"/>
    </w:rPr>
  </w:style>
  <w:style w:type="character" w:styleId="44">
    <w:name w:val="HTML Code"/>
    <w:basedOn w:val="36"/>
    <w:semiHidden/>
    <w:unhideWhenUsed/>
    <w:qFormat/>
    <w:uiPriority w:val="0"/>
    <w:rPr>
      <w:rFonts w:ascii="Courier New" w:hAnsi="Courier New"/>
      <w:sz w:val="20"/>
    </w:rPr>
  </w:style>
  <w:style w:type="character" w:styleId="45">
    <w:name w:val="HTML Cite"/>
    <w:qFormat/>
    <w:uiPriority w:val="0"/>
    <w:rPr>
      <w:i/>
      <w:iCs/>
    </w:rPr>
  </w:style>
  <w:style w:type="character" w:styleId="46">
    <w:name w:val="HTML Keyboard"/>
    <w:qFormat/>
    <w:uiPriority w:val="0"/>
    <w:rPr>
      <w:rFonts w:ascii="Courier New" w:hAnsi="Courier New" w:cs="Courier New"/>
      <w:sz w:val="20"/>
      <w:szCs w:val="20"/>
    </w:rPr>
  </w:style>
  <w:style w:type="paragraph" w:customStyle="1" w:styleId="47">
    <w:name w:val="源代码2"/>
    <w:basedOn w:val="1"/>
    <w:link w:val="52"/>
    <w:qFormat/>
    <w:uiPriority w:val="0"/>
    <w:pPr>
      <w:shd w:val="clear" w:color="auto" w:fill="C0C0C0"/>
      <w:spacing w:line="0" w:lineRule="atLeast"/>
    </w:pPr>
    <w:rPr>
      <w:color w:val="0000FF"/>
      <w:kern w:val="0"/>
      <w:lang w:eastAsia="ja-JP"/>
    </w:rPr>
  </w:style>
  <w:style w:type="paragraph" w:customStyle="1" w:styleId="48">
    <w:name w:val="Style1"/>
    <w:basedOn w:val="47"/>
    <w:qFormat/>
    <w:uiPriority w:val="0"/>
    <w:rPr>
      <w:rFonts w:ascii="MS Gothic" w:hAnsi="MS Gothic"/>
    </w:rPr>
  </w:style>
  <w:style w:type="paragraph" w:customStyle="1" w:styleId="49">
    <w:name w:val="行内代码引用"/>
    <w:basedOn w:val="1"/>
    <w:link w:val="50"/>
    <w:qFormat/>
    <w:uiPriority w:val="0"/>
    <w:pPr>
      <w:tabs>
        <w:tab w:val="left" w:pos="360"/>
      </w:tabs>
      <w:ind w:left="360" w:hanging="360"/>
    </w:pPr>
    <w:rPr>
      <w:b/>
      <w:i/>
      <w:color w:val="0000FF"/>
    </w:rPr>
  </w:style>
  <w:style w:type="character" w:customStyle="1" w:styleId="50">
    <w:name w:val="行内代码引用 Char"/>
    <w:link w:val="49"/>
    <w:qFormat/>
    <w:uiPriority w:val="0"/>
    <w:rPr>
      <w:rFonts w:ascii="Courier New" w:hAnsi="Courier New"/>
      <w:b/>
      <w:i/>
      <w:color w:val="0000FF"/>
      <w:kern w:val="2"/>
      <w:sz w:val="18"/>
      <w:szCs w:val="24"/>
    </w:rPr>
  </w:style>
  <w:style w:type="paragraph" w:customStyle="1" w:styleId="51">
    <w:name w:val="源代码"/>
    <w:basedOn w:val="1"/>
    <w:next w:val="47"/>
    <w:qFormat/>
    <w:uiPriority w:val="0"/>
    <w:rPr>
      <w:lang w:eastAsia="ja-JP"/>
    </w:rPr>
  </w:style>
  <w:style w:type="character" w:customStyle="1" w:styleId="52">
    <w:name w:val="源代码2 Char"/>
    <w:link w:val="47"/>
    <w:qFormat/>
    <w:uiPriority w:val="0"/>
    <w:rPr>
      <w:rFonts w:ascii="Courier New" w:hAnsi="Courier New" w:eastAsia="宋体"/>
      <w:color w:val="0000FF"/>
      <w:sz w:val="18"/>
      <w:szCs w:val="24"/>
      <w:lang w:val="en-US" w:eastAsia="ja-JP" w:bidi="ar-SA"/>
    </w:rPr>
  </w:style>
  <w:style w:type="character" w:customStyle="1" w:styleId="53">
    <w:name w:val="标题 2 Char"/>
    <w:link w:val="3"/>
    <w:qFormat/>
    <w:uiPriority w:val="0"/>
    <w:rPr>
      <w:rFonts w:ascii="Courier New" w:hAnsi="Courier New"/>
      <w:b/>
      <w:kern w:val="44"/>
      <w:sz w:val="30"/>
      <w:szCs w:val="32"/>
    </w:rPr>
  </w:style>
  <w:style w:type="paragraph" w:styleId="54">
    <w:name w:val="List Paragraph"/>
    <w:basedOn w:val="1"/>
    <w:qFormat/>
    <w:uiPriority w:val="34"/>
    <w:pPr>
      <w:ind w:firstLine="420" w:firstLineChars="200"/>
    </w:pPr>
    <w:rPr>
      <w:rFonts w:ascii="Calibri" w:hAnsi="Calibri" w:cs="Calibri"/>
      <w:szCs w:val="21"/>
    </w:rPr>
  </w:style>
  <w:style w:type="character" w:customStyle="1" w:styleId="55">
    <w:name w:val="webdict1"/>
    <w:qFormat/>
    <w:uiPriority w:val="0"/>
    <w:rPr>
      <w:b/>
      <w:bCs/>
    </w:rPr>
  </w:style>
  <w:style w:type="character" w:customStyle="1" w:styleId="56">
    <w:name w:val="标题 3 Char"/>
    <w:link w:val="4"/>
    <w:qFormat/>
    <w:uiPriority w:val="0"/>
    <w:rPr>
      <w:rFonts w:ascii="Courier New" w:hAnsi="Courier New"/>
      <w:b/>
      <w:bCs/>
      <w:kern w:val="44"/>
      <w:sz w:val="28"/>
      <w:szCs w:val="32"/>
    </w:rPr>
  </w:style>
  <w:style w:type="character" w:customStyle="1" w:styleId="57">
    <w:name w:val="页眉 Char"/>
    <w:link w:val="22"/>
    <w:qFormat/>
    <w:uiPriority w:val="99"/>
    <w:rPr>
      <w:rFonts w:ascii="Courier New" w:hAnsi="Courier New"/>
      <w:kern w:val="2"/>
      <w:sz w:val="21"/>
      <w:szCs w:val="18"/>
    </w:rPr>
  </w:style>
  <w:style w:type="character" w:customStyle="1" w:styleId="58">
    <w:name w:val="页脚 Char"/>
    <w:link w:val="20"/>
    <w:qFormat/>
    <w:uiPriority w:val="99"/>
    <w:rPr>
      <w:rFonts w:ascii="Courier New" w:hAnsi="Courier New"/>
      <w:kern w:val="2"/>
      <w:sz w:val="21"/>
      <w:szCs w:val="18"/>
    </w:rPr>
  </w:style>
  <w:style w:type="character" w:customStyle="1" w:styleId="59">
    <w:name w:val="preprocessor"/>
    <w:basedOn w:val="36"/>
    <w:qFormat/>
    <w:uiPriority w:val="0"/>
  </w:style>
  <w:style w:type="character" w:customStyle="1" w:styleId="60">
    <w:name w:val="string"/>
    <w:basedOn w:val="36"/>
    <w:qFormat/>
    <w:uiPriority w:val="0"/>
  </w:style>
  <w:style w:type="character" w:customStyle="1" w:styleId="61">
    <w:name w:val="comment"/>
    <w:basedOn w:val="36"/>
    <w:qFormat/>
    <w:uiPriority w:val="0"/>
  </w:style>
  <w:style w:type="character" w:customStyle="1" w:styleId="62">
    <w:name w:val="keyword"/>
    <w:basedOn w:val="36"/>
    <w:qFormat/>
    <w:uiPriority w:val="0"/>
  </w:style>
  <w:style w:type="character" w:customStyle="1" w:styleId="63">
    <w:name w:val="tag"/>
    <w:basedOn w:val="36"/>
    <w:qFormat/>
    <w:uiPriority w:val="0"/>
  </w:style>
  <w:style w:type="character" w:customStyle="1" w:styleId="64">
    <w:name w:val="tag-name"/>
    <w:basedOn w:val="36"/>
    <w:qFormat/>
    <w:uiPriority w:val="0"/>
  </w:style>
  <w:style w:type="character" w:customStyle="1" w:styleId="65">
    <w:name w:val="attribute"/>
    <w:basedOn w:val="36"/>
    <w:qFormat/>
    <w:uiPriority w:val="0"/>
  </w:style>
  <w:style w:type="character" w:customStyle="1" w:styleId="66">
    <w:name w:val="attribute-value"/>
    <w:basedOn w:val="36"/>
    <w:qFormat/>
    <w:uiPriority w:val="0"/>
  </w:style>
  <w:style w:type="character" w:customStyle="1" w:styleId="67">
    <w:name w:val="comments"/>
    <w:basedOn w:val="36"/>
    <w:qFormat/>
    <w:uiPriority w:val="0"/>
  </w:style>
  <w:style w:type="character" w:customStyle="1" w:styleId="68">
    <w:name w:val="datatypes"/>
    <w:basedOn w:val="36"/>
    <w:qFormat/>
    <w:uiPriority w:val="0"/>
  </w:style>
  <w:style w:type="character" w:customStyle="1" w:styleId="69">
    <w:name w:val="批注框文本 Char"/>
    <w:basedOn w:val="36"/>
    <w:link w:val="19"/>
    <w:semiHidden/>
    <w:qFormat/>
    <w:uiPriority w:val="0"/>
    <w:rPr>
      <w:rFonts w:ascii="Courier New" w:hAnsi="Courier New"/>
      <w:kern w:val="2"/>
      <w:sz w:val="18"/>
      <w:szCs w:val="18"/>
    </w:rPr>
  </w:style>
  <w:style w:type="paragraph" w:customStyle="1" w:styleId="70">
    <w:name w:val="Normal Indent1"/>
    <w:basedOn w:val="1"/>
    <w:qFormat/>
    <w:uiPriority w:val="0"/>
    <w:pPr>
      <w:spacing w:before="60" w:after="60" w:line="400" w:lineRule="exact"/>
      <w:ind w:firstLine="397"/>
    </w:pPr>
    <w:rPr>
      <w:rFonts w:hint="eastAsia" w:ascii="Times New Roman" w:hAnsi="Times New Roman"/>
      <w:spacing w:val="1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Work\01.Document\00%20&#27169;&#26495;\&#39033;&#30446;&#32423;Word&#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26611-0A90-4039-818A-DD45E5CC65FB}">
  <ds:schemaRefs/>
</ds:datastoreItem>
</file>

<file path=docProps/app.xml><?xml version="1.0" encoding="utf-8"?>
<Properties xmlns="http://schemas.openxmlformats.org/officeDocument/2006/extended-properties" xmlns:vt="http://schemas.openxmlformats.org/officeDocument/2006/docPropsVTypes">
  <Template>项目级Word模板.dot</Template>
  <Pages>8</Pages>
  <Words>164</Words>
  <Characters>939</Characters>
  <Lines>7</Lines>
  <Paragraphs>2</Paragraphs>
  <TotalTime>2792</TotalTime>
  <ScaleCrop>false</ScaleCrop>
  <LinksUpToDate>false</LinksUpToDate>
  <CharactersWithSpaces>1101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2019-01-07T03:05:00Z</dcterms:created>
  <dc:creator>Jingjunin</dc:creator>
  <cp:keywords>北京四合天地科技有限公司</cp:keywords>
  <cp:lastModifiedBy>肖老师</cp:lastModifiedBy>
  <cp:lastPrinted>2011-03-08T02:53:00Z</cp:lastPrinted>
  <dcterms:modified xsi:type="dcterms:W3CDTF">2020-06-30T11:55:59Z</dcterms:modified>
  <cp:revision>2314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